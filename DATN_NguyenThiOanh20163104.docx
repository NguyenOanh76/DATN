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0579CB" w14:paraId="1BC2810B" w14:textId="77777777" w:rsidTr="001179FC">
        <w:trPr>
          <w:cantSplit/>
          <w:trHeight w:val="14134"/>
        </w:trPr>
        <w:tc>
          <w:tcPr>
            <w:tcW w:w="9288" w:type="dxa"/>
          </w:tcPr>
          <w:p w14:paraId="48D7A70B" w14:textId="77777777" w:rsidR="000579CB" w:rsidRPr="00D41531" w:rsidRDefault="000579CB" w:rsidP="001179FC">
            <w:pPr>
              <w:spacing w:after="0" w:line="240" w:lineRule="auto"/>
              <w:jc w:val="center"/>
            </w:pPr>
            <w:r w:rsidRPr="00E41E7A">
              <w:br w:type="page"/>
            </w:r>
            <w:r w:rsidRPr="00D41531">
              <w:t>TRƯỜNG ĐẠI HỌC BÁCH KHOA HÀ NỘI</w:t>
            </w:r>
          </w:p>
          <w:p w14:paraId="143036D4" w14:textId="77777777" w:rsidR="000579CB" w:rsidRPr="00E85917" w:rsidRDefault="000579CB" w:rsidP="001179FC">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18B410BA" w14:textId="77777777" w:rsidR="000579CB" w:rsidRPr="00392F14" w:rsidRDefault="000579CB" w:rsidP="001179FC"/>
          <w:p w14:paraId="4EF25B67" w14:textId="77777777" w:rsidR="000579CB" w:rsidRPr="00AE1825" w:rsidRDefault="000579CB" w:rsidP="001179FC">
            <w:pPr>
              <w:jc w:val="center"/>
            </w:pPr>
            <w:r>
              <w:rPr>
                <w:noProof/>
              </w:rPr>
              <w:drawing>
                <wp:inline distT="0" distB="0" distL="0" distR="0" wp14:anchorId="0FDD4204" wp14:editId="363A3DB7">
                  <wp:extent cx="549910" cy="812800"/>
                  <wp:effectExtent l="19050" t="0" r="2540" b="0"/>
                  <wp:docPr id="2"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42A96239" w14:textId="77777777" w:rsidR="000579CB" w:rsidRPr="00AE1825" w:rsidRDefault="000579CB" w:rsidP="001179FC">
            <w:pPr>
              <w:jc w:val="center"/>
            </w:pPr>
          </w:p>
          <w:p w14:paraId="7729FC72" w14:textId="77777777" w:rsidR="000579CB" w:rsidRDefault="000579CB" w:rsidP="001179FC">
            <w:pPr>
              <w:jc w:val="center"/>
            </w:pPr>
          </w:p>
          <w:p w14:paraId="20C69628" w14:textId="77777777" w:rsidR="000579CB" w:rsidRPr="00E85917" w:rsidRDefault="000579CB" w:rsidP="001179FC">
            <w:pPr>
              <w:jc w:val="center"/>
              <w:rPr>
                <w:sz w:val="48"/>
                <w:szCs w:val="48"/>
              </w:rPr>
            </w:pPr>
            <w:r w:rsidRPr="00E85917">
              <w:rPr>
                <w:sz w:val="48"/>
                <w:szCs w:val="48"/>
              </w:rPr>
              <w:t>ĐỒ ÁN</w:t>
            </w:r>
          </w:p>
          <w:p w14:paraId="7D7B3001" w14:textId="77777777" w:rsidR="000579CB" w:rsidRPr="00E85917" w:rsidRDefault="000579CB" w:rsidP="001179FC">
            <w:pPr>
              <w:jc w:val="center"/>
              <w:rPr>
                <w:b/>
                <w:sz w:val="64"/>
                <w:szCs w:val="64"/>
              </w:rPr>
            </w:pPr>
            <w:r w:rsidRPr="00E85917">
              <w:rPr>
                <w:b/>
                <w:sz w:val="64"/>
                <w:szCs w:val="64"/>
              </w:rPr>
              <w:t>TỐT NGHIỆP ĐẠI HỌC</w:t>
            </w:r>
          </w:p>
          <w:p w14:paraId="79ED8E65" w14:textId="77777777" w:rsidR="000579CB" w:rsidRDefault="000579CB" w:rsidP="001179FC">
            <w:pPr>
              <w:jc w:val="center"/>
              <w:rPr>
                <w:b/>
                <w:sz w:val="40"/>
                <w:szCs w:val="40"/>
                <w:lang w:val="de-DE"/>
              </w:rPr>
            </w:pPr>
          </w:p>
          <w:p w14:paraId="297CB899" w14:textId="77777777" w:rsidR="000579CB" w:rsidRPr="00CD0FC6" w:rsidRDefault="000579CB" w:rsidP="001179FC">
            <w:pPr>
              <w:jc w:val="left"/>
              <w:rPr>
                <w:b/>
                <w:bCs/>
                <w:sz w:val="28"/>
                <w:szCs w:val="28"/>
                <w:lang w:val="de-DE"/>
              </w:rPr>
            </w:pPr>
            <w:r w:rsidRPr="00CD0FC6">
              <w:rPr>
                <w:b/>
                <w:bCs/>
                <w:sz w:val="28"/>
                <w:szCs w:val="28"/>
                <w:lang w:val="de-DE"/>
              </w:rPr>
              <w:t>Đề tài:</w:t>
            </w:r>
          </w:p>
          <w:p w14:paraId="30C27B75" w14:textId="77777777" w:rsidR="000579CB" w:rsidRPr="00CD0FC6" w:rsidRDefault="000579CB" w:rsidP="001179FC">
            <w:pPr>
              <w:jc w:val="center"/>
              <w:rPr>
                <w:b/>
                <w:bCs/>
                <w:sz w:val="40"/>
                <w:szCs w:val="40"/>
                <w:lang w:val="de-DE"/>
              </w:rPr>
            </w:pPr>
            <w:r w:rsidRPr="00CD0FC6">
              <w:rPr>
                <w:b/>
                <w:bCs/>
                <w:sz w:val="40"/>
                <w:szCs w:val="40"/>
                <w:lang w:val="de-DE"/>
              </w:rPr>
              <w:t>XÂY DỰNG MÔI TRƯỜNG GIẢ LẬP TRÊN</w:t>
            </w:r>
          </w:p>
          <w:p w14:paraId="300701FC" w14:textId="77777777" w:rsidR="000579CB" w:rsidRPr="00CD0FC6" w:rsidRDefault="000579CB" w:rsidP="001179FC">
            <w:pPr>
              <w:jc w:val="center"/>
              <w:rPr>
                <w:b/>
                <w:bCs/>
                <w:sz w:val="40"/>
                <w:szCs w:val="40"/>
                <w:lang w:val="de-DE"/>
              </w:rPr>
            </w:pPr>
            <w:r w:rsidRPr="00CD0FC6">
              <w:rPr>
                <w:b/>
                <w:bCs/>
                <w:sz w:val="40"/>
                <w:szCs w:val="40"/>
                <w:lang w:val="de-DE"/>
              </w:rPr>
              <w:t>WINDOW CHO HỆ THỐNG AN NINH KHU</w:t>
            </w:r>
          </w:p>
          <w:p w14:paraId="17E3E928" w14:textId="77777777" w:rsidR="000579CB" w:rsidRPr="00CD0FC6" w:rsidRDefault="000579CB" w:rsidP="001179FC">
            <w:pPr>
              <w:jc w:val="center"/>
              <w:rPr>
                <w:b/>
                <w:bCs/>
                <w:sz w:val="40"/>
                <w:szCs w:val="40"/>
                <w:lang w:val="de-DE"/>
              </w:rPr>
            </w:pPr>
            <w:r w:rsidRPr="00CD0FC6">
              <w:rPr>
                <w:b/>
                <w:bCs/>
                <w:sz w:val="40"/>
                <w:szCs w:val="40"/>
                <w:lang w:val="de-DE"/>
              </w:rPr>
              <w:t>CÔNG NGHIỆP BẮC GIANG</w:t>
            </w:r>
          </w:p>
          <w:p w14:paraId="1D745762" w14:textId="77777777" w:rsidR="000579CB" w:rsidRDefault="000579CB" w:rsidP="001179FC">
            <w:pPr>
              <w:rPr>
                <w:sz w:val="28"/>
                <w:szCs w:val="28"/>
                <w:lang w:val="de-DE"/>
              </w:rPr>
            </w:pPr>
          </w:p>
          <w:p w14:paraId="134918C1" w14:textId="77777777" w:rsidR="000579CB" w:rsidRDefault="000579CB" w:rsidP="001179FC">
            <w:pPr>
              <w:rPr>
                <w:sz w:val="28"/>
                <w:szCs w:val="28"/>
                <w:lang w:val="de-DE"/>
              </w:rPr>
            </w:pPr>
          </w:p>
          <w:p w14:paraId="764768E5" w14:textId="77777777" w:rsidR="000579CB" w:rsidRDefault="000579CB" w:rsidP="001179FC">
            <w:pPr>
              <w:rPr>
                <w:sz w:val="28"/>
                <w:szCs w:val="28"/>
                <w:lang w:val="de-DE"/>
              </w:rPr>
            </w:pPr>
          </w:p>
          <w:p w14:paraId="2C900FA8" w14:textId="77777777" w:rsidR="000579CB" w:rsidRDefault="000579CB" w:rsidP="001179FC">
            <w:pPr>
              <w:jc w:val="center"/>
              <w:rPr>
                <w:sz w:val="28"/>
                <w:szCs w:val="28"/>
                <w:lang w:val="de-DE"/>
              </w:rPr>
            </w:pPr>
            <w:r>
              <w:rPr>
                <w:sz w:val="28"/>
                <w:szCs w:val="28"/>
                <w:lang w:val="de-DE"/>
              </w:rPr>
              <w:t>Sinh viên thực hiện:          NGUYỄN THỊ OANH</w:t>
            </w:r>
          </w:p>
          <w:p w14:paraId="2DB55A41" w14:textId="2A13DD7A" w:rsidR="000579CB" w:rsidRDefault="00EC3F7A" w:rsidP="001179FC">
            <w:pPr>
              <w:rPr>
                <w:sz w:val="28"/>
                <w:szCs w:val="28"/>
                <w:lang w:val="de-DE"/>
              </w:rPr>
            </w:pPr>
            <w:r>
              <w:rPr>
                <w:sz w:val="28"/>
                <w:szCs w:val="28"/>
                <w:lang w:val="de-DE"/>
              </w:rPr>
              <w:t xml:space="preserve">                                                                   Lớp ĐT-TT 01</w:t>
            </w:r>
          </w:p>
          <w:p w14:paraId="21542843" w14:textId="77777777" w:rsidR="000579CB" w:rsidRDefault="000579CB" w:rsidP="001179FC">
            <w:pPr>
              <w:jc w:val="center"/>
              <w:rPr>
                <w:sz w:val="28"/>
                <w:szCs w:val="28"/>
                <w:lang w:val="de-DE"/>
              </w:rPr>
            </w:pPr>
            <w:r>
              <w:rPr>
                <w:sz w:val="28"/>
                <w:szCs w:val="28"/>
                <w:lang w:val="de-DE"/>
              </w:rPr>
              <w:t>Giảng viên hướng dẫn:     THS. VŨ SONG TÙNG</w:t>
            </w:r>
          </w:p>
          <w:p w14:paraId="3499521B" w14:textId="77777777" w:rsidR="000579CB" w:rsidRDefault="000579CB" w:rsidP="001179FC">
            <w:pPr>
              <w:rPr>
                <w:sz w:val="28"/>
                <w:szCs w:val="28"/>
                <w:lang w:val="de-DE"/>
              </w:rPr>
            </w:pPr>
          </w:p>
          <w:p w14:paraId="78EF9F63" w14:textId="36E1DDE8" w:rsidR="000579CB" w:rsidRPr="00E85917" w:rsidRDefault="000579CB" w:rsidP="001179FC">
            <w:pPr>
              <w:jc w:val="center"/>
              <w:rPr>
                <w:sz w:val="28"/>
                <w:szCs w:val="28"/>
                <w:lang w:val="de-DE"/>
              </w:rPr>
            </w:pPr>
            <w:r w:rsidRPr="00E85917">
              <w:rPr>
                <w:sz w:val="28"/>
                <w:szCs w:val="28"/>
                <w:lang w:val="de-DE"/>
              </w:rPr>
              <w:t>Hà Nộ</w:t>
            </w:r>
            <w:r>
              <w:rPr>
                <w:sz w:val="28"/>
                <w:szCs w:val="28"/>
                <w:lang w:val="de-DE"/>
              </w:rPr>
              <w:t>i,</w:t>
            </w:r>
            <w:r w:rsidRPr="00E85917">
              <w:rPr>
                <w:sz w:val="28"/>
                <w:szCs w:val="28"/>
                <w:lang w:val="de-DE"/>
              </w:rPr>
              <w:t xml:space="preserve"> </w:t>
            </w:r>
            <w:r>
              <w:rPr>
                <w:sz w:val="28"/>
                <w:szCs w:val="28"/>
                <w:lang w:val="de-DE"/>
              </w:rPr>
              <w:t>7-2021</w:t>
            </w:r>
          </w:p>
        </w:tc>
      </w:tr>
    </w:tbl>
    <w:p w14:paraId="3E5C8A2C" w14:textId="77777777" w:rsidR="000579CB" w:rsidRDefault="000579CB">
      <w:r>
        <w:lastRenderedPageBreak/>
        <w:br w:type="page"/>
      </w: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14:paraId="669A5E6F" w14:textId="77777777" w:rsidTr="00CD0FC6">
        <w:trPr>
          <w:cantSplit/>
          <w:trHeight w:val="14134"/>
        </w:trPr>
        <w:tc>
          <w:tcPr>
            <w:tcW w:w="9288" w:type="dxa"/>
          </w:tcPr>
          <w:p w14:paraId="6C9E17C9" w14:textId="06F9F5EF" w:rsidR="0030535A" w:rsidRPr="00D41531" w:rsidRDefault="0030535A" w:rsidP="004A172F">
            <w:pPr>
              <w:spacing w:after="0" w:line="240" w:lineRule="auto"/>
              <w:jc w:val="center"/>
            </w:pPr>
            <w:bookmarkStart w:id="0" w:name="_Hlk72927951"/>
            <w:r w:rsidRPr="00E41E7A">
              <w:lastRenderedPageBreak/>
              <w:br w:type="page"/>
            </w:r>
            <w:r w:rsidRPr="00D41531">
              <w:t>TRƯỜNG ĐẠI HỌC BÁCH KHOA HÀ NỘI</w:t>
            </w:r>
          </w:p>
          <w:p w14:paraId="08035B81" w14:textId="77777777"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03DA237B" w14:textId="77777777" w:rsidR="0030535A" w:rsidRPr="00392F14" w:rsidRDefault="0030535A" w:rsidP="004A172F"/>
          <w:p w14:paraId="628FE153" w14:textId="77777777" w:rsidR="0030535A" w:rsidRPr="00AE1825" w:rsidRDefault="0030535A" w:rsidP="004A172F">
            <w:pPr>
              <w:jc w:val="center"/>
            </w:pPr>
            <w:r>
              <w:rPr>
                <w:noProof/>
              </w:rPr>
              <w:drawing>
                <wp:inline distT="0" distB="0" distL="0" distR="0" wp14:anchorId="18DE49E5" wp14:editId="22C594C2">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44C41D78" w14:textId="77777777" w:rsidR="0030535A" w:rsidRPr="00AE1825" w:rsidRDefault="0030535A" w:rsidP="004A172F">
            <w:pPr>
              <w:jc w:val="center"/>
            </w:pPr>
          </w:p>
          <w:p w14:paraId="32AB6926" w14:textId="77777777" w:rsidR="0030535A" w:rsidRDefault="0030535A" w:rsidP="004A172F">
            <w:pPr>
              <w:jc w:val="center"/>
            </w:pPr>
          </w:p>
          <w:p w14:paraId="5C31D76F" w14:textId="77777777" w:rsidR="00CD0FC6" w:rsidRPr="00E85917" w:rsidRDefault="00CD0FC6" w:rsidP="00CD0FC6">
            <w:pPr>
              <w:jc w:val="center"/>
              <w:rPr>
                <w:sz w:val="48"/>
                <w:szCs w:val="48"/>
              </w:rPr>
            </w:pPr>
            <w:r w:rsidRPr="00E85917">
              <w:rPr>
                <w:sz w:val="48"/>
                <w:szCs w:val="48"/>
              </w:rPr>
              <w:t>ĐỒ ÁN</w:t>
            </w:r>
          </w:p>
          <w:p w14:paraId="7F22B19C" w14:textId="77777777" w:rsidR="00CD0FC6" w:rsidRPr="00E85917" w:rsidRDefault="00CD0FC6" w:rsidP="00CD0FC6">
            <w:pPr>
              <w:jc w:val="center"/>
              <w:rPr>
                <w:b/>
                <w:sz w:val="64"/>
                <w:szCs w:val="64"/>
              </w:rPr>
            </w:pPr>
            <w:r w:rsidRPr="00E85917">
              <w:rPr>
                <w:b/>
                <w:sz w:val="64"/>
                <w:szCs w:val="64"/>
              </w:rPr>
              <w:t>TỐT NGHIỆP ĐẠI HỌC</w:t>
            </w:r>
          </w:p>
          <w:p w14:paraId="12735E17" w14:textId="77777777" w:rsidR="00786A9A" w:rsidRDefault="00786A9A" w:rsidP="0030535A">
            <w:pPr>
              <w:jc w:val="center"/>
              <w:rPr>
                <w:b/>
                <w:sz w:val="40"/>
                <w:szCs w:val="40"/>
                <w:lang w:val="de-DE"/>
              </w:rPr>
            </w:pPr>
          </w:p>
          <w:p w14:paraId="5064C584" w14:textId="080DF61B" w:rsidR="0030535A" w:rsidRPr="00CD0FC6" w:rsidRDefault="00CD0FC6" w:rsidP="00CD0FC6">
            <w:pPr>
              <w:jc w:val="left"/>
              <w:rPr>
                <w:b/>
                <w:bCs/>
                <w:sz w:val="28"/>
                <w:szCs w:val="28"/>
                <w:lang w:val="de-DE"/>
              </w:rPr>
            </w:pPr>
            <w:r w:rsidRPr="00CD0FC6">
              <w:rPr>
                <w:b/>
                <w:bCs/>
                <w:sz w:val="28"/>
                <w:szCs w:val="28"/>
                <w:lang w:val="de-DE"/>
              </w:rPr>
              <w:t>Đề tài:</w:t>
            </w:r>
          </w:p>
          <w:p w14:paraId="1AA72920" w14:textId="62EB6099" w:rsidR="00CD0FC6" w:rsidRPr="00CD0FC6" w:rsidRDefault="00CD0FC6" w:rsidP="00CD0FC6">
            <w:pPr>
              <w:jc w:val="center"/>
              <w:rPr>
                <w:b/>
                <w:bCs/>
                <w:sz w:val="40"/>
                <w:szCs w:val="40"/>
                <w:lang w:val="de-DE"/>
              </w:rPr>
            </w:pPr>
            <w:r w:rsidRPr="00CD0FC6">
              <w:rPr>
                <w:b/>
                <w:bCs/>
                <w:sz w:val="40"/>
                <w:szCs w:val="40"/>
                <w:lang w:val="de-DE"/>
              </w:rPr>
              <w:t>XÂY DỰNG MÔI TRƯỜNG GIẢ LẬP TRÊN</w:t>
            </w:r>
          </w:p>
          <w:p w14:paraId="44FA2D53" w14:textId="7AEB38BF" w:rsidR="00BF0A5E" w:rsidRPr="00CD0FC6" w:rsidRDefault="00CD0FC6" w:rsidP="00CD0FC6">
            <w:pPr>
              <w:jc w:val="center"/>
              <w:rPr>
                <w:b/>
                <w:bCs/>
                <w:sz w:val="40"/>
                <w:szCs w:val="40"/>
                <w:lang w:val="de-DE"/>
              </w:rPr>
            </w:pPr>
            <w:r w:rsidRPr="00CD0FC6">
              <w:rPr>
                <w:b/>
                <w:bCs/>
                <w:sz w:val="40"/>
                <w:szCs w:val="40"/>
                <w:lang w:val="de-DE"/>
              </w:rPr>
              <w:t>WINDOW CHO HỆ THỐNG AN NINH KHU</w:t>
            </w:r>
          </w:p>
          <w:p w14:paraId="4CA990DC" w14:textId="09D3E3BB" w:rsidR="00BF0A5E" w:rsidRPr="00CD0FC6" w:rsidRDefault="00CD0FC6" w:rsidP="00CD0FC6">
            <w:pPr>
              <w:jc w:val="center"/>
              <w:rPr>
                <w:b/>
                <w:bCs/>
                <w:sz w:val="40"/>
                <w:szCs w:val="40"/>
                <w:lang w:val="de-DE"/>
              </w:rPr>
            </w:pPr>
            <w:r w:rsidRPr="00CD0FC6">
              <w:rPr>
                <w:b/>
                <w:bCs/>
                <w:sz w:val="40"/>
                <w:szCs w:val="40"/>
                <w:lang w:val="de-DE"/>
              </w:rPr>
              <w:t>CÔNG NGHIỆP BẮC GIANG</w:t>
            </w:r>
          </w:p>
          <w:p w14:paraId="20271B3F" w14:textId="77777777" w:rsidR="00BF0A5E" w:rsidRDefault="00BF0A5E" w:rsidP="0030535A">
            <w:pPr>
              <w:rPr>
                <w:sz w:val="28"/>
                <w:szCs w:val="28"/>
                <w:lang w:val="de-DE"/>
              </w:rPr>
            </w:pPr>
          </w:p>
          <w:p w14:paraId="7E0A097D" w14:textId="77777777" w:rsidR="0033392C" w:rsidRDefault="0033392C" w:rsidP="0030535A">
            <w:pPr>
              <w:rPr>
                <w:sz w:val="28"/>
                <w:szCs w:val="28"/>
                <w:lang w:val="de-DE"/>
              </w:rPr>
            </w:pPr>
          </w:p>
          <w:p w14:paraId="401322DF" w14:textId="6341AD8B" w:rsidR="0033392C" w:rsidRDefault="00CD0FC6" w:rsidP="00CD0FC6">
            <w:pPr>
              <w:jc w:val="center"/>
              <w:rPr>
                <w:sz w:val="28"/>
                <w:szCs w:val="28"/>
                <w:lang w:val="de-DE"/>
              </w:rPr>
            </w:pPr>
            <w:r>
              <w:rPr>
                <w:sz w:val="28"/>
                <w:szCs w:val="28"/>
                <w:lang w:val="de-DE"/>
              </w:rPr>
              <w:t>Sinh viên thực hiện:          NGUYỄN THỊ OANH</w:t>
            </w:r>
          </w:p>
          <w:p w14:paraId="392D8D8B" w14:textId="678D925B" w:rsidR="00BF0A5E" w:rsidRDefault="00EC3F7A" w:rsidP="0030535A">
            <w:pPr>
              <w:rPr>
                <w:sz w:val="28"/>
                <w:szCs w:val="28"/>
                <w:lang w:val="de-DE"/>
              </w:rPr>
            </w:pPr>
            <w:r>
              <w:rPr>
                <w:sz w:val="28"/>
                <w:szCs w:val="28"/>
                <w:lang w:val="de-DE"/>
              </w:rPr>
              <w:t xml:space="preserve">                                                                   Lớp ĐT – TT 01</w:t>
            </w:r>
          </w:p>
          <w:p w14:paraId="239BE0BE" w14:textId="51385677" w:rsidR="00BF0A5E" w:rsidRDefault="00490A03" w:rsidP="00CD0FC6">
            <w:pPr>
              <w:jc w:val="center"/>
              <w:rPr>
                <w:sz w:val="28"/>
                <w:szCs w:val="28"/>
                <w:lang w:val="de-DE"/>
              </w:rPr>
            </w:pPr>
            <w:r>
              <w:rPr>
                <w:sz w:val="28"/>
                <w:szCs w:val="28"/>
                <w:lang w:val="de-DE"/>
              </w:rPr>
              <w:t xml:space="preserve"> </w:t>
            </w:r>
            <w:r w:rsidR="00CD0FC6">
              <w:rPr>
                <w:sz w:val="28"/>
                <w:szCs w:val="28"/>
                <w:lang w:val="de-DE"/>
              </w:rPr>
              <w:t>Giảng viên hướng dẫn:     THS. VŨ SONG TÙNG</w:t>
            </w:r>
          </w:p>
          <w:p w14:paraId="238F7293" w14:textId="795A0079" w:rsidR="00EC3F7A" w:rsidRDefault="00EC3F7A" w:rsidP="00EC3F7A">
            <w:pPr>
              <w:jc w:val="left"/>
              <w:rPr>
                <w:sz w:val="28"/>
                <w:szCs w:val="28"/>
                <w:lang w:val="de-DE"/>
              </w:rPr>
            </w:pPr>
            <w:r>
              <w:rPr>
                <w:sz w:val="28"/>
                <w:szCs w:val="28"/>
                <w:lang w:val="de-DE"/>
              </w:rPr>
              <w:t xml:space="preserve">                        </w:t>
            </w:r>
            <w:r w:rsidR="00490A03">
              <w:rPr>
                <w:sz w:val="28"/>
                <w:szCs w:val="28"/>
                <w:lang w:val="de-DE"/>
              </w:rPr>
              <w:t xml:space="preserve"> </w:t>
            </w:r>
            <w:r>
              <w:rPr>
                <w:sz w:val="28"/>
                <w:szCs w:val="28"/>
                <w:lang w:val="de-DE"/>
              </w:rPr>
              <w:t>Cán bộ phản biện:</w:t>
            </w:r>
          </w:p>
          <w:p w14:paraId="2E09AB4C" w14:textId="77777777" w:rsidR="00BF0A5E" w:rsidRDefault="00BF0A5E" w:rsidP="0030535A">
            <w:pPr>
              <w:rPr>
                <w:sz w:val="28"/>
                <w:szCs w:val="28"/>
                <w:lang w:val="de-DE"/>
              </w:rPr>
            </w:pPr>
          </w:p>
          <w:p w14:paraId="43FD4705" w14:textId="719F00AC"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0579CB">
              <w:rPr>
                <w:sz w:val="28"/>
                <w:szCs w:val="28"/>
                <w:lang w:val="de-DE"/>
              </w:rPr>
              <w:t>7-2021</w:t>
            </w:r>
          </w:p>
        </w:tc>
      </w:tr>
      <w:bookmarkEnd w:id="0"/>
    </w:tbl>
    <w:p w14:paraId="4B25BD70" w14:textId="77777777" w:rsidR="00B836A5" w:rsidRDefault="00B836A5" w:rsidP="00E7754F">
      <w:pPr>
        <w:pStyle w:val="Heading1"/>
        <w:numPr>
          <w:ilvl w:val="0"/>
          <w:numId w:val="0"/>
        </w:numPr>
        <w:sectPr w:rsidR="00B836A5" w:rsidSect="00B836A5">
          <w:footerReference w:type="even" r:id="rId12"/>
          <w:footerReference w:type="default" r:id="rId13"/>
          <w:pgSz w:w="11906" w:h="16838" w:code="9"/>
          <w:pgMar w:top="1134" w:right="1138" w:bottom="1411" w:left="1699" w:header="850" w:footer="432" w:gutter="0"/>
          <w:pgNumType w:fmt="upperLetter" w:start="1"/>
          <w:cols w:space="454"/>
          <w:docGrid w:type="lines" w:linePitch="360"/>
        </w:sectPr>
      </w:pPr>
    </w:p>
    <w:p w14:paraId="77C01073" w14:textId="77777777" w:rsidR="00EB5FB5" w:rsidRPr="003728BD" w:rsidRDefault="00EB5FB5" w:rsidP="00EB5FB5">
      <w:pPr>
        <w:spacing w:before="0" w:after="0" w:line="240" w:lineRule="auto"/>
        <w:jc w:val="center"/>
        <w:rPr>
          <w:b/>
          <w:sz w:val="28"/>
          <w:szCs w:val="28"/>
        </w:rPr>
      </w:pPr>
      <w:r>
        <w:rPr>
          <w:b/>
          <w:sz w:val="28"/>
          <w:szCs w:val="28"/>
        </w:rPr>
        <w:lastRenderedPageBreak/>
        <w:t>ĐÁNH GIÁ QUYỂN ĐỒ ÁN TỐT NGHIỆP</w:t>
      </w:r>
    </w:p>
    <w:p w14:paraId="1E4401F1" w14:textId="77777777" w:rsidR="00EB5FB5" w:rsidRDefault="00EB5FB5" w:rsidP="00EB5FB5">
      <w:pPr>
        <w:spacing w:after="0" w:line="240" w:lineRule="auto"/>
        <w:jc w:val="center"/>
        <w:rPr>
          <w:sz w:val="28"/>
          <w:szCs w:val="28"/>
        </w:rPr>
      </w:pPr>
      <w:r w:rsidRPr="00686263">
        <w:rPr>
          <w:sz w:val="28"/>
          <w:szCs w:val="28"/>
        </w:rPr>
        <w:t>(Dùng cho giảng viên hướng dẫn)</w:t>
      </w:r>
    </w:p>
    <w:p w14:paraId="320B3F43" w14:textId="77777777" w:rsidR="00EB5FB5" w:rsidRPr="00686263" w:rsidRDefault="00EB5FB5" w:rsidP="00EB5FB5">
      <w:pPr>
        <w:spacing w:after="0" w:line="240" w:lineRule="auto"/>
        <w:jc w:val="center"/>
        <w:rPr>
          <w:sz w:val="28"/>
          <w:szCs w:val="28"/>
        </w:rPr>
      </w:pPr>
    </w:p>
    <w:p w14:paraId="7486B678" w14:textId="77777777" w:rsidR="00EB5FB5" w:rsidRPr="00C51B23" w:rsidRDefault="00EB5FB5" w:rsidP="00EB5FB5">
      <w:pPr>
        <w:tabs>
          <w:tab w:val="left" w:leader="dot" w:pos="9000"/>
        </w:tabs>
        <w:spacing w:after="0" w:line="240" w:lineRule="auto"/>
      </w:pPr>
      <w:r>
        <w:t>Tên g</w:t>
      </w:r>
      <w:r w:rsidRPr="00C51B23">
        <w:t>iảng viên đánh giá:</w:t>
      </w:r>
      <w:r>
        <w:tab/>
      </w:r>
    </w:p>
    <w:p w14:paraId="6F12FE38" w14:textId="15127227" w:rsidR="00EB5FB5" w:rsidRPr="00C51B23" w:rsidRDefault="00EB5FB5" w:rsidP="00EB5FB5">
      <w:pPr>
        <w:tabs>
          <w:tab w:val="left" w:pos="5760"/>
          <w:tab w:val="left" w:pos="9000"/>
        </w:tabs>
        <w:spacing w:after="0" w:line="240" w:lineRule="auto"/>
      </w:pPr>
      <w:r w:rsidRPr="00C51B23">
        <w:t xml:space="preserve">Họ và tên </w:t>
      </w:r>
      <w:r>
        <w:t>s</w:t>
      </w:r>
      <w:r w:rsidRPr="00C51B23">
        <w:t>inh viên:</w:t>
      </w:r>
      <w:r>
        <w:t xml:space="preserve"> </w:t>
      </w:r>
      <w:r w:rsidR="00A94653">
        <w:t>Nguyễn Thị Oanh</w:t>
      </w:r>
      <w:r>
        <w:tab/>
      </w:r>
      <w:r w:rsidRPr="00C51B23">
        <w:t>MSSV:</w:t>
      </w:r>
      <w:r>
        <w:t xml:space="preserve"> </w:t>
      </w:r>
      <w:r w:rsidR="00A94653">
        <w:t>20163104</w:t>
      </w:r>
      <w:r>
        <w:tab/>
      </w:r>
    </w:p>
    <w:p w14:paraId="46AFA873" w14:textId="7C571799" w:rsidR="00EB5FB5" w:rsidRDefault="00EB5FB5" w:rsidP="00EB5FB5">
      <w:pPr>
        <w:tabs>
          <w:tab w:val="left" w:leader="dot" w:pos="9000"/>
        </w:tabs>
        <w:spacing w:after="0" w:line="240" w:lineRule="auto"/>
      </w:pPr>
      <w:r w:rsidRPr="00C51B23">
        <w:t>Tên đồ</w:t>
      </w:r>
      <w:r>
        <w:t xml:space="preserve"> án: </w:t>
      </w:r>
      <w:r w:rsidR="00A94653">
        <w:t>Xây dựng môi trường giả lập trên Window cho hệ thống an ninh khu công nghiệp Bắc Giang</w:t>
      </w:r>
    </w:p>
    <w:p w14:paraId="5BDE123A" w14:textId="77777777" w:rsidR="00EB5FB5" w:rsidRPr="003C439F" w:rsidRDefault="00EB5FB5" w:rsidP="00EB5FB5">
      <w:pPr>
        <w:spacing w:after="0" w:line="240" w:lineRule="auto"/>
        <w:ind w:right="-334"/>
        <w:rPr>
          <w:b/>
        </w:rPr>
      </w:pPr>
      <w:r w:rsidRPr="003C439F">
        <w:rPr>
          <w:b/>
        </w:rPr>
        <w:t xml:space="preserve">Chọn các mức điểm phù hợp cho sinh viên trình bày theo các tiêu chí dưới đây: </w:t>
      </w:r>
    </w:p>
    <w:p w14:paraId="716E1BBA" w14:textId="77777777" w:rsidR="00EB5FB5" w:rsidRPr="003C439F" w:rsidRDefault="00EB5FB5" w:rsidP="00EB5FB5">
      <w:pPr>
        <w:spacing w:before="0" w:after="180" w:line="240" w:lineRule="auto"/>
      </w:pPr>
      <w:r w:rsidRPr="003C439F">
        <w:t>Rấ</w:t>
      </w:r>
      <w:r>
        <w:t>t kém (1); Kém (2);</w:t>
      </w:r>
      <w:r w:rsidRPr="003C439F">
        <w:t xml:space="preserve"> Đạ</w:t>
      </w:r>
      <w:r>
        <w:t xml:space="preserve">t (3); </w:t>
      </w:r>
      <w:r w:rsidRPr="003C439F">
        <w:t>Giỏ</w:t>
      </w:r>
      <w:r>
        <w:t xml:space="preserve">i (4); </w:t>
      </w:r>
      <w:r w:rsidRPr="003C439F">
        <w:t>Xuất sắ</w:t>
      </w:r>
      <w:r>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EB5FB5" w:rsidRPr="00224C4A" w14:paraId="0491A0F2" w14:textId="77777777" w:rsidTr="001179FC">
        <w:tc>
          <w:tcPr>
            <w:tcW w:w="9242" w:type="dxa"/>
            <w:gridSpan w:val="7"/>
            <w:shd w:val="clear" w:color="auto" w:fill="DAEEF3" w:themeFill="accent5" w:themeFillTint="33"/>
            <w:vAlign w:val="center"/>
          </w:tcPr>
          <w:p w14:paraId="282A948D" w14:textId="77777777" w:rsidR="00EB5FB5" w:rsidRPr="00224C4A" w:rsidRDefault="00EB5FB5" w:rsidP="001179FC">
            <w:pPr>
              <w:spacing w:before="40" w:after="40" w:line="240" w:lineRule="auto"/>
              <w:jc w:val="left"/>
              <w:rPr>
                <w:rFonts w:cs="Times New Roman"/>
                <w:b/>
                <w:sz w:val="22"/>
              </w:rPr>
            </w:pPr>
            <w:r w:rsidRPr="00224C4A">
              <w:rPr>
                <w:rFonts w:cs="Times New Roman"/>
                <w:b/>
                <w:sz w:val="22"/>
              </w:rPr>
              <w:t>Có sự kết hợp giữa lý thuyết và thực hành (20)</w:t>
            </w:r>
          </w:p>
        </w:tc>
      </w:tr>
      <w:tr w:rsidR="00EB5FB5" w:rsidRPr="00224C4A" w14:paraId="63505EF9" w14:textId="77777777" w:rsidTr="001179FC">
        <w:tc>
          <w:tcPr>
            <w:tcW w:w="648" w:type="dxa"/>
            <w:shd w:val="clear" w:color="auto" w:fill="auto"/>
            <w:vAlign w:val="center"/>
          </w:tcPr>
          <w:p w14:paraId="61D80E79"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8B01864" w14:textId="77777777" w:rsidR="00EB5FB5" w:rsidRPr="00224C4A" w:rsidRDefault="00EB5FB5" w:rsidP="001179FC">
            <w:pPr>
              <w:spacing w:before="20" w:after="20" w:line="240" w:lineRule="auto"/>
              <w:rPr>
                <w:rFonts w:cs="Times New Roman"/>
                <w:sz w:val="22"/>
              </w:rPr>
            </w:pPr>
            <w:r w:rsidRPr="00224C4A">
              <w:rPr>
                <w:rFonts w:cs="Times New Roman"/>
                <w:sz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56A48566"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09E886E"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CE4866D"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4605F2B8"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D3D4A18"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323579D8" w14:textId="77777777" w:rsidTr="001179FC">
        <w:tc>
          <w:tcPr>
            <w:tcW w:w="648" w:type="dxa"/>
            <w:shd w:val="clear" w:color="auto" w:fill="auto"/>
            <w:vAlign w:val="center"/>
          </w:tcPr>
          <w:p w14:paraId="1D5851CC"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6046C2B1" w14:textId="77777777" w:rsidR="00EB5FB5" w:rsidRPr="00224C4A" w:rsidRDefault="00EB5FB5" w:rsidP="001179FC">
            <w:pPr>
              <w:spacing w:before="20" w:after="20" w:line="240" w:lineRule="auto"/>
              <w:rPr>
                <w:rFonts w:cs="Times New Roman"/>
                <w:sz w:val="22"/>
              </w:rPr>
            </w:pPr>
            <w:r w:rsidRPr="00224C4A">
              <w:rPr>
                <w:rFonts w:cs="Times New Roman"/>
                <w:sz w:val="22"/>
              </w:rPr>
              <w:t>Cập nhật kết quả nghiên cứu gần đây nhất (trong nước/quốc tế)</w:t>
            </w:r>
          </w:p>
        </w:tc>
        <w:tc>
          <w:tcPr>
            <w:tcW w:w="380" w:type="dxa"/>
            <w:shd w:val="clear" w:color="auto" w:fill="auto"/>
            <w:vAlign w:val="center"/>
          </w:tcPr>
          <w:p w14:paraId="15A7FA5D"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683C7123"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1CD441F"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6ABB557E"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FCBA2E8"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53251D45" w14:textId="77777777" w:rsidTr="001179FC">
        <w:tc>
          <w:tcPr>
            <w:tcW w:w="648" w:type="dxa"/>
            <w:shd w:val="clear" w:color="auto" w:fill="auto"/>
            <w:vAlign w:val="center"/>
          </w:tcPr>
          <w:p w14:paraId="48902BF5"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5DF343B3" w14:textId="77777777" w:rsidR="00EB5FB5" w:rsidRPr="00224C4A" w:rsidRDefault="00EB5FB5" w:rsidP="001179FC">
            <w:pPr>
              <w:spacing w:before="20" w:after="20" w:line="240" w:lineRule="auto"/>
              <w:rPr>
                <w:rFonts w:cs="Times New Roman"/>
                <w:sz w:val="22"/>
              </w:rPr>
            </w:pPr>
            <w:r w:rsidRPr="00224C4A">
              <w:rPr>
                <w:rFonts w:cs="Times New Roman"/>
                <w:sz w:val="22"/>
              </w:rPr>
              <w:t xml:space="preserve">Nêu rõ và chi tiết phương pháp nghiên cứu/giải quyết vấn đề </w:t>
            </w:r>
          </w:p>
        </w:tc>
        <w:tc>
          <w:tcPr>
            <w:tcW w:w="380" w:type="dxa"/>
            <w:shd w:val="clear" w:color="auto" w:fill="auto"/>
            <w:vAlign w:val="center"/>
          </w:tcPr>
          <w:p w14:paraId="587900DE"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523327F"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2254F08E"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F9D36D4"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D4D222E"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1FF7BA5E" w14:textId="77777777" w:rsidTr="001179FC">
        <w:tc>
          <w:tcPr>
            <w:tcW w:w="648" w:type="dxa"/>
            <w:tcBorders>
              <w:bottom w:val="single" w:sz="4" w:space="0" w:color="auto"/>
            </w:tcBorders>
            <w:shd w:val="clear" w:color="auto" w:fill="auto"/>
            <w:vAlign w:val="center"/>
          </w:tcPr>
          <w:p w14:paraId="51E0C2BF"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369BFBB2" w14:textId="77777777" w:rsidR="00EB5FB5" w:rsidRPr="00224C4A" w:rsidRDefault="00EB5FB5" w:rsidP="001179FC">
            <w:pPr>
              <w:spacing w:before="20" w:after="20" w:line="240" w:lineRule="auto"/>
              <w:rPr>
                <w:rFonts w:cs="Times New Roman"/>
                <w:sz w:val="22"/>
              </w:rPr>
            </w:pPr>
            <w:r w:rsidRPr="00224C4A">
              <w:rPr>
                <w:rFonts w:cs="Times New Roman"/>
                <w:sz w:val="22"/>
              </w:rPr>
              <w:t>Có kết quả mô phỏ</w:t>
            </w:r>
            <w:r>
              <w:rPr>
                <w:rFonts w:cs="Times New Roman"/>
                <w:sz w:val="22"/>
              </w:rPr>
              <w:t>ng/thự</w:t>
            </w:r>
            <w:r w:rsidRPr="00224C4A">
              <w:rPr>
                <w:rFonts w:cs="Times New Roman"/>
                <w:sz w:val="22"/>
              </w:rPr>
              <w:t>c nghiệm và trình bày rõ ràng kết quả đạt được</w:t>
            </w:r>
          </w:p>
        </w:tc>
        <w:tc>
          <w:tcPr>
            <w:tcW w:w="380" w:type="dxa"/>
            <w:tcBorders>
              <w:bottom w:val="single" w:sz="4" w:space="0" w:color="auto"/>
            </w:tcBorders>
            <w:shd w:val="clear" w:color="auto" w:fill="auto"/>
            <w:vAlign w:val="center"/>
          </w:tcPr>
          <w:p w14:paraId="19139B22"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2033150F"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62BBB2A5"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55C147BF"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72EA4220"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3188DACC" w14:textId="77777777" w:rsidTr="001179FC">
        <w:tc>
          <w:tcPr>
            <w:tcW w:w="9242" w:type="dxa"/>
            <w:gridSpan w:val="7"/>
            <w:shd w:val="clear" w:color="auto" w:fill="DAEEF3" w:themeFill="accent5" w:themeFillTint="33"/>
            <w:vAlign w:val="center"/>
          </w:tcPr>
          <w:p w14:paraId="7DB55B9F" w14:textId="77777777" w:rsidR="00EB5FB5" w:rsidRPr="00224C4A" w:rsidRDefault="00EB5FB5" w:rsidP="001179FC">
            <w:pPr>
              <w:spacing w:before="40" w:after="40" w:line="240" w:lineRule="auto"/>
              <w:jc w:val="left"/>
              <w:rPr>
                <w:rFonts w:cs="Times New Roman"/>
                <w:b/>
                <w:sz w:val="22"/>
              </w:rPr>
            </w:pPr>
            <w:r w:rsidRPr="00224C4A">
              <w:rPr>
                <w:rFonts w:cs="Times New Roman"/>
                <w:b/>
                <w:sz w:val="22"/>
              </w:rPr>
              <w:t>Có khả năng phân tích và đánh giá kết quả (15)</w:t>
            </w:r>
          </w:p>
        </w:tc>
      </w:tr>
      <w:tr w:rsidR="00EB5FB5" w:rsidRPr="00224C4A" w14:paraId="22B622E4" w14:textId="77777777" w:rsidTr="001179FC">
        <w:tc>
          <w:tcPr>
            <w:tcW w:w="648" w:type="dxa"/>
            <w:shd w:val="clear" w:color="auto" w:fill="auto"/>
            <w:vAlign w:val="center"/>
          </w:tcPr>
          <w:p w14:paraId="6A3E9DA5"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7F32C577" w14:textId="77777777" w:rsidR="00EB5FB5" w:rsidRPr="00224C4A" w:rsidRDefault="00EB5FB5" w:rsidP="001179FC">
            <w:pPr>
              <w:spacing w:before="20" w:after="20" w:line="240" w:lineRule="auto"/>
              <w:rPr>
                <w:rFonts w:cs="Times New Roman"/>
                <w:sz w:val="22"/>
              </w:rPr>
            </w:pPr>
            <w:r w:rsidRPr="00224C4A">
              <w:rPr>
                <w:rFonts w:cs="Times New Roman"/>
                <w:sz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59CE501A"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5AE3E89C"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45F897A"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102A013D"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67E34A3"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413FD044" w14:textId="77777777" w:rsidTr="001179FC">
        <w:tc>
          <w:tcPr>
            <w:tcW w:w="648" w:type="dxa"/>
            <w:shd w:val="clear" w:color="auto" w:fill="auto"/>
            <w:vAlign w:val="center"/>
          </w:tcPr>
          <w:p w14:paraId="406537DB"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061C9ACA" w14:textId="77777777" w:rsidR="00EB5FB5" w:rsidRPr="00224C4A" w:rsidRDefault="00EB5FB5" w:rsidP="001179FC">
            <w:pPr>
              <w:spacing w:before="20" w:after="20" w:line="240" w:lineRule="auto"/>
              <w:rPr>
                <w:rFonts w:cs="Times New Roman"/>
                <w:sz w:val="22"/>
              </w:rPr>
            </w:pPr>
            <w:r w:rsidRPr="00224C4A">
              <w:rPr>
                <w:rFonts w:cs="Times New Roman"/>
                <w:sz w:val="22"/>
              </w:rPr>
              <w:t>Kết quả được trình bày một cách logic và dễ hiểu, tất cả kết quả đều được phân tích và đánh giá thỏa đáng</w:t>
            </w:r>
          </w:p>
        </w:tc>
        <w:tc>
          <w:tcPr>
            <w:tcW w:w="380" w:type="dxa"/>
            <w:shd w:val="clear" w:color="auto" w:fill="auto"/>
            <w:vAlign w:val="center"/>
          </w:tcPr>
          <w:p w14:paraId="126ADCC6"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8A463E9"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5999C2A"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108CBC7"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97E66F0"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7E5619A7" w14:textId="77777777" w:rsidTr="001179FC">
        <w:tc>
          <w:tcPr>
            <w:tcW w:w="648" w:type="dxa"/>
            <w:tcBorders>
              <w:bottom w:val="single" w:sz="4" w:space="0" w:color="auto"/>
            </w:tcBorders>
            <w:shd w:val="clear" w:color="auto" w:fill="auto"/>
            <w:vAlign w:val="center"/>
          </w:tcPr>
          <w:p w14:paraId="48259AB1"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65AC57E8" w14:textId="77777777" w:rsidR="00EB5FB5" w:rsidRPr="00224C4A" w:rsidRDefault="00EB5FB5" w:rsidP="001179FC">
            <w:pPr>
              <w:spacing w:before="20" w:after="20" w:line="240" w:lineRule="auto"/>
              <w:rPr>
                <w:rFonts w:cs="Times New Roman"/>
                <w:sz w:val="22"/>
              </w:rPr>
            </w:pPr>
            <w:r w:rsidRPr="00224C4A">
              <w:rPr>
                <w:rFonts w:cs="Times New Roman"/>
                <w:sz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1FB556CB"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0ACF78B9"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545715EA"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2BF0A181"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49709021"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032DEB94" w14:textId="77777777" w:rsidTr="001179FC">
        <w:tc>
          <w:tcPr>
            <w:tcW w:w="9242" w:type="dxa"/>
            <w:gridSpan w:val="7"/>
            <w:shd w:val="clear" w:color="auto" w:fill="DAEEF3" w:themeFill="accent5" w:themeFillTint="33"/>
            <w:vAlign w:val="center"/>
          </w:tcPr>
          <w:p w14:paraId="48230970" w14:textId="77777777" w:rsidR="00EB5FB5" w:rsidRPr="00224C4A" w:rsidRDefault="00EB5FB5" w:rsidP="001179FC">
            <w:pPr>
              <w:spacing w:before="40" w:after="40" w:line="240" w:lineRule="auto"/>
              <w:jc w:val="left"/>
              <w:rPr>
                <w:rFonts w:cs="Times New Roman"/>
                <w:b/>
                <w:sz w:val="22"/>
              </w:rPr>
            </w:pPr>
            <w:r w:rsidRPr="00224C4A">
              <w:rPr>
                <w:rFonts w:cs="Times New Roman"/>
                <w:b/>
                <w:sz w:val="22"/>
              </w:rPr>
              <w:t>Kỹ năng viết</w:t>
            </w:r>
            <w:r>
              <w:rPr>
                <w:rFonts w:cs="Times New Roman"/>
                <w:b/>
                <w:sz w:val="22"/>
              </w:rPr>
              <w:t xml:space="preserve"> quyển đồ án</w:t>
            </w:r>
            <w:r w:rsidRPr="00224C4A">
              <w:rPr>
                <w:rFonts w:cs="Times New Roman"/>
                <w:b/>
                <w:sz w:val="22"/>
              </w:rPr>
              <w:t xml:space="preserve"> (10)</w:t>
            </w:r>
          </w:p>
        </w:tc>
      </w:tr>
      <w:tr w:rsidR="00EB5FB5" w:rsidRPr="00224C4A" w14:paraId="64B36793" w14:textId="77777777" w:rsidTr="001179FC">
        <w:tc>
          <w:tcPr>
            <w:tcW w:w="648" w:type="dxa"/>
            <w:shd w:val="clear" w:color="auto" w:fill="auto"/>
            <w:vAlign w:val="center"/>
          </w:tcPr>
          <w:p w14:paraId="13B330BC"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5C6156F7" w14:textId="77777777" w:rsidR="00EB5FB5" w:rsidRPr="00224C4A" w:rsidRDefault="00EB5FB5" w:rsidP="001179FC">
            <w:pPr>
              <w:spacing w:before="20" w:after="20" w:line="240" w:lineRule="auto"/>
              <w:rPr>
                <w:rFonts w:cs="Times New Roman"/>
                <w:sz w:val="22"/>
              </w:rPr>
            </w:pPr>
            <w:r w:rsidRPr="00224C4A">
              <w:rPr>
                <w:rFonts w:cs="Times New Roman"/>
                <w:sz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rPr>
              <w:t xml:space="preserve">; </w:t>
            </w:r>
            <w:r w:rsidRPr="00224C4A">
              <w:rPr>
                <w:rFonts w:cs="Times New Roman"/>
                <w:sz w:val="22"/>
              </w:rPr>
              <w:t>căn lề</w:t>
            </w:r>
            <w:r>
              <w:rPr>
                <w:rFonts w:cs="Times New Roman"/>
                <w:sz w:val="22"/>
              </w:rPr>
              <w:t xml:space="preserve"> thống nhất</w:t>
            </w:r>
            <w:r w:rsidRPr="00224C4A">
              <w:rPr>
                <w:rFonts w:cs="Times New Roman"/>
                <w:sz w:val="22"/>
              </w:rPr>
              <w:t>,</w:t>
            </w:r>
            <w:r>
              <w:rPr>
                <w:rFonts w:cs="Times New Roman"/>
                <w:sz w:val="22"/>
              </w:rPr>
              <w:t xml:space="preserve"> có</w:t>
            </w:r>
            <w:r w:rsidRPr="00224C4A">
              <w:rPr>
                <w:rFonts w:cs="Times New Roman"/>
                <w:sz w:val="22"/>
              </w:rPr>
              <w:t xml:space="preserve"> dấu cách sau dấu chấm, dấu ph</w:t>
            </w:r>
            <w:r>
              <w:rPr>
                <w:rFonts w:cs="Times New Roman"/>
                <w:sz w:val="22"/>
              </w:rPr>
              <w:t>ả</w:t>
            </w:r>
            <w:r w:rsidRPr="00224C4A">
              <w:rPr>
                <w:rFonts w:cs="Times New Roman"/>
                <w:sz w:val="22"/>
              </w:rPr>
              <w:t>y v.v</w:t>
            </w:r>
            <w:r>
              <w:rPr>
                <w:rFonts w:cs="Times New Roman"/>
                <w:sz w:val="22"/>
              </w:rPr>
              <w:t>.</w:t>
            </w:r>
            <w:r w:rsidRPr="00224C4A">
              <w:rPr>
                <w:rFonts w:cs="Times New Roman"/>
                <w:sz w:val="22"/>
              </w:rPr>
              <w:t>), có mở đầu chương và kết luận chương, có liệt kê tài liệu tham khảo và có trích dẫn đúng quy định</w:t>
            </w:r>
          </w:p>
        </w:tc>
        <w:tc>
          <w:tcPr>
            <w:tcW w:w="380" w:type="dxa"/>
            <w:shd w:val="clear" w:color="auto" w:fill="auto"/>
            <w:vAlign w:val="center"/>
          </w:tcPr>
          <w:p w14:paraId="1D523B31"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6B58B22"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2DA78A5E"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F740B19"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1DA747A"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1E258E77" w14:textId="77777777" w:rsidTr="001179FC">
        <w:tc>
          <w:tcPr>
            <w:tcW w:w="648" w:type="dxa"/>
            <w:shd w:val="clear" w:color="auto" w:fill="auto"/>
            <w:vAlign w:val="center"/>
          </w:tcPr>
          <w:p w14:paraId="51996AF6"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05A9432D" w14:textId="77777777" w:rsidR="00EB5FB5" w:rsidRPr="00224C4A" w:rsidRDefault="00EB5FB5" w:rsidP="001179FC">
            <w:pPr>
              <w:spacing w:before="20" w:after="20" w:line="240" w:lineRule="auto"/>
              <w:rPr>
                <w:rFonts w:cs="Times New Roman"/>
                <w:sz w:val="22"/>
              </w:rPr>
            </w:pPr>
            <w:r w:rsidRPr="00224C4A">
              <w:rPr>
                <w:rFonts w:cs="Times New Roman"/>
                <w:sz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4982C6BA"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90E9BF2"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00816C9C"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0303A0C"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552F99A1"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58A18ACF" w14:textId="77777777" w:rsidTr="001179FC">
        <w:tc>
          <w:tcPr>
            <w:tcW w:w="9242" w:type="dxa"/>
            <w:gridSpan w:val="7"/>
            <w:shd w:val="clear" w:color="auto" w:fill="DAEEF3" w:themeFill="accent5" w:themeFillTint="33"/>
            <w:vAlign w:val="center"/>
          </w:tcPr>
          <w:p w14:paraId="21D7388F" w14:textId="77777777" w:rsidR="00EB5FB5" w:rsidRPr="00224C4A" w:rsidRDefault="00EB5FB5" w:rsidP="001179FC">
            <w:pPr>
              <w:spacing w:before="40" w:after="40" w:line="240" w:lineRule="auto"/>
              <w:jc w:val="left"/>
              <w:rPr>
                <w:rFonts w:cs="Times New Roman"/>
                <w:b/>
                <w:sz w:val="22"/>
              </w:rPr>
            </w:pPr>
            <w:r w:rsidRPr="00224C4A">
              <w:rPr>
                <w:rFonts w:cs="Times New Roman"/>
                <w:b/>
                <w:sz w:val="22"/>
              </w:rPr>
              <w:t>Thành tự</w:t>
            </w:r>
            <w:r>
              <w:rPr>
                <w:rFonts w:cs="Times New Roman"/>
                <w:b/>
                <w:sz w:val="22"/>
              </w:rPr>
              <w:t xml:space="preserve">u nghiên </w:t>
            </w:r>
            <w:r w:rsidRPr="00224C4A">
              <w:rPr>
                <w:rFonts w:cs="Times New Roman"/>
                <w:b/>
                <w:sz w:val="22"/>
              </w:rPr>
              <w:t>cứu khoa học (5)</w:t>
            </w:r>
            <w:r w:rsidRPr="00FD155F">
              <w:rPr>
                <w:rFonts w:cs="Times New Roman"/>
                <w:i/>
                <w:sz w:val="22"/>
              </w:rPr>
              <w:t xml:space="preserve"> (chọn 1 trong 3 trường hợp)</w:t>
            </w:r>
          </w:p>
        </w:tc>
      </w:tr>
      <w:tr w:rsidR="00EB5FB5" w:rsidRPr="00224C4A" w14:paraId="11E6794C" w14:textId="77777777" w:rsidTr="001179FC">
        <w:tc>
          <w:tcPr>
            <w:tcW w:w="648" w:type="dxa"/>
            <w:shd w:val="clear" w:color="auto" w:fill="auto"/>
            <w:vAlign w:val="center"/>
          </w:tcPr>
          <w:p w14:paraId="4856FE44"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4C655317" w14:textId="77777777" w:rsidR="00EB5FB5" w:rsidRPr="00224C4A" w:rsidRDefault="00EB5FB5" w:rsidP="001179FC">
            <w:pPr>
              <w:spacing w:before="20" w:after="20" w:line="240" w:lineRule="auto"/>
              <w:rPr>
                <w:rFonts w:cs="Times New Roman"/>
                <w:sz w:val="22"/>
              </w:rPr>
            </w:pPr>
            <w:r w:rsidRPr="00224C4A">
              <w:rPr>
                <w:rFonts w:cs="Times New Roman"/>
                <w:sz w:val="22"/>
              </w:rPr>
              <w:t>Có bài báo khoa học được đăng hoặc chấp nhậ</w:t>
            </w:r>
            <w:r>
              <w:rPr>
                <w:rFonts w:cs="Times New Roman"/>
                <w:sz w:val="22"/>
              </w:rPr>
              <w:t>n đăng/Đ</w:t>
            </w:r>
            <w:r w:rsidRPr="00224C4A">
              <w:rPr>
                <w:rFonts w:cs="Times New Roman"/>
                <w:sz w:val="22"/>
              </w:rPr>
              <w:t>ạt giải SVNC</w:t>
            </w:r>
            <w:r>
              <w:rPr>
                <w:rFonts w:cs="Times New Roman"/>
                <w:sz w:val="22"/>
              </w:rPr>
              <w:t>KH</w:t>
            </w:r>
            <w:r w:rsidRPr="00224C4A">
              <w:rPr>
                <w:rFonts w:cs="Times New Roman"/>
                <w:sz w:val="22"/>
              </w:rPr>
              <w:t xml:space="preserve"> giải 3 cấ</w:t>
            </w:r>
            <w:r>
              <w:rPr>
                <w:rFonts w:cs="Times New Roman"/>
                <w:sz w:val="22"/>
              </w:rPr>
              <w:t xml:space="preserve">p </w:t>
            </w:r>
            <w:r w:rsidRPr="00224C4A">
              <w:rPr>
                <w:rFonts w:cs="Times New Roman"/>
                <w:sz w:val="22"/>
              </w:rPr>
              <w:t>Viện trở lên/</w:t>
            </w:r>
            <w:r>
              <w:rPr>
                <w:rFonts w:cs="Times New Roman"/>
                <w:sz w:val="22"/>
              </w:rPr>
              <w:t xml:space="preserve">Có </w:t>
            </w:r>
            <w:r w:rsidRPr="00224C4A">
              <w:rPr>
                <w:rFonts w:cs="Times New Roman"/>
                <w:sz w:val="22"/>
              </w:rPr>
              <w:t>giải thưởng khoa học (quốc tế</w:t>
            </w:r>
            <w:r>
              <w:rPr>
                <w:rFonts w:cs="Times New Roman"/>
                <w:sz w:val="22"/>
              </w:rPr>
              <w:t xml:space="preserve"> hoặc </w:t>
            </w:r>
            <w:r w:rsidRPr="00224C4A">
              <w:rPr>
                <w:rFonts w:cs="Times New Roman"/>
                <w:sz w:val="22"/>
              </w:rPr>
              <w:t>trong nước) từ giải 3 trở</w:t>
            </w:r>
            <w:r>
              <w:rPr>
                <w:rFonts w:cs="Times New Roman"/>
                <w:sz w:val="22"/>
              </w:rPr>
              <w:t xml:space="preserve"> lên/C</w:t>
            </w:r>
            <w:r w:rsidRPr="00224C4A">
              <w:rPr>
                <w:rFonts w:cs="Times New Roman"/>
                <w:sz w:val="22"/>
              </w:rPr>
              <w:t>ó đăng ký bằng phát minh</w:t>
            </w:r>
            <w:r>
              <w:rPr>
                <w:rFonts w:cs="Times New Roman"/>
                <w:sz w:val="22"/>
              </w:rPr>
              <w:t>,</w:t>
            </w:r>
            <w:r w:rsidRPr="00224C4A">
              <w:rPr>
                <w:rFonts w:cs="Times New Roman"/>
                <w:sz w:val="22"/>
              </w:rPr>
              <w:t xml:space="preserve"> sáng chế</w:t>
            </w:r>
          </w:p>
        </w:tc>
        <w:tc>
          <w:tcPr>
            <w:tcW w:w="1904" w:type="dxa"/>
            <w:gridSpan w:val="5"/>
            <w:shd w:val="clear" w:color="auto" w:fill="auto"/>
            <w:vAlign w:val="center"/>
          </w:tcPr>
          <w:p w14:paraId="663171C5"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5</w:t>
            </w:r>
          </w:p>
        </w:tc>
      </w:tr>
      <w:tr w:rsidR="00EB5FB5" w:rsidRPr="00224C4A" w14:paraId="68215B12" w14:textId="77777777" w:rsidTr="001179FC">
        <w:tc>
          <w:tcPr>
            <w:tcW w:w="648" w:type="dxa"/>
            <w:shd w:val="clear" w:color="auto" w:fill="auto"/>
            <w:vAlign w:val="center"/>
          </w:tcPr>
          <w:p w14:paraId="51C80D35"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02AF97BA" w14:textId="77777777" w:rsidR="00EB5FB5" w:rsidRPr="00224C4A" w:rsidRDefault="00EB5FB5" w:rsidP="001179FC">
            <w:pPr>
              <w:spacing w:before="20" w:after="20" w:line="240" w:lineRule="auto"/>
              <w:rPr>
                <w:rFonts w:cs="Times New Roman"/>
                <w:color w:val="000000"/>
                <w:sz w:val="22"/>
              </w:rPr>
            </w:pPr>
            <w:r w:rsidRPr="00224C4A">
              <w:rPr>
                <w:rFonts w:cs="Times New Roman"/>
                <w:color w:val="000000"/>
                <w:sz w:val="22"/>
              </w:rPr>
              <w:t xml:space="preserve">Được báo cáo tại hội đồng cấp Viện trong hội nghị </w:t>
            </w:r>
            <w:r>
              <w:rPr>
                <w:rFonts w:cs="Times New Roman"/>
                <w:color w:val="000000"/>
                <w:sz w:val="22"/>
              </w:rPr>
              <w:t>SVNCKH</w:t>
            </w:r>
            <w:r w:rsidRPr="00224C4A">
              <w:rPr>
                <w:rFonts w:cs="Times New Roman"/>
                <w:color w:val="000000"/>
                <w:sz w:val="22"/>
              </w:rPr>
              <w:t xml:space="preserve"> nhưng không đạt giải từ giải 3 trở lên/Đạt giải khuyến khích trong các kỳ thi quốc gia và quốc tế khác về chuyên ngành </w:t>
            </w:r>
            <w:r>
              <w:rPr>
                <w:rFonts w:cs="Times New Roman"/>
                <w:color w:val="000000"/>
                <w:sz w:val="22"/>
              </w:rPr>
              <w:t>(VD:</w:t>
            </w:r>
            <w:r w:rsidRPr="00224C4A">
              <w:rPr>
                <w:rFonts w:cs="Times New Roman"/>
                <w:color w:val="000000"/>
                <w:sz w:val="22"/>
              </w:rPr>
              <w:t xml:space="preserve"> TI contest</w:t>
            </w:r>
            <w:r>
              <w:rPr>
                <w:rFonts w:cs="Times New Roman"/>
                <w:color w:val="000000"/>
                <w:sz w:val="22"/>
              </w:rPr>
              <w:t>)</w:t>
            </w:r>
          </w:p>
        </w:tc>
        <w:tc>
          <w:tcPr>
            <w:tcW w:w="1904" w:type="dxa"/>
            <w:gridSpan w:val="5"/>
            <w:shd w:val="clear" w:color="auto" w:fill="auto"/>
            <w:vAlign w:val="center"/>
          </w:tcPr>
          <w:p w14:paraId="255C7C82"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2</w:t>
            </w:r>
          </w:p>
        </w:tc>
      </w:tr>
      <w:tr w:rsidR="00EB5FB5" w:rsidRPr="00224C4A" w14:paraId="3683454F" w14:textId="77777777" w:rsidTr="001179FC">
        <w:tc>
          <w:tcPr>
            <w:tcW w:w="648" w:type="dxa"/>
            <w:shd w:val="clear" w:color="auto" w:fill="auto"/>
            <w:vAlign w:val="center"/>
          </w:tcPr>
          <w:p w14:paraId="62AFBC32" w14:textId="77777777" w:rsidR="00EB5FB5" w:rsidRPr="00224C4A" w:rsidRDefault="00EB5FB5" w:rsidP="001179FC">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0AD3B145" w14:textId="77777777" w:rsidR="00EB5FB5" w:rsidRPr="00224C4A" w:rsidRDefault="00EB5FB5" w:rsidP="001179FC">
            <w:pPr>
              <w:spacing w:before="20" w:after="20" w:line="240" w:lineRule="auto"/>
              <w:rPr>
                <w:rFonts w:cs="Times New Roman"/>
                <w:color w:val="000000"/>
                <w:sz w:val="22"/>
              </w:rPr>
            </w:pPr>
            <w:r w:rsidRPr="00224C4A">
              <w:rPr>
                <w:rFonts w:cs="Times New Roman"/>
                <w:color w:val="000000"/>
                <w:sz w:val="22"/>
              </w:rPr>
              <w:t>Không có thành tích về nghiên cứu khoa học</w:t>
            </w:r>
          </w:p>
        </w:tc>
        <w:tc>
          <w:tcPr>
            <w:tcW w:w="1904" w:type="dxa"/>
            <w:gridSpan w:val="5"/>
            <w:shd w:val="clear" w:color="auto" w:fill="auto"/>
            <w:vAlign w:val="center"/>
          </w:tcPr>
          <w:p w14:paraId="76445524" w14:textId="77777777" w:rsidR="00EB5FB5" w:rsidRPr="00224C4A" w:rsidRDefault="00EB5FB5" w:rsidP="001179FC">
            <w:pPr>
              <w:spacing w:before="20" w:after="20" w:line="240" w:lineRule="auto"/>
              <w:jc w:val="center"/>
              <w:rPr>
                <w:rFonts w:cs="Times New Roman"/>
                <w:sz w:val="22"/>
              </w:rPr>
            </w:pPr>
            <w:r w:rsidRPr="00224C4A">
              <w:rPr>
                <w:rFonts w:cs="Times New Roman"/>
                <w:sz w:val="22"/>
              </w:rPr>
              <w:t>0</w:t>
            </w:r>
          </w:p>
        </w:tc>
      </w:tr>
      <w:tr w:rsidR="00EB5FB5" w:rsidRPr="00224C4A" w14:paraId="74AA9C26" w14:textId="77777777" w:rsidTr="001179FC">
        <w:trPr>
          <w:trHeight w:val="217"/>
        </w:trPr>
        <w:tc>
          <w:tcPr>
            <w:tcW w:w="7338" w:type="dxa"/>
            <w:gridSpan w:val="2"/>
            <w:shd w:val="clear" w:color="auto" w:fill="DAEEF3" w:themeFill="accent5" w:themeFillTint="33"/>
            <w:vAlign w:val="center"/>
          </w:tcPr>
          <w:p w14:paraId="6506ABA8" w14:textId="77777777" w:rsidR="00EB5FB5" w:rsidRPr="00224C4A" w:rsidRDefault="00EB5FB5" w:rsidP="001179FC">
            <w:pPr>
              <w:spacing w:line="240" w:lineRule="auto"/>
              <w:jc w:val="left"/>
              <w:rPr>
                <w:rFonts w:cs="Times New Roman"/>
                <w:b/>
                <w:sz w:val="22"/>
              </w:rPr>
            </w:pPr>
            <w:r w:rsidRPr="00224C4A">
              <w:rPr>
                <w:rFonts w:cs="Times New Roman"/>
                <w:b/>
                <w:sz w:val="22"/>
              </w:rPr>
              <w:t>Điểm tổng</w:t>
            </w:r>
          </w:p>
        </w:tc>
        <w:tc>
          <w:tcPr>
            <w:tcW w:w="1904" w:type="dxa"/>
            <w:gridSpan w:val="5"/>
            <w:shd w:val="clear" w:color="auto" w:fill="DAEEF3" w:themeFill="accent5" w:themeFillTint="33"/>
            <w:vAlign w:val="center"/>
          </w:tcPr>
          <w:p w14:paraId="4BF44291" w14:textId="77777777" w:rsidR="00EB5FB5" w:rsidRPr="00224C4A" w:rsidRDefault="00EB5FB5" w:rsidP="001179FC">
            <w:pPr>
              <w:spacing w:line="240" w:lineRule="auto"/>
              <w:ind w:left="582"/>
              <w:jc w:val="center"/>
              <w:rPr>
                <w:rFonts w:cs="Times New Roman"/>
                <w:b/>
                <w:sz w:val="22"/>
              </w:rPr>
            </w:pPr>
            <w:r w:rsidRPr="00224C4A">
              <w:rPr>
                <w:rFonts w:cs="Times New Roman"/>
                <w:b/>
                <w:sz w:val="22"/>
              </w:rPr>
              <w:t>/50</w:t>
            </w:r>
          </w:p>
        </w:tc>
      </w:tr>
      <w:tr w:rsidR="00EB5FB5" w:rsidRPr="00224C4A" w14:paraId="5BE62915" w14:textId="77777777" w:rsidTr="001179FC">
        <w:trPr>
          <w:trHeight w:val="271"/>
        </w:trPr>
        <w:tc>
          <w:tcPr>
            <w:tcW w:w="7338" w:type="dxa"/>
            <w:gridSpan w:val="2"/>
            <w:shd w:val="clear" w:color="auto" w:fill="DAEEF3" w:themeFill="accent5" w:themeFillTint="33"/>
            <w:vAlign w:val="center"/>
          </w:tcPr>
          <w:p w14:paraId="50355816" w14:textId="77777777" w:rsidR="00EB5FB5" w:rsidRPr="00224C4A" w:rsidRDefault="00EB5FB5" w:rsidP="001179FC">
            <w:pPr>
              <w:spacing w:line="240" w:lineRule="auto"/>
              <w:jc w:val="left"/>
              <w:rPr>
                <w:rFonts w:cs="Times New Roman"/>
                <w:b/>
                <w:sz w:val="22"/>
              </w:rPr>
            </w:pPr>
            <w:r w:rsidRPr="00224C4A">
              <w:rPr>
                <w:rFonts w:cs="Times New Roman"/>
                <w:b/>
                <w:sz w:val="22"/>
              </w:rPr>
              <w:t>Điểm tổng quy đổi về thang 10</w:t>
            </w:r>
          </w:p>
        </w:tc>
        <w:tc>
          <w:tcPr>
            <w:tcW w:w="1904" w:type="dxa"/>
            <w:gridSpan w:val="5"/>
            <w:shd w:val="clear" w:color="auto" w:fill="DAEEF3" w:themeFill="accent5" w:themeFillTint="33"/>
            <w:vAlign w:val="center"/>
          </w:tcPr>
          <w:p w14:paraId="29812E9E" w14:textId="77777777" w:rsidR="00EB5FB5" w:rsidRPr="00224C4A" w:rsidRDefault="00EB5FB5" w:rsidP="001179FC">
            <w:pPr>
              <w:spacing w:line="240" w:lineRule="auto"/>
              <w:jc w:val="center"/>
              <w:rPr>
                <w:rFonts w:cs="Times New Roman"/>
                <w:b/>
                <w:sz w:val="22"/>
              </w:rPr>
            </w:pPr>
          </w:p>
        </w:tc>
      </w:tr>
    </w:tbl>
    <w:p w14:paraId="4FF5AB50" w14:textId="77777777" w:rsidR="00BD09F7" w:rsidRDefault="00BD09F7" w:rsidP="00A94653">
      <w:pPr>
        <w:spacing w:before="0" w:after="600"/>
        <w:rPr>
          <w:b/>
          <w:sz w:val="32"/>
          <w:szCs w:val="32"/>
        </w:rPr>
      </w:pPr>
    </w:p>
    <w:p w14:paraId="5C5B26AE" w14:textId="77777777" w:rsidR="00EB5FB5" w:rsidRPr="00C51B23" w:rsidRDefault="00EB5FB5" w:rsidP="00EB5FB5">
      <w:pPr>
        <w:spacing w:line="240" w:lineRule="auto"/>
        <w:rPr>
          <w:b/>
          <w:i/>
        </w:rPr>
      </w:pPr>
      <w:r w:rsidRPr="00C51B23">
        <w:rPr>
          <w:b/>
          <w:i/>
        </w:rPr>
        <w:t>Nhậ</w:t>
      </w:r>
      <w:r>
        <w:rPr>
          <w:b/>
          <w:i/>
        </w:rPr>
        <w:t xml:space="preserve">n xét khác </w:t>
      </w:r>
      <w:r w:rsidRPr="00686263">
        <w:rPr>
          <w:i/>
        </w:rPr>
        <w:t>(về thái độ và tinh thần làm việc của sinh viên)</w:t>
      </w:r>
    </w:p>
    <w:p w14:paraId="2FE7BAFA" w14:textId="77777777" w:rsidR="00EB5FB5" w:rsidRDefault="00EB5FB5" w:rsidP="00EB5FB5">
      <w:pPr>
        <w:tabs>
          <w:tab w:val="left" w:leader="dot" w:pos="9000"/>
        </w:tabs>
        <w:spacing w:after="0" w:line="240" w:lineRule="auto"/>
      </w:pPr>
      <w:r>
        <w:tab/>
      </w:r>
    </w:p>
    <w:p w14:paraId="67FCD386" w14:textId="77777777" w:rsidR="00EB5FB5" w:rsidRDefault="00EB5FB5" w:rsidP="00EB5FB5">
      <w:pPr>
        <w:tabs>
          <w:tab w:val="left" w:leader="dot" w:pos="9000"/>
        </w:tabs>
        <w:spacing w:after="0" w:line="240" w:lineRule="auto"/>
      </w:pPr>
      <w:r>
        <w:tab/>
      </w:r>
    </w:p>
    <w:p w14:paraId="694B9930" w14:textId="77777777" w:rsidR="00EB5FB5" w:rsidRDefault="00EB5FB5" w:rsidP="00EB5FB5">
      <w:pPr>
        <w:tabs>
          <w:tab w:val="left" w:leader="dot" w:pos="9000"/>
        </w:tabs>
        <w:spacing w:after="0" w:line="240" w:lineRule="auto"/>
      </w:pPr>
      <w:r>
        <w:tab/>
      </w:r>
    </w:p>
    <w:p w14:paraId="1440BAA7" w14:textId="77777777" w:rsidR="00EB5FB5" w:rsidRDefault="00EB5FB5" w:rsidP="00EB5FB5">
      <w:pPr>
        <w:tabs>
          <w:tab w:val="left" w:leader="dot" w:pos="9000"/>
        </w:tabs>
        <w:spacing w:after="0" w:line="240" w:lineRule="auto"/>
      </w:pPr>
      <w:r>
        <w:tab/>
      </w:r>
    </w:p>
    <w:p w14:paraId="124567F2" w14:textId="77777777" w:rsidR="00EB5FB5" w:rsidRDefault="00EB5FB5" w:rsidP="00EB5FB5">
      <w:pPr>
        <w:tabs>
          <w:tab w:val="left" w:leader="dot" w:pos="9000"/>
        </w:tabs>
        <w:spacing w:after="0" w:line="240" w:lineRule="auto"/>
      </w:pPr>
      <w:r>
        <w:tab/>
      </w:r>
    </w:p>
    <w:p w14:paraId="0BB16923" w14:textId="77777777" w:rsidR="00EB5FB5" w:rsidRDefault="00EB5FB5" w:rsidP="00EB5FB5">
      <w:pPr>
        <w:tabs>
          <w:tab w:val="left" w:leader="dot" w:pos="9000"/>
        </w:tabs>
        <w:spacing w:after="0" w:line="240" w:lineRule="auto"/>
      </w:pPr>
      <w:r>
        <w:tab/>
      </w:r>
    </w:p>
    <w:p w14:paraId="301B1C5D" w14:textId="77777777" w:rsidR="00EB5FB5" w:rsidRDefault="00EB5FB5" w:rsidP="00EB5FB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44"/>
      </w:tblGrid>
      <w:tr w:rsidR="00EB5FB5" w14:paraId="035671EB" w14:textId="77777777" w:rsidTr="001179FC">
        <w:tc>
          <w:tcPr>
            <w:tcW w:w="4642" w:type="dxa"/>
          </w:tcPr>
          <w:p w14:paraId="1B1BDB8D" w14:textId="77777777" w:rsidR="00EB5FB5" w:rsidRDefault="00EB5FB5" w:rsidP="001179FC">
            <w:pPr>
              <w:spacing w:line="240" w:lineRule="auto"/>
            </w:pPr>
          </w:p>
        </w:tc>
        <w:tc>
          <w:tcPr>
            <w:tcW w:w="4643" w:type="dxa"/>
          </w:tcPr>
          <w:p w14:paraId="16C279CE" w14:textId="77777777" w:rsidR="00EB5FB5" w:rsidRDefault="00EB5FB5" w:rsidP="001179FC">
            <w:pPr>
              <w:spacing w:line="240" w:lineRule="auto"/>
              <w:jc w:val="center"/>
            </w:pPr>
            <w:r>
              <w:t>Ngày: … / … / 20…</w:t>
            </w:r>
          </w:p>
          <w:p w14:paraId="3DC7958C" w14:textId="77777777" w:rsidR="00EB5FB5" w:rsidRPr="005C74EF" w:rsidRDefault="00EB5FB5" w:rsidP="001179FC">
            <w:pPr>
              <w:spacing w:line="240" w:lineRule="auto"/>
              <w:jc w:val="center"/>
              <w:rPr>
                <w:b/>
              </w:rPr>
            </w:pPr>
            <w:r w:rsidRPr="005C74EF">
              <w:rPr>
                <w:b/>
              </w:rPr>
              <w:t>Người nhận xét</w:t>
            </w:r>
          </w:p>
          <w:p w14:paraId="2CC1012A" w14:textId="77777777" w:rsidR="00EB5FB5" w:rsidRDefault="00EB5FB5" w:rsidP="001179FC">
            <w:pPr>
              <w:spacing w:line="240" w:lineRule="auto"/>
              <w:jc w:val="center"/>
            </w:pPr>
            <w:r w:rsidRPr="00C51B23">
              <w:t>(Ký và ghi rõ họ tên)</w:t>
            </w:r>
          </w:p>
        </w:tc>
      </w:tr>
    </w:tbl>
    <w:p w14:paraId="6B43A525" w14:textId="77777777" w:rsidR="00EB5FB5" w:rsidRPr="003728BD" w:rsidRDefault="00BD09F7" w:rsidP="00EB5FB5">
      <w:pPr>
        <w:spacing w:after="0" w:line="276" w:lineRule="auto"/>
        <w:jc w:val="center"/>
        <w:rPr>
          <w:b/>
          <w:sz w:val="28"/>
          <w:szCs w:val="28"/>
        </w:rPr>
      </w:pPr>
      <w:r>
        <w:rPr>
          <w:b/>
          <w:sz w:val="32"/>
          <w:szCs w:val="32"/>
        </w:rPr>
        <w:br w:type="page"/>
      </w:r>
      <w:r w:rsidR="00EB5FB5">
        <w:rPr>
          <w:b/>
          <w:sz w:val="32"/>
          <w:szCs w:val="32"/>
        </w:rPr>
        <w:lastRenderedPageBreak/>
        <w:t xml:space="preserve"> </w:t>
      </w:r>
      <w:r w:rsidR="00EB5FB5">
        <w:rPr>
          <w:b/>
          <w:sz w:val="28"/>
          <w:szCs w:val="28"/>
        </w:rPr>
        <w:t>ĐÁNH GIÁ QUYỂN ĐỒ ÁN TỐT NGHIỆP</w:t>
      </w:r>
    </w:p>
    <w:p w14:paraId="1D2368DD" w14:textId="77777777" w:rsidR="00EB5FB5" w:rsidRDefault="00EB5FB5" w:rsidP="00EB5FB5">
      <w:pPr>
        <w:spacing w:after="0" w:line="240" w:lineRule="auto"/>
        <w:jc w:val="center"/>
        <w:rPr>
          <w:sz w:val="28"/>
          <w:szCs w:val="28"/>
        </w:rPr>
      </w:pPr>
      <w:r w:rsidRPr="00686263">
        <w:rPr>
          <w:sz w:val="28"/>
          <w:szCs w:val="28"/>
        </w:rPr>
        <w:t xml:space="preserve"> (Dùng cho cán bộ phản biện)</w:t>
      </w:r>
    </w:p>
    <w:p w14:paraId="727AB9D4" w14:textId="77777777" w:rsidR="00EB5FB5" w:rsidRPr="00686263" w:rsidRDefault="00EB5FB5" w:rsidP="00EB5FB5">
      <w:pPr>
        <w:spacing w:after="0" w:line="240" w:lineRule="auto"/>
        <w:jc w:val="center"/>
        <w:rPr>
          <w:sz w:val="28"/>
          <w:szCs w:val="28"/>
        </w:rPr>
      </w:pPr>
    </w:p>
    <w:p w14:paraId="6937E828" w14:textId="77777777" w:rsidR="00EB5FB5" w:rsidRPr="00B05CEE" w:rsidRDefault="00EB5FB5" w:rsidP="00EB5FB5">
      <w:pPr>
        <w:tabs>
          <w:tab w:val="left" w:leader="dot" w:pos="9000"/>
        </w:tabs>
        <w:spacing w:after="0" w:line="240" w:lineRule="auto"/>
      </w:pPr>
      <w:r w:rsidRPr="00B05CEE">
        <w:t>Giảng viên đánh giá:</w:t>
      </w:r>
      <w:r>
        <w:tab/>
      </w:r>
    </w:p>
    <w:p w14:paraId="20D24756" w14:textId="5367AA87" w:rsidR="00EB5FB5" w:rsidRPr="00B05CEE" w:rsidRDefault="00EB5FB5" w:rsidP="00EB5FB5">
      <w:pPr>
        <w:tabs>
          <w:tab w:val="left" w:leader="dot" w:pos="5760"/>
          <w:tab w:val="left" w:leader="dot" w:pos="9000"/>
        </w:tabs>
        <w:spacing w:after="0" w:line="240" w:lineRule="auto"/>
      </w:pPr>
      <w:r w:rsidRPr="00B05CEE">
        <w:t xml:space="preserve">Họ và tên </w:t>
      </w:r>
      <w:r>
        <w:t>s</w:t>
      </w:r>
      <w:r w:rsidRPr="00B05CEE">
        <w:t>inh viên:</w:t>
      </w:r>
      <w:r w:rsidR="00616BDA">
        <w:t xml:space="preserve"> Nguyễn Thị Oanh</w:t>
      </w:r>
      <w:r>
        <w:tab/>
        <w:t xml:space="preserve"> </w:t>
      </w:r>
      <w:r w:rsidRPr="00B05CEE">
        <w:t>MSSV:</w:t>
      </w:r>
      <w:r w:rsidR="00616BDA">
        <w:t xml:space="preserve"> 20163104</w:t>
      </w:r>
      <w:r>
        <w:tab/>
      </w:r>
    </w:p>
    <w:p w14:paraId="3D9E319C" w14:textId="6D99A625" w:rsidR="00EB5FB5" w:rsidRDefault="00EB5FB5" w:rsidP="00EB5FB5">
      <w:pPr>
        <w:tabs>
          <w:tab w:val="left" w:leader="dot" w:pos="9000"/>
        </w:tabs>
        <w:spacing w:after="0" w:line="240" w:lineRule="auto"/>
      </w:pPr>
      <w:r w:rsidRPr="00B05CEE">
        <w:t>Tên đồ</w:t>
      </w:r>
      <w:r>
        <w:t xml:space="preserve"> </w:t>
      </w:r>
      <w:proofErr w:type="gramStart"/>
      <w:r>
        <w:t>án:</w:t>
      </w:r>
      <w:r w:rsidR="00616BDA">
        <w:t>Xây</w:t>
      </w:r>
      <w:proofErr w:type="gramEnd"/>
      <w:r w:rsidR="00616BDA">
        <w:t xml:space="preserve"> dựng môi trường giả lập trên window cho hệ thống an ninh khu công nghiệp Bắc Giang</w:t>
      </w:r>
      <w:r>
        <w:tab/>
      </w:r>
    </w:p>
    <w:p w14:paraId="78E1FEE4" w14:textId="77777777" w:rsidR="00EB5FB5" w:rsidRPr="003C439F" w:rsidRDefault="00EB5FB5" w:rsidP="00EB5FB5">
      <w:pPr>
        <w:spacing w:after="0" w:line="240" w:lineRule="auto"/>
        <w:ind w:right="-334"/>
        <w:rPr>
          <w:b/>
        </w:rPr>
      </w:pPr>
      <w:r w:rsidRPr="003C439F">
        <w:rPr>
          <w:b/>
        </w:rPr>
        <w:t xml:space="preserve">Chọn các mức điểm phù hợp cho sinh viên trình bày theo các tiêu chí dưới đây: </w:t>
      </w:r>
    </w:p>
    <w:p w14:paraId="10FC6D23" w14:textId="77777777" w:rsidR="00EB5FB5" w:rsidRPr="003C439F" w:rsidRDefault="00EB5FB5" w:rsidP="00EB5FB5">
      <w:pPr>
        <w:spacing w:before="0" w:after="180" w:line="240" w:lineRule="auto"/>
      </w:pPr>
      <w:r w:rsidRPr="003C439F">
        <w:t>Rất kém (1); Kém (2); Đạt (3); Giỏi (4); Xuất sắc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EB5FB5" w:rsidRPr="00224C4A" w14:paraId="222991B7" w14:textId="77777777" w:rsidTr="001179FC">
        <w:tc>
          <w:tcPr>
            <w:tcW w:w="9242" w:type="dxa"/>
            <w:gridSpan w:val="7"/>
            <w:shd w:val="clear" w:color="auto" w:fill="DAEEF3" w:themeFill="accent5" w:themeFillTint="33"/>
            <w:vAlign w:val="center"/>
          </w:tcPr>
          <w:p w14:paraId="3EF39861" w14:textId="77777777" w:rsidR="00EB5FB5" w:rsidRPr="00224C4A" w:rsidRDefault="00EB5FB5" w:rsidP="001179FC">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EB5FB5" w:rsidRPr="00224C4A" w14:paraId="75A5F745" w14:textId="77777777" w:rsidTr="001179FC">
        <w:tc>
          <w:tcPr>
            <w:tcW w:w="648" w:type="dxa"/>
            <w:shd w:val="clear" w:color="auto" w:fill="auto"/>
            <w:vAlign w:val="center"/>
          </w:tcPr>
          <w:p w14:paraId="2FC7D01B"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14:paraId="1F875F3F"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275DB9A6"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51A7CCE7"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D6C8B37"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82599E4"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58DA2A9"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479BC148" w14:textId="77777777" w:rsidTr="001179FC">
        <w:tc>
          <w:tcPr>
            <w:tcW w:w="648" w:type="dxa"/>
            <w:shd w:val="clear" w:color="auto" w:fill="auto"/>
            <w:vAlign w:val="center"/>
          </w:tcPr>
          <w:p w14:paraId="7B0C1603"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14:paraId="19B56C59"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14:paraId="600A6487"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9BF72DA"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10A5C694"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42BFC3C7"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51C682FB"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4026F354" w14:textId="77777777" w:rsidTr="001179FC">
        <w:tc>
          <w:tcPr>
            <w:tcW w:w="648" w:type="dxa"/>
            <w:shd w:val="clear" w:color="auto" w:fill="auto"/>
            <w:vAlign w:val="center"/>
          </w:tcPr>
          <w:p w14:paraId="3D52C8CA"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14:paraId="2BEDBADC"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14:paraId="5A265CB7"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CBFCDAC"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541F642"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E911359"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5EA02136"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60FCE3DE" w14:textId="77777777" w:rsidTr="001179FC">
        <w:tc>
          <w:tcPr>
            <w:tcW w:w="648" w:type="dxa"/>
            <w:tcBorders>
              <w:bottom w:val="single" w:sz="4" w:space="0" w:color="auto"/>
            </w:tcBorders>
            <w:shd w:val="clear" w:color="auto" w:fill="auto"/>
            <w:vAlign w:val="center"/>
          </w:tcPr>
          <w:p w14:paraId="3151A7C5"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14:paraId="249E0AA2"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Có kết quả mô phỏ</w:t>
            </w:r>
            <w:r>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14:paraId="5E0AA910"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5A04BE33"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0301A03E"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706D2BB5"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2732C002"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0BE6BDA9" w14:textId="77777777" w:rsidTr="001179FC">
        <w:tc>
          <w:tcPr>
            <w:tcW w:w="9242" w:type="dxa"/>
            <w:gridSpan w:val="7"/>
            <w:shd w:val="clear" w:color="auto" w:fill="DAEEF3" w:themeFill="accent5" w:themeFillTint="33"/>
            <w:vAlign w:val="center"/>
          </w:tcPr>
          <w:p w14:paraId="60BE9F00" w14:textId="77777777" w:rsidR="00EB5FB5" w:rsidRPr="00224C4A" w:rsidRDefault="00EB5FB5" w:rsidP="001179FC">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w:t>
            </w:r>
            <w:r>
              <w:rPr>
                <w:rFonts w:cs="Times New Roman"/>
                <w:b/>
                <w:sz w:val="22"/>
                <w:szCs w:val="22"/>
              </w:rPr>
              <w:t xml:space="preserve"> </w:t>
            </w:r>
            <w:r w:rsidRPr="00224C4A">
              <w:rPr>
                <w:rFonts w:cs="Times New Roman"/>
                <w:b/>
                <w:sz w:val="22"/>
                <w:szCs w:val="22"/>
              </w:rPr>
              <w:t>(15)</w:t>
            </w:r>
          </w:p>
        </w:tc>
      </w:tr>
      <w:tr w:rsidR="00EB5FB5" w:rsidRPr="00224C4A" w14:paraId="3D18FB17" w14:textId="77777777" w:rsidTr="001179FC">
        <w:tc>
          <w:tcPr>
            <w:tcW w:w="648" w:type="dxa"/>
            <w:shd w:val="clear" w:color="auto" w:fill="auto"/>
            <w:vAlign w:val="center"/>
          </w:tcPr>
          <w:p w14:paraId="2E06BD22"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14:paraId="539298CB"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39FC7C9D"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264556D9"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D218511"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19FACCE6"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593405D"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5CF9A5DE" w14:textId="77777777" w:rsidTr="001179FC">
        <w:tc>
          <w:tcPr>
            <w:tcW w:w="648" w:type="dxa"/>
            <w:shd w:val="clear" w:color="auto" w:fill="auto"/>
            <w:vAlign w:val="center"/>
          </w:tcPr>
          <w:p w14:paraId="026569E4"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14:paraId="079BFCB7"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14:paraId="063AA465"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12C16BBC"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14EC698"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66258A1C"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9304CA8"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3FE7857E" w14:textId="77777777" w:rsidTr="001179FC">
        <w:tc>
          <w:tcPr>
            <w:tcW w:w="648" w:type="dxa"/>
            <w:tcBorders>
              <w:bottom w:val="single" w:sz="4" w:space="0" w:color="auto"/>
            </w:tcBorders>
            <w:shd w:val="clear" w:color="auto" w:fill="auto"/>
            <w:vAlign w:val="center"/>
          </w:tcPr>
          <w:p w14:paraId="705D1182"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14:paraId="3D759C97"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64052A24"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352E8663"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54E65F9A"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24EE7668"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6B4136FD"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7D1E5A77" w14:textId="77777777" w:rsidTr="001179FC">
        <w:tc>
          <w:tcPr>
            <w:tcW w:w="9242" w:type="dxa"/>
            <w:gridSpan w:val="7"/>
            <w:shd w:val="clear" w:color="auto" w:fill="DAEEF3" w:themeFill="accent5" w:themeFillTint="33"/>
            <w:vAlign w:val="center"/>
          </w:tcPr>
          <w:p w14:paraId="2FF8F6BC" w14:textId="77777777" w:rsidR="00EB5FB5" w:rsidRPr="00224C4A" w:rsidRDefault="00EB5FB5" w:rsidP="001179FC">
            <w:pPr>
              <w:spacing w:before="40" w:after="40" w:line="240" w:lineRule="auto"/>
              <w:jc w:val="left"/>
              <w:rPr>
                <w:rFonts w:cs="Times New Roman"/>
                <w:b/>
                <w:sz w:val="22"/>
                <w:szCs w:val="22"/>
              </w:rPr>
            </w:pPr>
            <w:r w:rsidRPr="00224C4A">
              <w:rPr>
                <w:rFonts w:cs="Times New Roman"/>
                <w:b/>
                <w:sz w:val="22"/>
                <w:szCs w:val="22"/>
              </w:rPr>
              <w:t>Kỹ năng viết</w:t>
            </w:r>
            <w:r>
              <w:rPr>
                <w:rFonts w:cs="Times New Roman"/>
                <w:b/>
                <w:sz w:val="22"/>
                <w:szCs w:val="22"/>
              </w:rPr>
              <w:t xml:space="preserve"> quyển đồ án</w:t>
            </w:r>
            <w:r w:rsidRPr="00224C4A">
              <w:rPr>
                <w:rFonts w:cs="Times New Roman"/>
                <w:b/>
                <w:sz w:val="22"/>
                <w:szCs w:val="22"/>
              </w:rPr>
              <w:t xml:space="preserve"> (10)</w:t>
            </w:r>
          </w:p>
        </w:tc>
      </w:tr>
      <w:tr w:rsidR="00EB5FB5" w:rsidRPr="00224C4A" w14:paraId="60A4EE52" w14:textId="77777777" w:rsidTr="001179FC">
        <w:tc>
          <w:tcPr>
            <w:tcW w:w="648" w:type="dxa"/>
            <w:shd w:val="clear" w:color="auto" w:fill="auto"/>
            <w:vAlign w:val="center"/>
          </w:tcPr>
          <w:p w14:paraId="10819513"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14:paraId="5640A788"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szCs w:val="22"/>
              </w:rPr>
              <w:t xml:space="preserve">; </w:t>
            </w:r>
            <w:r w:rsidRPr="00224C4A">
              <w:rPr>
                <w:rFonts w:cs="Times New Roman"/>
                <w:sz w:val="22"/>
                <w:szCs w:val="22"/>
              </w:rPr>
              <w:t>căn lề</w:t>
            </w:r>
            <w:r>
              <w:rPr>
                <w:rFonts w:cs="Times New Roman"/>
                <w:sz w:val="22"/>
                <w:szCs w:val="22"/>
              </w:rPr>
              <w:t xml:space="preserve"> thống nhất</w:t>
            </w:r>
            <w:r w:rsidRPr="00224C4A">
              <w:rPr>
                <w:rFonts w:cs="Times New Roman"/>
                <w:sz w:val="22"/>
                <w:szCs w:val="22"/>
              </w:rPr>
              <w:t>,</w:t>
            </w:r>
            <w:r>
              <w:rPr>
                <w:rFonts w:cs="Times New Roman"/>
                <w:sz w:val="22"/>
                <w:szCs w:val="22"/>
              </w:rPr>
              <w:t xml:space="preserve"> có</w:t>
            </w:r>
            <w:r w:rsidRPr="00224C4A">
              <w:rPr>
                <w:rFonts w:cs="Times New Roman"/>
                <w:sz w:val="22"/>
                <w:szCs w:val="22"/>
              </w:rPr>
              <w:t xml:space="preserve"> dấu cách sau dấu chấm, dấu ph</w:t>
            </w:r>
            <w:r>
              <w:rPr>
                <w:rFonts w:cs="Times New Roman"/>
                <w:sz w:val="22"/>
                <w:szCs w:val="22"/>
              </w:rPr>
              <w:t>ả</w:t>
            </w:r>
            <w:r w:rsidRPr="00224C4A">
              <w:rPr>
                <w:rFonts w:cs="Times New Roman"/>
                <w:sz w:val="22"/>
                <w:szCs w:val="22"/>
              </w:rPr>
              <w:t>y v.v</w:t>
            </w:r>
            <w:r>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14:paraId="0967FE00"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588078F"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7E96F6AD"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00824343"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05B10EC"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50799DC7" w14:textId="77777777" w:rsidTr="001179FC">
        <w:tc>
          <w:tcPr>
            <w:tcW w:w="648" w:type="dxa"/>
            <w:shd w:val="clear" w:color="auto" w:fill="auto"/>
            <w:vAlign w:val="center"/>
          </w:tcPr>
          <w:p w14:paraId="3257BB29"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14:paraId="6AB3DD52"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113E934B"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28A56B6E"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6D1723DD"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2BC7CB60"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AD1DF8B"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6CAD51EF" w14:textId="77777777" w:rsidTr="001179FC">
        <w:tc>
          <w:tcPr>
            <w:tcW w:w="9242" w:type="dxa"/>
            <w:gridSpan w:val="7"/>
            <w:shd w:val="clear" w:color="auto" w:fill="DAEEF3" w:themeFill="accent5" w:themeFillTint="33"/>
            <w:vAlign w:val="center"/>
          </w:tcPr>
          <w:p w14:paraId="64A6C3AB" w14:textId="77777777" w:rsidR="00EB5FB5" w:rsidRPr="00224C4A" w:rsidRDefault="00EB5FB5" w:rsidP="001179FC">
            <w:pPr>
              <w:spacing w:before="40" w:after="40" w:line="240" w:lineRule="auto"/>
              <w:jc w:val="left"/>
              <w:rPr>
                <w:rFonts w:cs="Times New Roman"/>
                <w:b/>
                <w:sz w:val="22"/>
                <w:szCs w:val="22"/>
              </w:rPr>
            </w:pPr>
            <w:r w:rsidRPr="00224C4A">
              <w:rPr>
                <w:rFonts w:cs="Times New Roman"/>
                <w:b/>
                <w:sz w:val="22"/>
                <w:szCs w:val="22"/>
              </w:rPr>
              <w:t>Thành tựu nghiên cứu khoa học (5)</w:t>
            </w:r>
            <w:r w:rsidRPr="00FD155F">
              <w:rPr>
                <w:rFonts w:cs="Times New Roman"/>
                <w:i/>
                <w:sz w:val="22"/>
                <w:szCs w:val="22"/>
              </w:rPr>
              <w:t xml:space="preserve"> (chọn 1 trong 3 trường hợp)</w:t>
            </w:r>
          </w:p>
        </w:tc>
      </w:tr>
      <w:tr w:rsidR="00EB5FB5" w:rsidRPr="00224C4A" w14:paraId="0397BB60" w14:textId="77777777" w:rsidTr="001179FC">
        <w:tc>
          <w:tcPr>
            <w:tcW w:w="648" w:type="dxa"/>
            <w:shd w:val="clear" w:color="auto" w:fill="auto"/>
            <w:vAlign w:val="center"/>
          </w:tcPr>
          <w:p w14:paraId="502D1D5B"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14:paraId="6DCC1CAC" w14:textId="77777777" w:rsidR="00EB5FB5" w:rsidRPr="00224C4A" w:rsidRDefault="00EB5FB5" w:rsidP="001179FC">
            <w:pPr>
              <w:spacing w:before="20" w:after="20" w:line="240" w:lineRule="auto"/>
              <w:rPr>
                <w:rFonts w:cs="Times New Roman"/>
                <w:sz w:val="22"/>
                <w:szCs w:val="22"/>
              </w:rPr>
            </w:pPr>
            <w:r w:rsidRPr="00224C4A">
              <w:rPr>
                <w:rFonts w:cs="Times New Roman"/>
                <w:sz w:val="22"/>
                <w:szCs w:val="22"/>
              </w:rPr>
              <w:t>Có bài báo khoa học được đăng hoặc chấp nhậ</w:t>
            </w:r>
            <w:r>
              <w:rPr>
                <w:rFonts w:cs="Times New Roman"/>
                <w:sz w:val="22"/>
                <w:szCs w:val="22"/>
              </w:rPr>
              <w:t>n đăng/Đ</w:t>
            </w:r>
            <w:r w:rsidRPr="00224C4A">
              <w:rPr>
                <w:rFonts w:cs="Times New Roman"/>
                <w:sz w:val="22"/>
                <w:szCs w:val="22"/>
              </w:rPr>
              <w:t>ạt giải SVNC</w:t>
            </w:r>
            <w:r>
              <w:rPr>
                <w:rFonts w:cs="Times New Roman"/>
                <w:sz w:val="22"/>
                <w:szCs w:val="22"/>
              </w:rPr>
              <w:t>KH</w:t>
            </w:r>
            <w:r w:rsidRPr="00224C4A">
              <w:rPr>
                <w:rFonts w:cs="Times New Roman"/>
                <w:sz w:val="22"/>
                <w:szCs w:val="22"/>
              </w:rPr>
              <w:t xml:space="preserve"> giải 3 cấ</w:t>
            </w:r>
            <w:r>
              <w:rPr>
                <w:rFonts w:cs="Times New Roman"/>
                <w:sz w:val="22"/>
                <w:szCs w:val="22"/>
              </w:rPr>
              <w:t xml:space="preserve">p </w:t>
            </w:r>
            <w:r w:rsidRPr="00224C4A">
              <w:rPr>
                <w:rFonts w:cs="Times New Roman"/>
                <w:sz w:val="22"/>
                <w:szCs w:val="22"/>
              </w:rPr>
              <w:t>Viện trở lên/</w:t>
            </w:r>
            <w:r>
              <w:rPr>
                <w:rFonts w:cs="Times New Roman"/>
                <w:sz w:val="22"/>
                <w:szCs w:val="22"/>
              </w:rPr>
              <w:t xml:space="preserve">Có </w:t>
            </w:r>
            <w:r w:rsidRPr="00224C4A">
              <w:rPr>
                <w:rFonts w:cs="Times New Roman"/>
                <w:sz w:val="22"/>
                <w:szCs w:val="22"/>
              </w:rPr>
              <w:t>giải thưởng khoa học (quốc tế</w:t>
            </w:r>
            <w:r>
              <w:rPr>
                <w:rFonts w:cs="Times New Roman"/>
                <w:sz w:val="22"/>
                <w:szCs w:val="22"/>
              </w:rPr>
              <w:t xml:space="preserve"> hoặc </w:t>
            </w:r>
            <w:r w:rsidRPr="00224C4A">
              <w:rPr>
                <w:rFonts w:cs="Times New Roman"/>
                <w:sz w:val="22"/>
                <w:szCs w:val="22"/>
              </w:rPr>
              <w:t>trong nước) từ giải 3 trở</w:t>
            </w:r>
            <w:r>
              <w:rPr>
                <w:rFonts w:cs="Times New Roman"/>
                <w:sz w:val="22"/>
                <w:szCs w:val="22"/>
              </w:rPr>
              <w:t xml:space="preserve"> lên/C</w:t>
            </w:r>
            <w:r w:rsidRPr="00224C4A">
              <w:rPr>
                <w:rFonts w:cs="Times New Roman"/>
                <w:sz w:val="22"/>
                <w:szCs w:val="22"/>
              </w:rPr>
              <w:t>ó đăng ký bằng phát minh</w:t>
            </w:r>
            <w:r>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14:paraId="4A74F2E9"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5</w:t>
            </w:r>
          </w:p>
        </w:tc>
      </w:tr>
      <w:tr w:rsidR="00EB5FB5" w:rsidRPr="00224C4A" w14:paraId="37F13945" w14:textId="77777777" w:rsidTr="001179FC">
        <w:tc>
          <w:tcPr>
            <w:tcW w:w="648" w:type="dxa"/>
            <w:shd w:val="clear" w:color="auto" w:fill="auto"/>
            <w:vAlign w:val="center"/>
          </w:tcPr>
          <w:p w14:paraId="6EFC0679"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14:paraId="55913D6D" w14:textId="77777777" w:rsidR="00EB5FB5" w:rsidRPr="00224C4A" w:rsidRDefault="00EB5FB5" w:rsidP="001179FC">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Pr>
                <w:rFonts w:cs="Times New Roman"/>
                <w:color w:val="000000"/>
                <w:sz w:val="22"/>
                <w:szCs w:val="22"/>
              </w:rPr>
              <w:t>(VD:</w:t>
            </w:r>
            <w:r w:rsidRPr="00224C4A">
              <w:rPr>
                <w:rFonts w:cs="Times New Roman"/>
                <w:color w:val="000000"/>
                <w:sz w:val="22"/>
                <w:szCs w:val="22"/>
              </w:rPr>
              <w:t xml:space="preserve"> TI contest</w:t>
            </w:r>
            <w:r>
              <w:rPr>
                <w:rFonts w:cs="Times New Roman"/>
                <w:color w:val="000000"/>
                <w:sz w:val="22"/>
                <w:szCs w:val="22"/>
              </w:rPr>
              <w:t>)</w:t>
            </w:r>
          </w:p>
        </w:tc>
        <w:tc>
          <w:tcPr>
            <w:tcW w:w="1904" w:type="dxa"/>
            <w:gridSpan w:val="5"/>
            <w:shd w:val="clear" w:color="auto" w:fill="auto"/>
            <w:vAlign w:val="center"/>
          </w:tcPr>
          <w:p w14:paraId="3FEE66F9"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2</w:t>
            </w:r>
          </w:p>
        </w:tc>
      </w:tr>
      <w:tr w:rsidR="00EB5FB5" w:rsidRPr="00224C4A" w14:paraId="7F94C89D" w14:textId="77777777" w:rsidTr="001179FC">
        <w:tc>
          <w:tcPr>
            <w:tcW w:w="648" w:type="dxa"/>
            <w:shd w:val="clear" w:color="auto" w:fill="auto"/>
            <w:vAlign w:val="center"/>
          </w:tcPr>
          <w:p w14:paraId="3C2EEB9A" w14:textId="77777777" w:rsidR="00EB5FB5" w:rsidRPr="00224C4A" w:rsidRDefault="00EB5FB5" w:rsidP="001179FC">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14:paraId="6F113D1F" w14:textId="77777777" w:rsidR="00EB5FB5" w:rsidRPr="00224C4A" w:rsidRDefault="00EB5FB5" w:rsidP="001179FC">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14:paraId="0362C7B9" w14:textId="77777777" w:rsidR="00EB5FB5" w:rsidRPr="00224C4A" w:rsidRDefault="00EB5FB5" w:rsidP="001179FC">
            <w:pPr>
              <w:spacing w:before="20" w:after="20" w:line="240" w:lineRule="auto"/>
              <w:jc w:val="center"/>
              <w:rPr>
                <w:rFonts w:cs="Times New Roman"/>
                <w:sz w:val="22"/>
                <w:szCs w:val="22"/>
              </w:rPr>
            </w:pPr>
            <w:r w:rsidRPr="00224C4A">
              <w:rPr>
                <w:rFonts w:cs="Times New Roman"/>
                <w:sz w:val="22"/>
                <w:szCs w:val="22"/>
              </w:rPr>
              <w:t>0</w:t>
            </w:r>
          </w:p>
        </w:tc>
      </w:tr>
      <w:tr w:rsidR="00EB5FB5" w:rsidRPr="00224C4A" w14:paraId="063157D9" w14:textId="77777777" w:rsidTr="001179FC">
        <w:trPr>
          <w:trHeight w:val="262"/>
        </w:trPr>
        <w:tc>
          <w:tcPr>
            <w:tcW w:w="7338" w:type="dxa"/>
            <w:gridSpan w:val="2"/>
            <w:shd w:val="clear" w:color="auto" w:fill="DAEEF3" w:themeFill="accent5" w:themeFillTint="33"/>
            <w:vAlign w:val="center"/>
          </w:tcPr>
          <w:p w14:paraId="09E12906" w14:textId="77777777" w:rsidR="00EB5FB5" w:rsidRPr="00224C4A" w:rsidRDefault="00EB5FB5" w:rsidP="001179FC">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14:paraId="1DEF7392" w14:textId="77777777" w:rsidR="00EB5FB5" w:rsidRPr="00224C4A" w:rsidRDefault="00EB5FB5" w:rsidP="001179FC">
            <w:pPr>
              <w:spacing w:line="240" w:lineRule="auto"/>
              <w:ind w:left="582"/>
              <w:jc w:val="center"/>
              <w:rPr>
                <w:rFonts w:cs="Times New Roman"/>
                <w:b/>
                <w:sz w:val="22"/>
                <w:szCs w:val="22"/>
              </w:rPr>
            </w:pPr>
            <w:r w:rsidRPr="00224C4A">
              <w:rPr>
                <w:rFonts w:cs="Times New Roman"/>
                <w:b/>
                <w:sz w:val="22"/>
                <w:szCs w:val="22"/>
              </w:rPr>
              <w:t>/50</w:t>
            </w:r>
          </w:p>
        </w:tc>
      </w:tr>
      <w:tr w:rsidR="00EB5FB5" w:rsidRPr="00224C4A" w14:paraId="00D3CB3F" w14:textId="77777777" w:rsidTr="001179FC">
        <w:trPr>
          <w:trHeight w:val="136"/>
        </w:trPr>
        <w:tc>
          <w:tcPr>
            <w:tcW w:w="7338" w:type="dxa"/>
            <w:gridSpan w:val="2"/>
            <w:shd w:val="clear" w:color="auto" w:fill="DAEEF3" w:themeFill="accent5" w:themeFillTint="33"/>
            <w:vAlign w:val="center"/>
          </w:tcPr>
          <w:p w14:paraId="2E03CEF7" w14:textId="77777777" w:rsidR="00EB5FB5" w:rsidRPr="00224C4A" w:rsidRDefault="00EB5FB5" w:rsidP="001179FC">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14:paraId="632796DF" w14:textId="77777777" w:rsidR="00EB5FB5" w:rsidRPr="00224C4A" w:rsidRDefault="00EB5FB5" w:rsidP="001179FC">
            <w:pPr>
              <w:spacing w:line="240" w:lineRule="auto"/>
              <w:jc w:val="right"/>
              <w:rPr>
                <w:rFonts w:cs="Times New Roman"/>
                <w:b/>
                <w:sz w:val="22"/>
                <w:szCs w:val="22"/>
              </w:rPr>
            </w:pPr>
          </w:p>
        </w:tc>
      </w:tr>
    </w:tbl>
    <w:p w14:paraId="08A737F7" w14:textId="77777777" w:rsidR="00EB5FB5" w:rsidRPr="00C51B23" w:rsidRDefault="00EB5FB5" w:rsidP="00EB5FB5">
      <w:pPr>
        <w:spacing w:after="0" w:line="240" w:lineRule="auto"/>
        <w:rPr>
          <w:b/>
          <w:i/>
        </w:rPr>
      </w:pPr>
      <w:r w:rsidRPr="00C51B23">
        <w:rPr>
          <w:b/>
          <w:i/>
        </w:rPr>
        <w:lastRenderedPageBreak/>
        <w:t>Nhậ</w:t>
      </w:r>
      <w:r>
        <w:rPr>
          <w:b/>
          <w:i/>
        </w:rPr>
        <w:t>n xét khác của cán bộ phản biện</w:t>
      </w:r>
    </w:p>
    <w:p w14:paraId="121ABEB9" w14:textId="77777777" w:rsidR="00EB5FB5" w:rsidRDefault="00EB5FB5" w:rsidP="00EB5FB5">
      <w:pPr>
        <w:tabs>
          <w:tab w:val="left" w:leader="dot" w:pos="9000"/>
        </w:tabs>
        <w:spacing w:after="0" w:line="240" w:lineRule="auto"/>
      </w:pPr>
      <w:r>
        <w:tab/>
      </w:r>
    </w:p>
    <w:p w14:paraId="27137755" w14:textId="77777777" w:rsidR="00EB5FB5" w:rsidRDefault="00EB5FB5" w:rsidP="00EB5FB5">
      <w:pPr>
        <w:tabs>
          <w:tab w:val="left" w:leader="dot" w:pos="9000"/>
        </w:tabs>
        <w:spacing w:after="0" w:line="240" w:lineRule="auto"/>
      </w:pPr>
      <w:r>
        <w:tab/>
      </w:r>
    </w:p>
    <w:p w14:paraId="30D5AD3B" w14:textId="77777777" w:rsidR="00EB5FB5" w:rsidRDefault="00EB5FB5" w:rsidP="00EB5FB5">
      <w:pPr>
        <w:tabs>
          <w:tab w:val="left" w:leader="dot" w:pos="9000"/>
        </w:tabs>
        <w:spacing w:after="0" w:line="240" w:lineRule="auto"/>
      </w:pPr>
      <w:r>
        <w:tab/>
      </w:r>
    </w:p>
    <w:p w14:paraId="10637080" w14:textId="77777777" w:rsidR="00EB5FB5" w:rsidRDefault="00EB5FB5" w:rsidP="00EB5FB5">
      <w:pPr>
        <w:tabs>
          <w:tab w:val="left" w:leader="dot" w:pos="9000"/>
        </w:tabs>
        <w:spacing w:after="0" w:line="240" w:lineRule="auto"/>
      </w:pPr>
      <w:r>
        <w:tab/>
      </w:r>
    </w:p>
    <w:p w14:paraId="51DF9D97" w14:textId="77777777" w:rsidR="00EB5FB5" w:rsidRDefault="00EB5FB5" w:rsidP="00EB5FB5">
      <w:pPr>
        <w:tabs>
          <w:tab w:val="left" w:leader="dot" w:pos="9000"/>
        </w:tabs>
        <w:spacing w:after="0" w:line="240" w:lineRule="auto"/>
      </w:pPr>
      <w:r>
        <w:tab/>
      </w:r>
    </w:p>
    <w:p w14:paraId="0AAD8173" w14:textId="77777777" w:rsidR="00EB5FB5" w:rsidRDefault="00EB5FB5" w:rsidP="00EB5FB5">
      <w:pPr>
        <w:tabs>
          <w:tab w:val="left" w:leader="dot" w:pos="9000"/>
        </w:tabs>
        <w:spacing w:after="0" w:line="240" w:lineRule="auto"/>
      </w:pPr>
      <w:r>
        <w:tab/>
      </w:r>
    </w:p>
    <w:p w14:paraId="3D4BD937" w14:textId="77777777" w:rsidR="00EB5FB5" w:rsidRDefault="00EB5FB5" w:rsidP="00EB5FB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44"/>
      </w:tblGrid>
      <w:tr w:rsidR="00EB5FB5" w14:paraId="08D10000" w14:textId="77777777" w:rsidTr="001179FC">
        <w:tc>
          <w:tcPr>
            <w:tcW w:w="4642" w:type="dxa"/>
          </w:tcPr>
          <w:p w14:paraId="21D8F4EA" w14:textId="77777777" w:rsidR="00EB5FB5" w:rsidRDefault="00EB5FB5" w:rsidP="001179FC">
            <w:pPr>
              <w:spacing w:line="240" w:lineRule="auto"/>
            </w:pPr>
          </w:p>
        </w:tc>
        <w:tc>
          <w:tcPr>
            <w:tcW w:w="4643" w:type="dxa"/>
          </w:tcPr>
          <w:p w14:paraId="1B3877FF" w14:textId="77777777" w:rsidR="00EB5FB5" w:rsidRDefault="00EB5FB5" w:rsidP="001179FC">
            <w:pPr>
              <w:spacing w:line="240" w:lineRule="auto"/>
              <w:jc w:val="center"/>
            </w:pPr>
            <w:r>
              <w:t>Ngày: … / … / 20…</w:t>
            </w:r>
          </w:p>
          <w:p w14:paraId="606033F2" w14:textId="77777777" w:rsidR="00EB5FB5" w:rsidRPr="00C368DE" w:rsidRDefault="00EB5FB5" w:rsidP="001179FC">
            <w:pPr>
              <w:spacing w:line="240" w:lineRule="auto"/>
              <w:jc w:val="center"/>
              <w:rPr>
                <w:b/>
              </w:rPr>
            </w:pPr>
            <w:r w:rsidRPr="00C368DE">
              <w:rPr>
                <w:b/>
              </w:rPr>
              <w:t>Người nhận xét</w:t>
            </w:r>
          </w:p>
          <w:p w14:paraId="65B5C199" w14:textId="77777777" w:rsidR="00EB5FB5" w:rsidRDefault="00EB5FB5" w:rsidP="001179FC">
            <w:pPr>
              <w:spacing w:line="240" w:lineRule="auto"/>
              <w:jc w:val="center"/>
            </w:pPr>
            <w:r w:rsidRPr="00C51B23">
              <w:t>(Ký và ghi rõ họ tên)</w:t>
            </w:r>
          </w:p>
        </w:tc>
      </w:tr>
    </w:tbl>
    <w:p w14:paraId="5FF02705" w14:textId="5828E862" w:rsidR="00BD09F7" w:rsidRDefault="00BD09F7" w:rsidP="00EB5FB5">
      <w:pPr>
        <w:spacing w:line="240" w:lineRule="auto"/>
        <w:rPr>
          <w:b/>
          <w:sz w:val="32"/>
          <w:szCs w:val="32"/>
        </w:rPr>
      </w:pPr>
    </w:p>
    <w:p w14:paraId="2D5FB01E" w14:textId="77777777" w:rsidR="00BD09F7" w:rsidRDefault="00BD09F7" w:rsidP="00D45A66">
      <w:pPr>
        <w:spacing w:before="0" w:after="600"/>
        <w:jc w:val="center"/>
        <w:rPr>
          <w:b/>
          <w:sz w:val="32"/>
          <w:szCs w:val="32"/>
        </w:rPr>
      </w:pPr>
    </w:p>
    <w:p w14:paraId="17AB96F1" w14:textId="77777777" w:rsidR="00BD09F7" w:rsidRDefault="00BD09F7">
      <w:pPr>
        <w:spacing w:before="0" w:after="200" w:line="276" w:lineRule="auto"/>
        <w:jc w:val="left"/>
        <w:rPr>
          <w:b/>
          <w:sz w:val="32"/>
          <w:szCs w:val="32"/>
        </w:rPr>
      </w:pPr>
      <w:r>
        <w:rPr>
          <w:b/>
          <w:sz w:val="32"/>
          <w:szCs w:val="32"/>
        </w:rPr>
        <w:br w:type="page"/>
      </w:r>
    </w:p>
    <w:p w14:paraId="01E147DC" w14:textId="4AF44298" w:rsidR="00E7754F" w:rsidRPr="00D45A66" w:rsidRDefault="00AF79CD" w:rsidP="00D45A66">
      <w:pPr>
        <w:spacing w:before="0" w:after="600"/>
        <w:jc w:val="center"/>
        <w:rPr>
          <w:b/>
          <w:sz w:val="32"/>
          <w:szCs w:val="32"/>
        </w:rPr>
      </w:pPr>
      <w:r w:rsidRPr="00D45A66">
        <w:rPr>
          <w:b/>
          <w:sz w:val="32"/>
          <w:szCs w:val="32"/>
        </w:rPr>
        <w:lastRenderedPageBreak/>
        <w:t>LỜI NÓI ĐẦU</w:t>
      </w:r>
    </w:p>
    <w:p w14:paraId="3A8E720D" w14:textId="3ABD3E53" w:rsidR="00165232" w:rsidRDefault="00165232" w:rsidP="00165232">
      <w:pPr>
        <w:ind w:firstLine="360"/>
      </w:pPr>
      <w:r>
        <w:t>Ngành Công nghệ thông tin và IoT – Internet of Things là vấn đề hiện nay đang rất được quan tâm và chú trọng. Không chỉ là vì tính ứng dụng cao mà nó còn được coi là công nghệ tiêu biểu của công nghiệp 4.0. Thời kì công nghiệp 4.0 là thời kì của trí tuệ nhân tạo và thiết bị thông minh, trong mọi ngành nghề đều có thể ứng dụng để giảm sức lao động của con người, tăng chất lượng và năng suất doanh nghiệp.</w:t>
      </w:r>
      <w:r w:rsidR="007226BF">
        <w:t xml:space="preserve"> IoT là thời kì mà các thiết bị xung quanh chúng ta đều trở nên thông minh và được kết nối tới những dịch vụ trên mạng - gọi một cách đơn giản là vạn vật kết nối. Những thiết bị có sử dụng IoT thường được lập trình và có khả năng tự động làm việc, giúp cuộc sống của chúng ta thông minh hơn, tiết kiệm thời gian và chi phí.</w:t>
      </w:r>
    </w:p>
    <w:p w14:paraId="090CCD86" w14:textId="19B9A2D4" w:rsidR="007226BF" w:rsidRDefault="00183F94" w:rsidP="00165232">
      <w:pPr>
        <w:ind w:firstLine="360"/>
      </w:pPr>
      <w:r>
        <w:t>Nhằm phát triển một hệ thống</w:t>
      </w:r>
      <w:r w:rsidR="00614A74">
        <w:t xml:space="preserve"> đảm bảo an ninh, an toàn cho khu công nghiệp Bắc Giang một cách tự động và thông minh</w:t>
      </w:r>
      <w:r>
        <w:t xml:space="preserve"> với thời gian nhanh nhất</w:t>
      </w:r>
      <w:r w:rsidR="00614A74">
        <w:t>, em quyết định lựa chọn đề tài: “Xây dựng môi trường giả lập trên Window cho hệ thống an ninh khu công nghiệp Bắc Giang”.</w:t>
      </w:r>
      <w:r>
        <w:t xml:space="preserve"> Sản phẩm của đề tài là bộ giả lập có các đầu vào, đầu </w:t>
      </w:r>
      <w:r w:rsidR="00634A5B">
        <w:t xml:space="preserve">ra </w:t>
      </w:r>
      <w:r>
        <w:t xml:space="preserve">tương ứng như </w:t>
      </w:r>
      <w:r w:rsidR="00634A5B">
        <w:t>bo mạch</w:t>
      </w:r>
      <w:r>
        <w:t xml:space="preserve"> chạy thực tế</w:t>
      </w:r>
      <w:r w:rsidR="00634A5B">
        <w:t xml:space="preserve"> được xây dựng trên Visual studio 2017 IDE với ngôn ngữ C++. Cơ sở lý thuyết dựa trên các đặc điểm, tính chất của vi điều khiển nói chung.</w:t>
      </w:r>
    </w:p>
    <w:p w14:paraId="0175809A" w14:textId="637911B9" w:rsidR="00634A5B" w:rsidRPr="003E2F4B" w:rsidRDefault="00634A5B" w:rsidP="00165232">
      <w:pPr>
        <w:ind w:firstLine="360"/>
      </w:pPr>
      <w:r>
        <w:t>Em xin chân thành cảm ơn ThS. Vũ Song Tùng đã hỗ trợ nhiệt tình, tạo điều kiện và góp ý giúp em hoàn thành đề tài này. Em cũng xin chân thành cảm ơn các thầy cô trong viện Điện tử- Viễn thông đã dìu dắt em trong suốt năm tháng đại học để em có được như ngày hôm nay.</w:t>
      </w:r>
    </w:p>
    <w:p w14:paraId="05BA403C" w14:textId="3C2CC428" w:rsidR="00AF79CD" w:rsidRDefault="00AF79CD" w:rsidP="00807FD3">
      <w:pPr>
        <w:jc w:val="center"/>
        <w:rPr>
          <w:b/>
          <w:bCs/>
          <w:sz w:val="32"/>
          <w:szCs w:val="32"/>
        </w:rPr>
      </w:pPr>
      <w:r w:rsidRPr="003E2F4B">
        <w:br w:type="page"/>
      </w:r>
      <w:r w:rsidR="00807FD3" w:rsidRPr="00807FD3">
        <w:rPr>
          <w:b/>
          <w:bCs/>
          <w:sz w:val="32"/>
          <w:szCs w:val="32"/>
        </w:rPr>
        <w:lastRenderedPageBreak/>
        <w:t>LỜI CẢM ƠN</w:t>
      </w:r>
    </w:p>
    <w:p w14:paraId="1C6E16DD" w14:textId="6E1E2BA4" w:rsidR="00807FD3" w:rsidRDefault="00807FD3" w:rsidP="00FD187C">
      <w:pPr>
        <w:ind w:firstLine="284"/>
        <w:jc w:val="left"/>
        <w:rPr>
          <w:szCs w:val="26"/>
        </w:rPr>
      </w:pPr>
      <w:r>
        <w:rPr>
          <w:szCs w:val="26"/>
        </w:rPr>
        <w:t xml:space="preserve">Thời sinh viên là khoảng thanh xuân </w:t>
      </w:r>
      <w:r w:rsidR="00FD187C">
        <w:rPr>
          <w:szCs w:val="26"/>
        </w:rPr>
        <w:t>tươi đẹp nhất, mặc dù có những lúc gian nan và đầy khó khăn nhưng vẫn là năm tháng ý nghĩa của tuổi trẻ. Thật tự hào khi là một phần của Bách Khoa, thật tự hào khi được học tập và rèn luyện dưới mái trường Đại học Bách Khoa Hà Nội.</w:t>
      </w:r>
      <w:r w:rsidR="000126F0">
        <w:rPr>
          <w:szCs w:val="26"/>
        </w:rPr>
        <w:t xml:space="preserve"> </w:t>
      </w:r>
    </w:p>
    <w:p w14:paraId="167D2B24" w14:textId="587DE540" w:rsidR="000126F0" w:rsidRDefault="000126F0" w:rsidP="00FD187C">
      <w:pPr>
        <w:ind w:firstLine="284"/>
        <w:jc w:val="left"/>
        <w:rPr>
          <w:szCs w:val="26"/>
        </w:rPr>
      </w:pPr>
      <w:r>
        <w:rPr>
          <w:szCs w:val="26"/>
        </w:rPr>
        <w:t>Một lần nữa em xin gửi lời cảm ơn chân thành nhất đến ThS. Vũ Song Tùng đã tận tình hướng dẫn, chỉ dạy những kiến thức và kỹ năng cần thiết trong suốt quá trình học tập cũng như trong thời gian làm đồ án này. Em xin chân thành cảm ơn ThS. Nguyễn Minh Đức đã tạo điều kiện cho em có được môi trường học tập và thực hành tốt nhất.</w:t>
      </w:r>
    </w:p>
    <w:p w14:paraId="70D0B1AC" w14:textId="361C39F3" w:rsidR="000126F0" w:rsidRDefault="000126F0" w:rsidP="00FD187C">
      <w:pPr>
        <w:ind w:firstLine="284"/>
        <w:jc w:val="left"/>
        <w:rPr>
          <w:szCs w:val="26"/>
        </w:rPr>
      </w:pPr>
      <w:r>
        <w:rPr>
          <w:szCs w:val="26"/>
        </w:rPr>
        <w:t>Em cũng xin gửi lời cảm ơn đến các thầy cô viện Điện tử Viễn Thông đã giúp em có được những kiến thức chuyên n</w:t>
      </w:r>
      <w:r w:rsidR="00F06D23">
        <w:rPr>
          <w:szCs w:val="26"/>
        </w:rPr>
        <w:t>gành, kinh nghiệm vô cùng quan trọng và quý giá trong suốt những năm vào chuyên ngành điện tử máy tính. Thêm nữa, em cũng xin cảm ơn các thầy cô trường Đại học Bách Khoa Hà Nội đã truyền đạt cho em những kiến thức đại cương nền tảng và đã giúp đỡ em trong suốt năm năm vừa qua để em có môi trường học tập tốt nhất.</w:t>
      </w:r>
    </w:p>
    <w:p w14:paraId="73E7F1EC" w14:textId="13B595EB" w:rsidR="00F06D23" w:rsidRDefault="00F06D23" w:rsidP="00FD187C">
      <w:pPr>
        <w:ind w:firstLine="284"/>
        <w:jc w:val="left"/>
        <w:rPr>
          <w:szCs w:val="26"/>
        </w:rPr>
      </w:pPr>
      <w:r>
        <w:rPr>
          <w:szCs w:val="26"/>
        </w:rPr>
        <w:t>Xin cảm ơn gia đình, bạn bè và những người thân yêu đã luôn đồng hành cùng em đi qua những năm tháng sinh viên đầy thăng trầm.</w:t>
      </w:r>
    </w:p>
    <w:p w14:paraId="38451477" w14:textId="573F0E05" w:rsidR="00F06D23" w:rsidRDefault="00F06D23" w:rsidP="00FD187C">
      <w:pPr>
        <w:ind w:firstLine="284"/>
        <w:jc w:val="left"/>
        <w:rPr>
          <w:szCs w:val="26"/>
        </w:rPr>
      </w:pPr>
      <w:r>
        <w:rPr>
          <w:szCs w:val="26"/>
        </w:rPr>
        <w:t>Em xin kính chúc mọi người luôn mạnh khỏe, hạnh phúc và thành công trong cuộc sống. Dẫu cho sau này có ở đâu, làm gì thì em vẫn luôn tự hào là sinh viên của trường Đại học Bách Khoa Hà Nội.</w:t>
      </w:r>
    </w:p>
    <w:p w14:paraId="2909C95C" w14:textId="7F43E736" w:rsidR="00F06D23" w:rsidRDefault="00D93942" w:rsidP="00FD187C">
      <w:pPr>
        <w:ind w:firstLine="284"/>
        <w:jc w:val="left"/>
        <w:rPr>
          <w:szCs w:val="26"/>
        </w:rPr>
      </w:pPr>
      <w:r>
        <w:rPr>
          <w:szCs w:val="26"/>
        </w:rPr>
        <w:t>Vào những ngày cuối cùng của 5 năm là sinh viên Bách Khoa, thật sự em không biết nói gì hơn ngoài lời cảm ơn. Xin cảm ơn, cảm ơn vì tất cả!</w:t>
      </w:r>
    </w:p>
    <w:p w14:paraId="4F930BF8" w14:textId="77777777" w:rsidR="00F06D23" w:rsidRPr="00807FD3" w:rsidRDefault="00F06D23" w:rsidP="00FD187C">
      <w:pPr>
        <w:ind w:firstLine="284"/>
        <w:jc w:val="left"/>
        <w:rPr>
          <w:szCs w:val="26"/>
        </w:rPr>
      </w:pPr>
    </w:p>
    <w:p w14:paraId="553EEA4E" w14:textId="1FFB2019" w:rsidR="00807FD3" w:rsidRDefault="00807FD3">
      <w:pPr>
        <w:spacing w:before="0" w:after="200" w:line="276" w:lineRule="auto"/>
        <w:jc w:val="left"/>
        <w:rPr>
          <w:rFonts w:eastAsiaTheme="majorEastAsia" w:cstheme="majorBidi"/>
          <w:b/>
          <w:bCs/>
          <w:sz w:val="32"/>
          <w:szCs w:val="28"/>
        </w:rPr>
      </w:pPr>
      <w:r>
        <w:br w:type="page"/>
      </w:r>
    </w:p>
    <w:p w14:paraId="000B33E8" w14:textId="5DA59C8C" w:rsidR="00B836A5" w:rsidRDefault="00B836A5" w:rsidP="00807FD3">
      <w:pPr>
        <w:widowControl w:val="0"/>
        <w:sectPr w:rsidR="00B836A5" w:rsidSect="00B836A5">
          <w:type w:val="oddPage"/>
          <w:pgSz w:w="11906" w:h="16838" w:code="9"/>
          <w:pgMar w:top="1134" w:right="1138" w:bottom="1411" w:left="1699" w:header="850" w:footer="432" w:gutter="0"/>
          <w:pgNumType w:fmt="lowerRoman" w:start="1"/>
          <w:cols w:space="454"/>
          <w:docGrid w:type="lines" w:linePitch="360"/>
        </w:sectPr>
      </w:pPr>
    </w:p>
    <w:p w14:paraId="69AF8820" w14:textId="77777777" w:rsidR="00417AD0" w:rsidRPr="00D45A66" w:rsidRDefault="00417AD0" w:rsidP="00D45A66">
      <w:pPr>
        <w:spacing w:before="0" w:after="600"/>
        <w:jc w:val="center"/>
        <w:rPr>
          <w:b/>
          <w:sz w:val="32"/>
          <w:szCs w:val="32"/>
        </w:rPr>
      </w:pPr>
      <w:r w:rsidRPr="00D45A66">
        <w:rPr>
          <w:b/>
          <w:sz w:val="32"/>
          <w:szCs w:val="32"/>
        </w:rPr>
        <w:lastRenderedPageBreak/>
        <w:t>LỜI CAM ĐOAN</w:t>
      </w:r>
    </w:p>
    <w:p w14:paraId="0E063302" w14:textId="0942F4FA" w:rsidR="00417AD0" w:rsidRDefault="001179FC" w:rsidP="00417AD0">
      <w:pPr>
        <w:ind w:firstLine="360"/>
      </w:pPr>
      <w:r>
        <w:t>Tôi là Nguyễn Thị Oanh, mã số sinh viên 20163104, sinh viên lớp ĐT-TT 01, khóa 61. Ngườ</w:t>
      </w:r>
      <w:r w:rsidR="00D55B4E">
        <w:t>i</w:t>
      </w:r>
      <w:r>
        <w:t xml:space="preserve"> hướng dẫn là Ths. Vũ Song Tùng. Tôi xin cam đoan toàn bộ nội dung được trình bày trong đồ án “Xâ</w:t>
      </w:r>
      <w:r w:rsidR="00D55B4E">
        <w:t>y</w:t>
      </w:r>
      <w:r>
        <w:t xml:space="preserve"> dựng môi trường giả lập trên Window cho hệ thống an ninh khu công nghiệp Bắc Giang” là kết quả quá trình tìm hiểu và nghiên cứu của tôi. Các dữ liệu </w:t>
      </w:r>
      <w:r w:rsidR="00D55B4E">
        <w:t>được nêu trong đồ án là hoàn toàn trung thực, phản ánh đúng kết quả đo đạc thực tế. Mọi thông tin trích dẫn đều tuân thủ các quy định về sở hữu trí tuệ, các tài liệu tham khảo được liệt kê rõ ràng. Tôi xin chịu hoàn toàn trách nhiệm với những nội dung được viết trong đồ án này.</w:t>
      </w:r>
    </w:p>
    <w:p w14:paraId="199CBB38" w14:textId="487F28B4" w:rsidR="00D55B4E" w:rsidRDefault="00D55B4E" w:rsidP="00417AD0">
      <w:pPr>
        <w:ind w:firstLine="360"/>
      </w:pPr>
      <w:r>
        <w:tab/>
      </w:r>
      <w:r>
        <w:tab/>
      </w:r>
      <w:r>
        <w:tab/>
      </w:r>
      <w:r>
        <w:tab/>
      </w:r>
      <w:r>
        <w:tab/>
      </w:r>
      <w:r>
        <w:tab/>
        <w:t xml:space="preserve">Hà Nội, ngày </w:t>
      </w:r>
      <w:r w:rsidR="00D93942">
        <w:t>27</w:t>
      </w:r>
      <w:r>
        <w:t xml:space="preserve"> tháng </w:t>
      </w:r>
      <w:r w:rsidR="00D93942">
        <w:t>6</w:t>
      </w:r>
      <w:r>
        <w:t xml:space="preserve"> năm 2021</w:t>
      </w:r>
    </w:p>
    <w:p w14:paraId="6F713331" w14:textId="2AA3B2CF" w:rsidR="00D55B4E" w:rsidRDefault="00D55B4E" w:rsidP="00417AD0">
      <w:pPr>
        <w:ind w:firstLine="360"/>
      </w:pPr>
      <w:r>
        <w:tab/>
      </w:r>
      <w:r>
        <w:tab/>
      </w:r>
      <w:r>
        <w:tab/>
      </w:r>
      <w:r>
        <w:tab/>
      </w:r>
      <w:r>
        <w:tab/>
      </w:r>
      <w:r>
        <w:tab/>
      </w:r>
      <w:r>
        <w:tab/>
        <w:t>Người cam đoan</w:t>
      </w:r>
    </w:p>
    <w:p w14:paraId="650F6BBE" w14:textId="1BA53FE0" w:rsidR="00D55B4E" w:rsidRDefault="00D55B4E" w:rsidP="00417AD0">
      <w:pPr>
        <w:ind w:firstLine="360"/>
      </w:pPr>
    </w:p>
    <w:p w14:paraId="2D9044C6" w14:textId="5CD911F7" w:rsidR="00D55B4E" w:rsidRPr="00D55B4E" w:rsidRDefault="00D55B4E" w:rsidP="00417AD0">
      <w:pPr>
        <w:ind w:firstLine="360"/>
        <w:rPr>
          <w:b/>
          <w:bCs/>
        </w:rPr>
      </w:pPr>
      <w:r>
        <w:tab/>
      </w:r>
      <w:r>
        <w:tab/>
      </w:r>
      <w:r>
        <w:tab/>
      </w:r>
      <w:r>
        <w:tab/>
      </w:r>
      <w:r>
        <w:tab/>
      </w:r>
      <w:r>
        <w:tab/>
        <w:t xml:space="preserve">          </w:t>
      </w:r>
      <w:r w:rsidRPr="00D55B4E">
        <w:rPr>
          <w:b/>
          <w:bCs/>
        </w:rPr>
        <w:t>Nguyễn Thị Oanh</w:t>
      </w:r>
    </w:p>
    <w:p w14:paraId="1EDF7F1D" w14:textId="77777777"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14:paraId="7F1C3587"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7BE17BEE" w14:textId="408E6F41" w:rsidR="00574C32"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3569368" w:history="1">
        <w:r w:rsidR="00574C32" w:rsidRPr="003A1EB1">
          <w:rPr>
            <w:rStyle w:val="Hyperlink"/>
            <w:noProof/>
          </w:rPr>
          <w:t>DANH MỤC KÝ HIỆU VÀ CHỮ VIẾT TẮT</w:t>
        </w:r>
        <w:r w:rsidR="00574C32">
          <w:rPr>
            <w:noProof/>
            <w:webHidden/>
          </w:rPr>
          <w:tab/>
        </w:r>
        <w:r w:rsidR="00574C32">
          <w:rPr>
            <w:noProof/>
            <w:webHidden/>
          </w:rPr>
          <w:fldChar w:fldCharType="begin"/>
        </w:r>
        <w:r w:rsidR="00574C32">
          <w:rPr>
            <w:noProof/>
            <w:webHidden/>
          </w:rPr>
          <w:instrText xml:space="preserve"> PAGEREF _Toc73569368 \h </w:instrText>
        </w:r>
        <w:r w:rsidR="00574C32">
          <w:rPr>
            <w:noProof/>
            <w:webHidden/>
          </w:rPr>
        </w:r>
        <w:r w:rsidR="00574C32">
          <w:rPr>
            <w:noProof/>
            <w:webHidden/>
          </w:rPr>
          <w:fldChar w:fldCharType="separate"/>
        </w:r>
        <w:r w:rsidR="00574C32">
          <w:rPr>
            <w:noProof/>
            <w:webHidden/>
          </w:rPr>
          <w:t>i</w:t>
        </w:r>
        <w:r w:rsidR="00574C32">
          <w:rPr>
            <w:noProof/>
            <w:webHidden/>
          </w:rPr>
          <w:fldChar w:fldCharType="end"/>
        </w:r>
      </w:hyperlink>
    </w:p>
    <w:p w14:paraId="145C4895" w14:textId="43468F48" w:rsidR="00574C32" w:rsidRDefault="00C678FB">
      <w:pPr>
        <w:pStyle w:val="TOC1"/>
        <w:rPr>
          <w:rFonts w:asciiTheme="minorHAnsi" w:eastAsiaTheme="minorEastAsia" w:hAnsiTheme="minorHAnsi" w:cstheme="minorBidi"/>
          <w:b w:val="0"/>
          <w:noProof/>
          <w:kern w:val="0"/>
          <w:sz w:val="22"/>
          <w:szCs w:val="22"/>
        </w:rPr>
      </w:pPr>
      <w:hyperlink w:anchor="_Toc73569369" w:history="1">
        <w:r w:rsidR="00574C32" w:rsidRPr="003A1EB1">
          <w:rPr>
            <w:rStyle w:val="Hyperlink"/>
            <w:noProof/>
          </w:rPr>
          <w:t>DANH MỤC HÌNH VẼ</w:t>
        </w:r>
        <w:r w:rsidR="00574C32">
          <w:rPr>
            <w:noProof/>
            <w:webHidden/>
          </w:rPr>
          <w:tab/>
        </w:r>
        <w:r w:rsidR="00574C32">
          <w:rPr>
            <w:noProof/>
            <w:webHidden/>
          </w:rPr>
          <w:fldChar w:fldCharType="begin"/>
        </w:r>
        <w:r w:rsidR="00574C32">
          <w:rPr>
            <w:noProof/>
            <w:webHidden/>
          </w:rPr>
          <w:instrText xml:space="preserve"> PAGEREF _Toc73569369 \h </w:instrText>
        </w:r>
        <w:r w:rsidR="00574C32">
          <w:rPr>
            <w:noProof/>
            <w:webHidden/>
          </w:rPr>
        </w:r>
        <w:r w:rsidR="00574C32">
          <w:rPr>
            <w:noProof/>
            <w:webHidden/>
          </w:rPr>
          <w:fldChar w:fldCharType="separate"/>
        </w:r>
        <w:r w:rsidR="00574C32">
          <w:rPr>
            <w:noProof/>
            <w:webHidden/>
          </w:rPr>
          <w:t>ii</w:t>
        </w:r>
        <w:r w:rsidR="00574C32">
          <w:rPr>
            <w:noProof/>
            <w:webHidden/>
          </w:rPr>
          <w:fldChar w:fldCharType="end"/>
        </w:r>
      </w:hyperlink>
    </w:p>
    <w:p w14:paraId="33593DFE" w14:textId="1BA76EB2" w:rsidR="00574C32" w:rsidRDefault="00C678FB">
      <w:pPr>
        <w:pStyle w:val="TOC1"/>
        <w:rPr>
          <w:rFonts w:asciiTheme="minorHAnsi" w:eastAsiaTheme="minorEastAsia" w:hAnsiTheme="minorHAnsi" w:cstheme="minorBidi"/>
          <w:b w:val="0"/>
          <w:noProof/>
          <w:kern w:val="0"/>
          <w:sz w:val="22"/>
          <w:szCs w:val="22"/>
        </w:rPr>
      </w:pPr>
      <w:hyperlink w:anchor="_Toc73569370" w:history="1">
        <w:r w:rsidR="00574C32" w:rsidRPr="003A1EB1">
          <w:rPr>
            <w:rStyle w:val="Hyperlink"/>
            <w:noProof/>
          </w:rPr>
          <w:t>DANH MỤC BẢNG BIỂU</w:t>
        </w:r>
        <w:r w:rsidR="00574C32">
          <w:rPr>
            <w:noProof/>
            <w:webHidden/>
          </w:rPr>
          <w:tab/>
        </w:r>
        <w:r w:rsidR="00574C32">
          <w:rPr>
            <w:noProof/>
            <w:webHidden/>
          </w:rPr>
          <w:fldChar w:fldCharType="begin"/>
        </w:r>
        <w:r w:rsidR="00574C32">
          <w:rPr>
            <w:noProof/>
            <w:webHidden/>
          </w:rPr>
          <w:instrText xml:space="preserve"> PAGEREF _Toc73569370 \h </w:instrText>
        </w:r>
        <w:r w:rsidR="00574C32">
          <w:rPr>
            <w:noProof/>
            <w:webHidden/>
          </w:rPr>
        </w:r>
        <w:r w:rsidR="00574C32">
          <w:rPr>
            <w:noProof/>
            <w:webHidden/>
          </w:rPr>
          <w:fldChar w:fldCharType="separate"/>
        </w:r>
        <w:r w:rsidR="00574C32">
          <w:rPr>
            <w:noProof/>
            <w:webHidden/>
          </w:rPr>
          <w:t>iii</w:t>
        </w:r>
        <w:r w:rsidR="00574C32">
          <w:rPr>
            <w:noProof/>
            <w:webHidden/>
          </w:rPr>
          <w:fldChar w:fldCharType="end"/>
        </w:r>
      </w:hyperlink>
    </w:p>
    <w:p w14:paraId="01AC0627" w14:textId="7D9E921F" w:rsidR="00574C32" w:rsidRDefault="00C678FB">
      <w:pPr>
        <w:pStyle w:val="TOC1"/>
        <w:rPr>
          <w:rFonts w:asciiTheme="minorHAnsi" w:eastAsiaTheme="minorEastAsia" w:hAnsiTheme="minorHAnsi" w:cstheme="minorBidi"/>
          <w:b w:val="0"/>
          <w:noProof/>
          <w:kern w:val="0"/>
          <w:sz w:val="22"/>
          <w:szCs w:val="22"/>
        </w:rPr>
      </w:pPr>
      <w:hyperlink w:anchor="_Toc73569371" w:history="1">
        <w:r w:rsidR="00574C32" w:rsidRPr="003A1EB1">
          <w:rPr>
            <w:rStyle w:val="Hyperlink"/>
            <w:noProof/>
          </w:rPr>
          <w:t>TÓM TẮT ĐỒ ÁN</w:t>
        </w:r>
        <w:r w:rsidR="00574C32">
          <w:rPr>
            <w:noProof/>
            <w:webHidden/>
          </w:rPr>
          <w:tab/>
        </w:r>
        <w:r w:rsidR="00574C32">
          <w:rPr>
            <w:noProof/>
            <w:webHidden/>
          </w:rPr>
          <w:fldChar w:fldCharType="begin"/>
        </w:r>
        <w:r w:rsidR="00574C32">
          <w:rPr>
            <w:noProof/>
            <w:webHidden/>
          </w:rPr>
          <w:instrText xml:space="preserve"> PAGEREF _Toc73569371 \h </w:instrText>
        </w:r>
        <w:r w:rsidR="00574C32">
          <w:rPr>
            <w:noProof/>
            <w:webHidden/>
          </w:rPr>
        </w:r>
        <w:r w:rsidR="00574C32">
          <w:rPr>
            <w:noProof/>
            <w:webHidden/>
          </w:rPr>
          <w:fldChar w:fldCharType="separate"/>
        </w:r>
        <w:r w:rsidR="00574C32">
          <w:rPr>
            <w:noProof/>
            <w:webHidden/>
          </w:rPr>
          <w:t>iv</w:t>
        </w:r>
        <w:r w:rsidR="00574C32">
          <w:rPr>
            <w:noProof/>
            <w:webHidden/>
          </w:rPr>
          <w:fldChar w:fldCharType="end"/>
        </w:r>
      </w:hyperlink>
    </w:p>
    <w:p w14:paraId="3F74C795" w14:textId="5D629810" w:rsidR="00574C32" w:rsidRDefault="00C678FB">
      <w:pPr>
        <w:pStyle w:val="TOC1"/>
        <w:rPr>
          <w:rFonts w:asciiTheme="minorHAnsi" w:eastAsiaTheme="minorEastAsia" w:hAnsiTheme="minorHAnsi" w:cstheme="minorBidi"/>
          <w:b w:val="0"/>
          <w:noProof/>
          <w:kern w:val="0"/>
          <w:sz w:val="22"/>
          <w:szCs w:val="22"/>
        </w:rPr>
      </w:pPr>
      <w:hyperlink w:anchor="_Toc73569372" w:history="1">
        <w:r w:rsidR="00574C32" w:rsidRPr="003A1EB1">
          <w:rPr>
            <w:rStyle w:val="Hyperlink"/>
            <w:noProof/>
          </w:rPr>
          <w:t>CHƯƠNG 1. TỔNG QUAN ĐỀ TÀI</w:t>
        </w:r>
        <w:r w:rsidR="00574C32">
          <w:rPr>
            <w:noProof/>
            <w:webHidden/>
          </w:rPr>
          <w:tab/>
        </w:r>
        <w:r w:rsidR="00574C32">
          <w:rPr>
            <w:noProof/>
            <w:webHidden/>
          </w:rPr>
          <w:fldChar w:fldCharType="begin"/>
        </w:r>
        <w:r w:rsidR="00574C32">
          <w:rPr>
            <w:noProof/>
            <w:webHidden/>
          </w:rPr>
          <w:instrText xml:space="preserve"> PAGEREF _Toc73569372 \h </w:instrText>
        </w:r>
        <w:r w:rsidR="00574C32">
          <w:rPr>
            <w:noProof/>
            <w:webHidden/>
          </w:rPr>
        </w:r>
        <w:r w:rsidR="00574C32">
          <w:rPr>
            <w:noProof/>
            <w:webHidden/>
          </w:rPr>
          <w:fldChar w:fldCharType="separate"/>
        </w:r>
        <w:r w:rsidR="00574C32">
          <w:rPr>
            <w:noProof/>
            <w:webHidden/>
          </w:rPr>
          <w:t>1</w:t>
        </w:r>
        <w:r w:rsidR="00574C32">
          <w:rPr>
            <w:noProof/>
            <w:webHidden/>
          </w:rPr>
          <w:fldChar w:fldCharType="end"/>
        </w:r>
      </w:hyperlink>
    </w:p>
    <w:p w14:paraId="7E19688F" w14:textId="4366A1B1"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73" w:history="1">
        <w:r w:rsidR="00574C32" w:rsidRPr="003A1EB1">
          <w:rPr>
            <w:rStyle w:val="Hyperlink"/>
            <w:noProof/>
          </w:rPr>
          <w:t>1.1 Internet of Things (IoT)</w:t>
        </w:r>
        <w:r w:rsidR="00574C32">
          <w:rPr>
            <w:noProof/>
            <w:webHidden/>
          </w:rPr>
          <w:tab/>
        </w:r>
        <w:r w:rsidR="00574C32">
          <w:rPr>
            <w:noProof/>
            <w:webHidden/>
          </w:rPr>
          <w:fldChar w:fldCharType="begin"/>
        </w:r>
        <w:r w:rsidR="00574C32">
          <w:rPr>
            <w:noProof/>
            <w:webHidden/>
          </w:rPr>
          <w:instrText xml:space="preserve"> PAGEREF _Toc73569373 \h </w:instrText>
        </w:r>
        <w:r w:rsidR="00574C32">
          <w:rPr>
            <w:noProof/>
            <w:webHidden/>
          </w:rPr>
        </w:r>
        <w:r w:rsidR="00574C32">
          <w:rPr>
            <w:noProof/>
            <w:webHidden/>
          </w:rPr>
          <w:fldChar w:fldCharType="separate"/>
        </w:r>
        <w:r w:rsidR="00574C32">
          <w:rPr>
            <w:noProof/>
            <w:webHidden/>
          </w:rPr>
          <w:t>1</w:t>
        </w:r>
        <w:r w:rsidR="00574C32">
          <w:rPr>
            <w:noProof/>
            <w:webHidden/>
          </w:rPr>
          <w:fldChar w:fldCharType="end"/>
        </w:r>
      </w:hyperlink>
    </w:p>
    <w:p w14:paraId="2FCD2718" w14:textId="1ED3D3B7" w:rsidR="00574C32" w:rsidRDefault="00C678FB">
      <w:pPr>
        <w:pStyle w:val="TOC3"/>
        <w:rPr>
          <w:rFonts w:asciiTheme="minorHAnsi" w:eastAsiaTheme="minorEastAsia" w:hAnsiTheme="minorHAnsi" w:cstheme="minorBidi"/>
          <w:noProof/>
          <w:kern w:val="0"/>
          <w:sz w:val="22"/>
          <w:szCs w:val="22"/>
        </w:rPr>
      </w:pPr>
      <w:hyperlink w:anchor="_Toc73569374" w:history="1">
        <w:r w:rsidR="00574C32" w:rsidRPr="003A1EB1">
          <w:rPr>
            <w:rStyle w:val="Hyperlink"/>
            <w:noProof/>
          </w:rPr>
          <w:t>1.1.1 Khái niệm Internet of Things (IoT)</w:t>
        </w:r>
        <w:r w:rsidR="00574C32">
          <w:rPr>
            <w:noProof/>
            <w:webHidden/>
          </w:rPr>
          <w:tab/>
        </w:r>
        <w:r w:rsidR="00574C32">
          <w:rPr>
            <w:noProof/>
            <w:webHidden/>
          </w:rPr>
          <w:fldChar w:fldCharType="begin"/>
        </w:r>
        <w:r w:rsidR="00574C32">
          <w:rPr>
            <w:noProof/>
            <w:webHidden/>
          </w:rPr>
          <w:instrText xml:space="preserve"> PAGEREF _Toc73569374 \h </w:instrText>
        </w:r>
        <w:r w:rsidR="00574C32">
          <w:rPr>
            <w:noProof/>
            <w:webHidden/>
          </w:rPr>
        </w:r>
        <w:r w:rsidR="00574C32">
          <w:rPr>
            <w:noProof/>
            <w:webHidden/>
          </w:rPr>
          <w:fldChar w:fldCharType="separate"/>
        </w:r>
        <w:r w:rsidR="00574C32">
          <w:rPr>
            <w:noProof/>
            <w:webHidden/>
          </w:rPr>
          <w:t>1</w:t>
        </w:r>
        <w:r w:rsidR="00574C32">
          <w:rPr>
            <w:noProof/>
            <w:webHidden/>
          </w:rPr>
          <w:fldChar w:fldCharType="end"/>
        </w:r>
      </w:hyperlink>
    </w:p>
    <w:p w14:paraId="6C6181FB" w14:textId="1E49F298" w:rsidR="00574C32" w:rsidRDefault="00C678FB">
      <w:pPr>
        <w:pStyle w:val="TOC3"/>
        <w:rPr>
          <w:rFonts w:asciiTheme="minorHAnsi" w:eastAsiaTheme="minorEastAsia" w:hAnsiTheme="minorHAnsi" w:cstheme="minorBidi"/>
          <w:noProof/>
          <w:kern w:val="0"/>
          <w:sz w:val="22"/>
          <w:szCs w:val="22"/>
        </w:rPr>
      </w:pPr>
      <w:hyperlink w:anchor="_Toc73569375" w:history="1">
        <w:r w:rsidR="00574C32" w:rsidRPr="003A1EB1">
          <w:rPr>
            <w:rStyle w:val="Hyperlink"/>
            <w:noProof/>
          </w:rPr>
          <w:t>1.1.2 Ứng dụng của IoT</w:t>
        </w:r>
        <w:r w:rsidR="00574C32">
          <w:rPr>
            <w:noProof/>
            <w:webHidden/>
          </w:rPr>
          <w:tab/>
        </w:r>
        <w:r w:rsidR="00574C32">
          <w:rPr>
            <w:noProof/>
            <w:webHidden/>
          </w:rPr>
          <w:fldChar w:fldCharType="begin"/>
        </w:r>
        <w:r w:rsidR="00574C32">
          <w:rPr>
            <w:noProof/>
            <w:webHidden/>
          </w:rPr>
          <w:instrText xml:space="preserve"> PAGEREF _Toc73569375 \h </w:instrText>
        </w:r>
        <w:r w:rsidR="00574C32">
          <w:rPr>
            <w:noProof/>
            <w:webHidden/>
          </w:rPr>
        </w:r>
        <w:r w:rsidR="00574C32">
          <w:rPr>
            <w:noProof/>
            <w:webHidden/>
          </w:rPr>
          <w:fldChar w:fldCharType="separate"/>
        </w:r>
        <w:r w:rsidR="00574C32">
          <w:rPr>
            <w:noProof/>
            <w:webHidden/>
          </w:rPr>
          <w:t>2</w:t>
        </w:r>
        <w:r w:rsidR="00574C32">
          <w:rPr>
            <w:noProof/>
            <w:webHidden/>
          </w:rPr>
          <w:fldChar w:fldCharType="end"/>
        </w:r>
      </w:hyperlink>
    </w:p>
    <w:p w14:paraId="73C47836" w14:textId="3C7AD679" w:rsidR="00574C32" w:rsidRDefault="00C678FB">
      <w:pPr>
        <w:pStyle w:val="TOC3"/>
        <w:rPr>
          <w:rFonts w:asciiTheme="minorHAnsi" w:eastAsiaTheme="minorEastAsia" w:hAnsiTheme="minorHAnsi" w:cstheme="minorBidi"/>
          <w:noProof/>
          <w:kern w:val="0"/>
          <w:sz w:val="22"/>
          <w:szCs w:val="22"/>
        </w:rPr>
      </w:pPr>
      <w:hyperlink w:anchor="_Toc73569376" w:history="1">
        <w:r w:rsidR="00574C32" w:rsidRPr="003A1EB1">
          <w:rPr>
            <w:rStyle w:val="Hyperlink"/>
            <w:noProof/>
          </w:rPr>
          <w:t>1.1.3 IoT trong tương lai</w:t>
        </w:r>
        <w:r w:rsidR="00574C32">
          <w:rPr>
            <w:noProof/>
            <w:webHidden/>
          </w:rPr>
          <w:tab/>
        </w:r>
        <w:r w:rsidR="00574C32">
          <w:rPr>
            <w:noProof/>
            <w:webHidden/>
          </w:rPr>
          <w:fldChar w:fldCharType="begin"/>
        </w:r>
        <w:r w:rsidR="00574C32">
          <w:rPr>
            <w:noProof/>
            <w:webHidden/>
          </w:rPr>
          <w:instrText xml:space="preserve"> PAGEREF _Toc73569376 \h </w:instrText>
        </w:r>
        <w:r w:rsidR="00574C32">
          <w:rPr>
            <w:noProof/>
            <w:webHidden/>
          </w:rPr>
        </w:r>
        <w:r w:rsidR="00574C32">
          <w:rPr>
            <w:noProof/>
            <w:webHidden/>
          </w:rPr>
          <w:fldChar w:fldCharType="separate"/>
        </w:r>
        <w:r w:rsidR="00574C32">
          <w:rPr>
            <w:noProof/>
            <w:webHidden/>
          </w:rPr>
          <w:t>2</w:t>
        </w:r>
        <w:r w:rsidR="00574C32">
          <w:rPr>
            <w:noProof/>
            <w:webHidden/>
          </w:rPr>
          <w:fldChar w:fldCharType="end"/>
        </w:r>
      </w:hyperlink>
    </w:p>
    <w:p w14:paraId="53449D89" w14:textId="1D85D92B"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77" w:history="1">
        <w:r w:rsidR="00574C32" w:rsidRPr="003A1EB1">
          <w:rPr>
            <w:rStyle w:val="Hyperlink"/>
            <w:noProof/>
          </w:rPr>
          <w:t>1.2 Tổng quan về MQTT</w:t>
        </w:r>
        <w:r w:rsidR="00574C32">
          <w:rPr>
            <w:noProof/>
            <w:webHidden/>
          </w:rPr>
          <w:tab/>
        </w:r>
        <w:r w:rsidR="00574C32">
          <w:rPr>
            <w:noProof/>
            <w:webHidden/>
          </w:rPr>
          <w:fldChar w:fldCharType="begin"/>
        </w:r>
        <w:r w:rsidR="00574C32">
          <w:rPr>
            <w:noProof/>
            <w:webHidden/>
          </w:rPr>
          <w:instrText xml:space="preserve"> PAGEREF _Toc73569377 \h </w:instrText>
        </w:r>
        <w:r w:rsidR="00574C32">
          <w:rPr>
            <w:noProof/>
            <w:webHidden/>
          </w:rPr>
        </w:r>
        <w:r w:rsidR="00574C32">
          <w:rPr>
            <w:noProof/>
            <w:webHidden/>
          </w:rPr>
          <w:fldChar w:fldCharType="separate"/>
        </w:r>
        <w:r w:rsidR="00574C32">
          <w:rPr>
            <w:noProof/>
            <w:webHidden/>
          </w:rPr>
          <w:t>3</w:t>
        </w:r>
        <w:r w:rsidR="00574C32">
          <w:rPr>
            <w:noProof/>
            <w:webHidden/>
          </w:rPr>
          <w:fldChar w:fldCharType="end"/>
        </w:r>
      </w:hyperlink>
    </w:p>
    <w:p w14:paraId="0A5C7C98" w14:textId="02F60A25" w:rsidR="00574C32" w:rsidRDefault="00C678FB">
      <w:pPr>
        <w:pStyle w:val="TOC3"/>
        <w:rPr>
          <w:rFonts w:asciiTheme="minorHAnsi" w:eastAsiaTheme="minorEastAsia" w:hAnsiTheme="minorHAnsi" w:cstheme="minorBidi"/>
          <w:noProof/>
          <w:kern w:val="0"/>
          <w:sz w:val="22"/>
          <w:szCs w:val="22"/>
        </w:rPr>
      </w:pPr>
      <w:hyperlink w:anchor="_Toc73569378" w:history="1">
        <w:r w:rsidR="00574C32" w:rsidRPr="003A1EB1">
          <w:rPr>
            <w:rStyle w:val="Hyperlink"/>
            <w:noProof/>
          </w:rPr>
          <w:t>1.2.1 Khái niệm</w:t>
        </w:r>
        <w:r w:rsidR="00574C32">
          <w:rPr>
            <w:noProof/>
            <w:webHidden/>
          </w:rPr>
          <w:tab/>
        </w:r>
        <w:r w:rsidR="00574C32">
          <w:rPr>
            <w:noProof/>
            <w:webHidden/>
          </w:rPr>
          <w:fldChar w:fldCharType="begin"/>
        </w:r>
        <w:r w:rsidR="00574C32">
          <w:rPr>
            <w:noProof/>
            <w:webHidden/>
          </w:rPr>
          <w:instrText xml:space="preserve"> PAGEREF _Toc73569378 \h </w:instrText>
        </w:r>
        <w:r w:rsidR="00574C32">
          <w:rPr>
            <w:noProof/>
            <w:webHidden/>
          </w:rPr>
        </w:r>
        <w:r w:rsidR="00574C32">
          <w:rPr>
            <w:noProof/>
            <w:webHidden/>
          </w:rPr>
          <w:fldChar w:fldCharType="separate"/>
        </w:r>
        <w:r w:rsidR="00574C32">
          <w:rPr>
            <w:noProof/>
            <w:webHidden/>
          </w:rPr>
          <w:t>3</w:t>
        </w:r>
        <w:r w:rsidR="00574C32">
          <w:rPr>
            <w:noProof/>
            <w:webHidden/>
          </w:rPr>
          <w:fldChar w:fldCharType="end"/>
        </w:r>
      </w:hyperlink>
    </w:p>
    <w:p w14:paraId="1924954F" w14:textId="7B8C3AAB" w:rsidR="00574C32" w:rsidRDefault="00C678FB">
      <w:pPr>
        <w:pStyle w:val="TOC3"/>
        <w:rPr>
          <w:rFonts w:asciiTheme="minorHAnsi" w:eastAsiaTheme="minorEastAsia" w:hAnsiTheme="minorHAnsi" w:cstheme="minorBidi"/>
          <w:noProof/>
          <w:kern w:val="0"/>
          <w:sz w:val="22"/>
          <w:szCs w:val="22"/>
        </w:rPr>
      </w:pPr>
      <w:hyperlink w:anchor="_Toc73569379" w:history="1">
        <w:r w:rsidR="00574C32" w:rsidRPr="003A1EB1">
          <w:rPr>
            <w:rStyle w:val="Hyperlink"/>
            <w:noProof/>
          </w:rPr>
          <w:t>1.2.2 Đặc điểm</w:t>
        </w:r>
        <w:r w:rsidR="00574C32">
          <w:rPr>
            <w:noProof/>
            <w:webHidden/>
          </w:rPr>
          <w:tab/>
        </w:r>
        <w:r w:rsidR="00574C32">
          <w:rPr>
            <w:noProof/>
            <w:webHidden/>
          </w:rPr>
          <w:fldChar w:fldCharType="begin"/>
        </w:r>
        <w:r w:rsidR="00574C32">
          <w:rPr>
            <w:noProof/>
            <w:webHidden/>
          </w:rPr>
          <w:instrText xml:space="preserve"> PAGEREF _Toc73569379 \h </w:instrText>
        </w:r>
        <w:r w:rsidR="00574C32">
          <w:rPr>
            <w:noProof/>
            <w:webHidden/>
          </w:rPr>
        </w:r>
        <w:r w:rsidR="00574C32">
          <w:rPr>
            <w:noProof/>
            <w:webHidden/>
          </w:rPr>
          <w:fldChar w:fldCharType="separate"/>
        </w:r>
        <w:r w:rsidR="00574C32">
          <w:rPr>
            <w:noProof/>
            <w:webHidden/>
          </w:rPr>
          <w:t>3</w:t>
        </w:r>
        <w:r w:rsidR="00574C32">
          <w:rPr>
            <w:noProof/>
            <w:webHidden/>
          </w:rPr>
          <w:fldChar w:fldCharType="end"/>
        </w:r>
      </w:hyperlink>
    </w:p>
    <w:p w14:paraId="2B80B31E" w14:textId="2C03EE2D" w:rsidR="00574C32" w:rsidRDefault="00C678FB">
      <w:pPr>
        <w:pStyle w:val="TOC3"/>
        <w:rPr>
          <w:rFonts w:asciiTheme="minorHAnsi" w:eastAsiaTheme="minorEastAsia" w:hAnsiTheme="minorHAnsi" w:cstheme="minorBidi"/>
          <w:noProof/>
          <w:kern w:val="0"/>
          <w:sz w:val="22"/>
          <w:szCs w:val="22"/>
        </w:rPr>
      </w:pPr>
      <w:hyperlink w:anchor="_Toc73569380" w:history="1">
        <w:r w:rsidR="00574C32" w:rsidRPr="003A1EB1">
          <w:rPr>
            <w:rStyle w:val="Hyperlink"/>
            <w:noProof/>
          </w:rPr>
          <w:t>1.2.3 Ưu điểm</w:t>
        </w:r>
        <w:r w:rsidR="00574C32">
          <w:rPr>
            <w:noProof/>
            <w:webHidden/>
          </w:rPr>
          <w:tab/>
        </w:r>
        <w:r w:rsidR="00574C32">
          <w:rPr>
            <w:noProof/>
            <w:webHidden/>
          </w:rPr>
          <w:fldChar w:fldCharType="begin"/>
        </w:r>
        <w:r w:rsidR="00574C32">
          <w:rPr>
            <w:noProof/>
            <w:webHidden/>
          </w:rPr>
          <w:instrText xml:space="preserve"> PAGEREF _Toc73569380 \h </w:instrText>
        </w:r>
        <w:r w:rsidR="00574C32">
          <w:rPr>
            <w:noProof/>
            <w:webHidden/>
          </w:rPr>
        </w:r>
        <w:r w:rsidR="00574C32">
          <w:rPr>
            <w:noProof/>
            <w:webHidden/>
          </w:rPr>
          <w:fldChar w:fldCharType="separate"/>
        </w:r>
        <w:r w:rsidR="00574C32">
          <w:rPr>
            <w:noProof/>
            <w:webHidden/>
          </w:rPr>
          <w:t>3</w:t>
        </w:r>
        <w:r w:rsidR="00574C32">
          <w:rPr>
            <w:noProof/>
            <w:webHidden/>
          </w:rPr>
          <w:fldChar w:fldCharType="end"/>
        </w:r>
      </w:hyperlink>
    </w:p>
    <w:p w14:paraId="03646151" w14:textId="619DD92A"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81" w:history="1">
        <w:r w:rsidR="00574C32" w:rsidRPr="003A1EB1">
          <w:rPr>
            <w:rStyle w:val="Hyperlink"/>
            <w:noProof/>
          </w:rPr>
          <w:t>1.3 Tổng quan hệ thống</w:t>
        </w:r>
        <w:r w:rsidR="00574C32">
          <w:rPr>
            <w:noProof/>
            <w:webHidden/>
          </w:rPr>
          <w:tab/>
        </w:r>
        <w:r w:rsidR="00574C32">
          <w:rPr>
            <w:noProof/>
            <w:webHidden/>
          </w:rPr>
          <w:fldChar w:fldCharType="begin"/>
        </w:r>
        <w:r w:rsidR="00574C32">
          <w:rPr>
            <w:noProof/>
            <w:webHidden/>
          </w:rPr>
          <w:instrText xml:space="preserve"> PAGEREF _Toc73569381 \h </w:instrText>
        </w:r>
        <w:r w:rsidR="00574C32">
          <w:rPr>
            <w:noProof/>
            <w:webHidden/>
          </w:rPr>
        </w:r>
        <w:r w:rsidR="00574C32">
          <w:rPr>
            <w:noProof/>
            <w:webHidden/>
          </w:rPr>
          <w:fldChar w:fldCharType="separate"/>
        </w:r>
        <w:r w:rsidR="00574C32">
          <w:rPr>
            <w:noProof/>
            <w:webHidden/>
          </w:rPr>
          <w:t>4</w:t>
        </w:r>
        <w:r w:rsidR="00574C32">
          <w:rPr>
            <w:noProof/>
            <w:webHidden/>
          </w:rPr>
          <w:fldChar w:fldCharType="end"/>
        </w:r>
      </w:hyperlink>
    </w:p>
    <w:p w14:paraId="3CF6049E" w14:textId="15B53351" w:rsidR="00574C32" w:rsidRDefault="00C678FB">
      <w:pPr>
        <w:pStyle w:val="TOC3"/>
        <w:rPr>
          <w:rFonts w:asciiTheme="minorHAnsi" w:eastAsiaTheme="minorEastAsia" w:hAnsiTheme="minorHAnsi" w:cstheme="minorBidi"/>
          <w:noProof/>
          <w:kern w:val="0"/>
          <w:sz w:val="22"/>
          <w:szCs w:val="22"/>
        </w:rPr>
      </w:pPr>
      <w:hyperlink w:anchor="_Toc73569382" w:history="1">
        <w:r w:rsidR="00574C32" w:rsidRPr="003A1EB1">
          <w:rPr>
            <w:rStyle w:val="Hyperlink"/>
            <w:noProof/>
          </w:rPr>
          <w:t>1.3.1 Mô hình hệ thống thực tế</w:t>
        </w:r>
        <w:r w:rsidR="00574C32">
          <w:rPr>
            <w:noProof/>
            <w:webHidden/>
          </w:rPr>
          <w:tab/>
        </w:r>
        <w:r w:rsidR="00574C32">
          <w:rPr>
            <w:noProof/>
            <w:webHidden/>
          </w:rPr>
          <w:fldChar w:fldCharType="begin"/>
        </w:r>
        <w:r w:rsidR="00574C32">
          <w:rPr>
            <w:noProof/>
            <w:webHidden/>
          </w:rPr>
          <w:instrText xml:space="preserve"> PAGEREF _Toc73569382 \h </w:instrText>
        </w:r>
        <w:r w:rsidR="00574C32">
          <w:rPr>
            <w:noProof/>
            <w:webHidden/>
          </w:rPr>
        </w:r>
        <w:r w:rsidR="00574C32">
          <w:rPr>
            <w:noProof/>
            <w:webHidden/>
          </w:rPr>
          <w:fldChar w:fldCharType="separate"/>
        </w:r>
        <w:r w:rsidR="00574C32">
          <w:rPr>
            <w:noProof/>
            <w:webHidden/>
          </w:rPr>
          <w:t>4</w:t>
        </w:r>
        <w:r w:rsidR="00574C32">
          <w:rPr>
            <w:noProof/>
            <w:webHidden/>
          </w:rPr>
          <w:fldChar w:fldCharType="end"/>
        </w:r>
      </w:hyperlink>
    </w:p>
    <w:p w14:paraId="451BF0F9" w14:textId="48F34005" w:rsidR="00574C32" w:rsidRDefault="00C678FB">
      <w:pPr>
        <w:pStyle w:val="TOC3"/>
        <w:rPr>
          <w:rFonts w:asciiTheme="minorHAnsi" w:eastAsiaTheme="minorEastAsia" w:hAnsiTheme="minorHAnsi" w:cstheme="minorBidi"/>
          <w:noProof/>
          <w:kern w:val="0"/>
          <w:sz w:val="22"/>
          <w:szCs w:val="22"/>
        </w:rPr>
      </w:pPr>
      <w:hyperlink w:anchor="_Toc73569383" w:history="1">
        <w:r w:rsidR="00574C32" w:rsidRPr="003A1EB1">
          <w:rPr>
            <w:rStyle w:val="Hyperlink"/>
            <w:noProof/>
          </w:rPr>
          <w:t>1.3.2 Hệ thống giả lập trên Window</w:t>
        </w:r>
        <w:r w:rsidR="00574C32">
          <w:rPr>
            <w:noProof/>
            <w:webHidden/>
          </w:rPr>
          <w:tab/>
        </w:r>
        <w:r w:rsidR="00574C32">
          <w:rPr>
            <w:noProof/>
            <w:webHidden/>
          </w:rPr>
          <w:fldChar w:fldCharType="begin"/>
        </w:r>
        <w:r w:rsidR="00574C32">
          <w:rPr>
            <w:noProof/>
            <w:webHidden/>
          </w:rPr>
          <w:instrText xml:space="preserve"> PAGEREF _Toc73569383 \h </w:instrText>
        </w:r>
        <w:r w:rsidR="00574C32">
          <w:rPr>
            <w:noProof/>
            <w:webHidden/>
          </w:rPr>
        </w:r>
        <w:r w:rsidR="00574C32">
          <w:rPr>
            <w:noProof/>
            <w:webHidden/>
          </w:rPr>
          <w:fldChar w:fldCharType="separate"/>
        </w:r>
        <w:r w:rsidR="00574C32">
          <w:rPr>
            <w:noProof/>
            <w:webHidden/>
          </w:rPr>
          <w:t>5</w:t>
        </w:r>
        <w:r w:rsidR="00574C32">
          <w:rPr>
            <w:noProof/>
            <w:webHidden/>
          </w:rPr>
          <w:fldChar w:fldCharType="end"/>
        </w:r>
      </w:hyperlink>
    </w:p>
    <w:p w14:paraId="5BF8568C" w14:textId="31447C31" w:rsidR="00574C32" w:rsidRDefault="00C678FB">
      <w:pPr>
        <w:pStyle w:val="TOC1"/>
        <w:rPr>
          <w:rFonts w:asciiTheme="minorHAnsi" w:eastAsiaTheme="minorEastAsia" w:hAnsiTheme="minorHAnsi" w:cstheme="minorBidi"/>
          <w:b w:val="0"/>
          <w:noProof/>
          <w:kern w:val="0"/>
          <w:sz w:val="22"/>
          <w:szCs w:val="22"/>
        </w:rPr>
      </w:pPr>
      <w:hyperlink w:anchor="_Toc73569384" w:history="1">
        <w:r w:rsidR="00574C32" w:rsidRPr="003A1EB1">
          <w:rPr>
            <w:rStyle w:val="Hyperlink"/>
            <w:noProof/>
          </w:rPr>
          <w:t>CHƯƠNG 2. ĐỊNH HƯỚNG GIẢI PHÁP</w:t>
        </w:r>
        <w:r w:rsidR="00574C32">
          <w:rPr>
            <w:noProof/>
            <w:webHidden/>
          </w:rPr>
          <w:tab/>
        </w:r>
        <w:r w:rsidR="00574C32">
          <w:rPr>
            <w:noProof/>
            <w:webHidden/>
          </w:rPr>
          <w:fldChar w:fldCharType="begin"/>
        </w:r>
        <w:r w:rsidR="00574C32">
          <w:rPr>
            <w:noProof/>
            <w:webHidden/>
          </w:rPr>
          <w:instrText xml:space="preserve"> PAGEREF _Toc73569384 \h </w:instrText>
        </w:r>
        <w:r w:rsidR="00574C32">
          <w:rPr>
            <w:noProof/>
            <w:webHidden/>
          </w:rPr>
        </w:r>
        <w:r w:rsidR="00574C32">
          <w:rPr>
            <w:noProof/>
            <w:webHidden/>
          </w:rPr>
          <w:fldChar w:fldCharType="separate"/>
        </w:r>
        <w:r w:rsidR="00574C32">
          <w:rPr>
            <w:noProof/>
            <w:webHidden/>
          </w:rPr>
          <w:t>6</w:t>
        </w:r>
        <w:r w:rsidR="00574C32">
          <w:rPr>
            <w:noProof/>
            <w:webHidden/>
          </w:rPr>
          <w:fldChar w:fldCharType="end"/>
        </w:r>
      </w:hyperlink>
    </w:p>
    <w:p w14:paraId="611D2DBF" w14:textId="30A6A129"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85" w:history="1">
        <w:r w:rsidR="00574C32" w:rsidRPr="003A1EB1">
          <w:rPr>
            <w:rStyle w:val="Hyperlink"/>
            <w:noProof/>
          </w:rPr>
          <w:t>2.1 Đặt vấn đề</w:t>
        </w:r>
        <w:r w:rsidR="00574C32">
          <w:rPr>
            <w:noProof/>
            <w:webHidden/>
          </w:rPr>
          <w:tab/>
        </w:r>
        <w:r w:rsidR="00574C32">
          <w:rPr>
            <w:noProof/>
            <w:webHidden/>
          </w:rPr>
          <w:fldChar w:fldCharType="begin"/>
        </w:r>
        <w:r w:rsidR="00574C32">
          <w:rPr>
            <w:noProof/>
            <w:webHidden/>
          </w:rPr>
          <w:instrText xml:space="preserve"> PAGEREF _Toc73569385 \h </w:instrText>
        </w:r>
        <w:r w:rsidR="00574C32">
          <w:rPr>
            <w:noProof/>
            <w:webHidden/>
          </w:rPr>
        </w:r>
        <w:r w:rsidR="00574C32">
          <w:rPr>
            <w:noProof/>
            <w:webHidden/>
          </w:rPr>
          <w:fldChar w:fldCharType="separate"/>
        </w:r>
        <w:r w:rsidR="00574C32">
          <w:rPr>
            <w:noProof/>
            <w:webHidden/>
          </w:rPr>
          <w:t>6</w:t>
        </w:r>
        <w:r w:rsidR="00574C32">
          <w:rPr>
            <w:noProof/>
            <w:webHidden/>
          </w:rPr>
          <w:fldChar w:fldCharType="end"/>
        </w:r>
      </w:hyperlink>
    </w:p>
    <w:p w14:paraId="3770E003" w14:textId="15323FBB"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86" w:history="1">
        <w:r w:rsidR="00574C32" w:rsidRPr="003A1EB1">
          <w:rPr>
            <w:rStyle w:val="Hyperlink"/>
            <w:noProof/>
          </w:rPr>
          <w:t>2.2 Giải pháp</w:t>
        </w:r>
        <w:r w:rsidR="00574C32">
          <w:rPr>
            <w:noProof/>
            <w:webHidden/>
          </w:rPr>
          <w:tab/>
        </w:r>
        <w:r w:rsidR="00574C32">
          <w:rPr>
            <w:noProof/>
            <w:webHidden/>
          </w:rPr>
          <w:fldChar w:fldCharType="begin"/>
        </w:r>
        <w:r w:rsidR="00574C32">
          <w:rPr>
            <w:noProof/>
            <w:webHidden/>
          </w:rPr>
          <w:instrText xml:space="preserve"> PAGEREF _Toc73569386 \h </w:instrText>
        </w:r>
        <w:r w:rsidR="00574C32">
          <w:rPr>
            <w:noProof/>
            <w:webHidden/>
          </w:rPr>
        </w:r>
        <w:r w:rsidR="00574C32">
          <w:rPr>
            <w:noProof/>
            <w:webHidden/>
          </w:rPr>
          <w:fldChar w:fldCharType="separate"/>
        </w:r>
        <w:r w:rsidR="00574C32">
          <w:rPr>
            <w:noProof/>
            <w:webHidden/>
          </w:rPr>
          <w:t>6</w:t>
        </w:r>
        <w:r w:rsidR="00574C32">
          <w:rPr>
            <w:noProof/>
            <w:webHidden/>
          </w:rPr>
          <w:fldChar w:fldCharType="end"/>
        </w:r>
      </w:hyperlink>
    </w:p>
    <w:p w14:paraId="004EB4F3" w14:textId="51862ABC"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87" w:history="1">
        <w:r w:rsidR="00574C32" w:rsidRPr="003A1EB1">
          <w:rPr>
            <w:rStyle w:val="Hyperlink"/>
            <w:noProof/>
          </w:rPr>
          <w:t>2.3 Giới thiệu về công cụ được sử dụng</w:t>
        </w:r>
        <w:r w:rsidR="00574C32">
          <w:rPr>
            <w:noProof/>
            <w:webHidden/>
          </w:rPr>
          <w:tab/>
        </w:r>
        <w:r w:rsidR="00574C32">
          <w:rPr>
            <w:noProof/>
            <w:webHidden/>
          </w:rPr>
          <w:fldChar w:fldCharType="begin"/>
        </w:r>
        <w:r w:rsidR="00574C32">
          <w:rPr>
            <w:noProof/>
            <w:webHidden/>
          </w:rPr>
          <w:instrText xml:space="preserve"> PAGEREF _Toc73569387 \h </w:instrText>
        </w:r>
        <w:r w:rsidR="00574C32">
          <w:rPr>
            <w:noProof/>
            <w:webHidden/>
          </w:rPr>
        </w:r>
        <w:r w:rsidR="00574C32">
          <w:rPr>
            <w:noProof/>
            <w:webHidden/>
          </w:rPr>
          <w:fldChar w:fldCharType="separate"/>
        </w:r>
        <w:r w:rsidR="00574C32">
          <w:rPr>
            <w:noProof/>
            <w:webHidden/>
          </w:rPr>
          <w:t>6</w:t>
        </w:r>
        <w:r w:rsidR="00574C32">
          <w:rPr>
            <w:noProof/>
            <w:webHidden/>
          </w:rPr>
          <w:fldChar w:fldCharType="end"/>
        </w:r>
      </w:hyperlink>
    </w:p>
    <w:p w14:paraId="66808A4B" w14:textId="2713B700" w:rsidR="00574C32" w:rsidRDefault="00C678FB">
      <w:pPr>
        <w:pStyle w:val="TOC3"/>
        <w:rPr>
          <w:rFonts w:asciiTheme="minorHAnsi" w:eastAsiaTheme="minorEastAsia" w:hAnsiTheme="minorHAnsi" w:cstheme="minorBidi"/>
          <w:noProof/>
          <w:kern w:val="0"/>
          <w:sz w:val="22"/>
          <w:szCs w:val="22"/>
        </w:rPr>
      </w:pPr>
      <w:hyperlink w:anchor="_Toc73569388" w:history="1">
        <w:r w:rsidR="00574C32" w:rsidRPr="003A1EB1">
          <w:rPr>
            <w:rStyle w:val="Hyperlink"/>
            <w:noProof/>
          </w:rPr>
          <w:t>2.3.1 Visual Studio</w:t>
        </w:r>
        <w:r w:rsidR="00574C32">
          <w:rPr>
            <w:noProof/>
            <w:webHidden/>
          </w:rPr>
          <w:tab/>
        </w:r>
        <w:r w:rsidR="00574C32">
          <w:rPr>
            <w:noProof/>
            <w:webHidden/>
          </w:rPr>
          <w:fldChar w:fldCharType="begin"/>
        </w:r>
        <w:r w:rsidR="00574C32">
          <w:rPr>
            <w:noProof/>
            <w:webHidden/>
          </w:rPr>
          <w:instrText xml:space="preserve"> PAGEREF _Toc73569388 \h </w:instrText>
        </w:r>
        <w:r w:rsidR="00574C32">
          <w:rPr>
            <w:noProof/>
            <w:webHidden/>
          </w:rPr>
        </w:r>
        <w:r w:rsidR="00574C32">
          <w:rPr>
            <w:noProof/>
            <w:webHidden/>
          </w:rPr>
          <w:fldChar w:fldCharType="separate"/>
        </w:r>
        <w:r w:rsidR="00574C32">
          <w:rPr>
            <w:noProof/>
            <w:webHidden/>
          </w:rPr>
          <w:t>6</w:t>
        </w:r>
        <w:r w:rsidR="00574C32">
          <w:rPr>
            <w:noProof/>
            <w:webHidden/>
          </w:rPr>
          <w:fldChar w:fldCharType="end"/>
        </w:r>
      </w:hyperlink>
    </w:p>
    <w:p w14:paraId="6C464C0B" w14:textId="4069C0FA" w:rsidR="00574C32" w:rsidRDefault="00C678FB">
      <w:pPr>
        <w:pStyle w:val="TOC1"/>
        <w:rPr>
          <w:rFonts w:asciiTheme="minorHAnsi" w:eastAsiaTheme="minorEastAsia" w:hAnsiTheme="minorHAnsi" w:cstheme="minorBidi"/>
          <w:b w:val="0"/>
          <w:noProof/>
          <w:kern w:val="0"/>
          <w:sz w:val="22"/>
          <w:szCs w:val="22"/>
        </w:rPr>
      </w:pPr>
      <w:hyperlink w:anchor="_Toc73569389" w:history="1">
        <w:r w:rsidR="00574C32" w:rsidRPr="003A1EB1">
          <w:rPr>
            <w:rStyle w:val="Hyperlink"/>
            <w:noProof/>
          </w:rPr>
          <w:t>CHƯƠNG 3. MÔ HÌNH HỆ THỐNG</w:t>
        </w:r>
        <w:r w:rsidR="00574C32">
          <w:rPr>
            <w:noProof/>
            <w:webHidden/>
          </w:rPr>
          <w:tab/>
        </w:r>
        <w:r w:rsidR="00574C32">
          <w:rPr>
            <w:noProof/>
            <w:webHidden/>
          </w:rPr>
          <w:fldChar w:fldCharType="begin"/>
        </w:r>
        <w:r w:rsidR="00574C32">
          <w:rPr>
            <w:noProof/>
            <w:webHidden/>
          </w:rPr>
          <w:instrText xml:space="preserve"> PAGEREF _Toc73569389 \h </w:instrText>
        </w:r>
        <w:r w:rsidR="00574C32">
          <w:rPr>
            <w:noProof/>
            <w:webHidden/>
          </w:rPr>
        </w:r>
        <w:r w:rsidR="00574C32">
          <w:rPr>
            <w:noProof/>
            <w:webHidden/>
          </w:rPr>
          <w:fldChar w:fldCharType="separate"/>
        </w:r>
        <w:r w:rsidR="00574C32">
          <w:rPr>
            <w:noProof/>
            <w:webHidden/>
          </w:rPr>
          <w:t>7</w:t>
        </w:r>
        <w:r w:rsidR="00574C32">
          <w:rPr>
            <w:noProof/>
            <w:webHidden/>
          </w:rPr>
          <w:fldChar w:fldCharType="end"/>
        </w:r>
      </w:hyperlink>
    </w:p>
    <w:p w14:paraId="5FE02054" w14:textId="025EBAE2"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90" w:history="1">
        <w:r w:rsidR="00574C32" w:rsidRPr="003A1EB1">
          <w:rPr>
            <w:rStyle w:val="Hyperlink"/>
            <w:noProof/>
          </w:rPr>
          <w:t>3.1 Mô hình hệ thống</w:t>
        </w:r>
        <w:r w:rsidR="00574C32">
          <w:rPr>
            <w:noProof/>
            <w:webHidden/>
          </w:rPr>
          <w:tab/>
        </w:r>
        <w:r w:rsidR="00574C32">
          <w:rPr>
            <w:noProof/>
            <w:webHidden/>
          </w:rPr>
          <w:fldChar w:fldCharType="begin"/>
        </w:r>
        <w:r w:rsidR="00574C32">
          <w:rPr>
            <w:noProof/>
            <w:webHidden/>
          </w:rPr>
          <w:instrText xml:space="preserve"> PAGEREF _Toc73569390 \h </w:instrText>
        </w:r>
        <w:r w:rsidR="00574C32">
          <w:rPr>
            <w:noProof/>
            <w:webHidden/>
          </w:rPr>
        </w:r>
        <w:r w:rsidR="00574C32">
          <w:rPr>
            <w:noProof/>
            <w:webHidden/>
          </w:rPr>
          <w:fldChar w:fldCharType="separate"/>
        </w:r>
        <w:r w:rsidR="00574C32">
          <w:rPr>
            <w:noProof/>
            <w:webHidden/>
          </w:rPr>
          <w:t>7</w:t>
        </w:r>
        <w:r w:rsidR="00574C32">
          <w:rPr>
            <w:noProof/>
            <w:webHidden/>
          </w:rPr>
          <w:fldChar w:fldCharType="end"/>
        </w:r>
      </w:hyperlink>
    </w:p>
    <w:p w14:paraId="34452ABB" w14:textId="2C5BB4C7"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91" w:history="1">
        <w:r w:rsidR="00574C32" w:rsidRPr="003A1EB1">
          <w:rPr>
            <w:rStyle w:val="Hyperlink"/>
            <w:noProof/>
          </w:rPr>
          <w:t>3.2 Phân tích hệ thống</w:t>
        </w:r>
        <w:r w:rsidR="00574C32">
          <w:rPr>
            <w:noProof/>
            <w:webHidden/>
          </w:rPr>
          <w:tab/>
        </w:r>
        <w:r w:rsidR="00574C32">
          <w:rPr>
            <w:noProof/>
            <w:webHidden/>
          </w:rPr>
          <w:fldChar w:fldCharType="begin"/>
        </w:r>
        <w:r w:rsidR="00574C32">
          <w:rPr>
            <w:noProof/>
            <w:webHidden/>
          </w:rPr>
          <w:instrText xml:space="preserve"> PAGEREF _Toc73569391 \h </w:instrText>
        </w:r>
        <w:r w:rsidR="00574C32">
          <w:rPr>
            <w:noProof/>
            <w:webHidden/>
          </w:rPr>
        </w:r>
        <w:r w:rsidR="00574C32">
          <w:rPr>
            <w:noProof/>
            <w:webHidden/>
          </w:rPr>
          <w:fldChar w:fldCharType="separate"/>
        </w:r>
        <w:r w:rsidR="00574C32">
          <w:rPr>
            <w:noProof/>
            <w:webHidden/>
          </w:rPr>
          <w:t>7</w:t>
        </w:r>
        <w:r w:rsidR="00574C32">
          <w:rPr>
            <w:noProof/>
            <w:webHidden/>
          </w:rPr>
          <w:fldChar w:fldCharType="end"/>
        </w:r>
      </w:hyperlink>
    </w:p>
    <w:p w14:paraId="5C851735" w14:textId="637B9D5F"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92" w:history="1">
        <w:r w:rsidR="00574C32" w:rsidRPr="003A1EB1">
          <w:rPr>
            <w:rStyle w:val="Hyperlink"/>
            <w:noProof/>
          </w:rPr>
          <w:t>3.3 Hoạt động hệ thống</w:t>
        </w:r>
        <w:r w:rsidR="00574C32">
          <w:rPr>
            <w:noProof/>
            <w:webHidden/>
          </w:rPr>
          <w:tab/>
        </w:r>
        <w:r w:rsidR="00574C32">
          <w:rPr>
            <w:noProof/>
            <w:webHidden/>
          </w:rPr>
          <w:fldChar w:fldCharType="begin"/>
        </w:r>
        <w:r w:rsidR="00574C32">
          <w:rPr>
            <w:noProof/>
            <w:webHidden/>
          </w:rPr>
          <w:instrText xml:space="preserve"> PAGEREF _Toc73569392 \h </w:instrText>
        </w:r>
        <w:r w:rsidR="00574C32">
          <w:rPr>
            <w:noProof/>
            <w:webHidden/>
          </w:rPr>
        </w:r>
        <w:r w:rsidR="00574C32">
          <w:rPr>
            <w:noProof/>
            <w:webHidden/>
          </w:rPr>
          <w:fldChar w:fldCharType="separate"/>
        </w:r>
        <w:r w:rsidR="00574C32">
          <w:rPr>
            <w:noProof/>
            <w:webHidden/>
          </w:rPr>
          <w:t>7</w:t>
        </w:r>
        <w:r w:rsidR="00574C32">
          <w:rPr>
            <w:noProof/>
            <w:webHidden/>
          </w:rPr>
          <w:fldChar w:fldCharType="end"/>
        </w:r>
      </w:hyperlink>
    </w:p>
    <w:p w14:paraId="78D82CD5" w14:textId="67F6E514"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93" w:history="1">
        <w:r w:rsidR="00574C32" w:rsidRPr="003A1EB1">
          <w:rPr>
            <w:rStyle w:val="Hyperlink"/>
            <w:noProof/>
          </w:rPr>
          <w:t>3.4 Triển khai trên Visual Studio</w:t>
        </w:r>
        <w:r w:rsidR="00574C32">
          <w:rPr>
            <w:noProof/>
            <w:webHidden/>
          </w:rPr>
          <w:tab/>
        </w:r>
        <w:r w:rsidR="00574C32">
          <w:rPr>
            <w:noProof/>
            <w:webHidden/>
          </w:rPr>
          <w:fldChar w:fldCharType="begin"/>
        </w:r>
        <w:r w:rsidR="00574C32">
          <w:rPr>
            <w:noProof/>
            <w:webHidden/>
          </w:rPr>
          <w:instrText xml:space="preserve"> PAGEREF _Toc73569393 \h </w:instrText>
        </w:r>
        <w:r w:rsidR="00574C32">
          <w:rPr>
            <w:noProof/>
            <w:webHidden/>
          </w:rPr>
        </w:r>
        <w:r w:rsidR="00574C32">
          <w:rPr>
            <w:noProof/>
            <w:webHidden/>
          </w:rPr>
          <w:fldChar w:fldCharType="separate"/>
        </w:r>
        <w:r w:rsidR="00574C32">
          <w:rPr>
            <w:noProof/>
            <w:webHidden/>
          </w:rPr>
          <w:t>7</w:t>
        </w:r>
        <w:r w:rsidR="00574C32">
          <w:rPr>
            <w:noProof/>
            <w:webHidden/>
          </w:rPr>
          <w:fldChar w:fldCharType="end"/>
        </w:r>
      </w:hyperlink>
    </w:p>
    <w:p w14:paraId="183CECC1" w14:textId="0E013848"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94" w:history="1">
        <w:r w:rsidR="00574C32" w:rsidRPr="003A1EB1">
          <w:rPr>
            <w:rStyle w:val="Hyperlink"/>
            <w:noProof/>
          </w:rPr>
          <w:t>3.5 Một số các chức năng thực hiện</w:t>
        </w:r>
        <w:r w:rsidR="00574C32">
          <w:rPr>
            <w:noProof/>
            <w:webHidden/>
          </w:rPr>
          <w:tab/>
        </w:r>
        <w:r w:rsidR="00574C32">
          <w:rPr>
            <w:noProof/>
            <w:webHidden/>
          </w:rPr>
          <w:fldChar w:fldCharType="begin"/>
        </w:r>
        <w:r w:rsidR="00574C32">
          <w:rPr>
            <w:noProof/>
            <w:webHidden/>
          </w:rPr>
          <w:instrText xml:space="preserve"> PAGEREF _Toc73569394 \h </w:instrText>
        </w:r>
        <w:r w:rsidR="00574C32">
          <w:rPr>
            <w:noProof/>
            <w:webHidden/>
          </w:rPr>
        </w:r>
        <w:r w:rsidR="00574C32">
          <w:rPr>
            <w:noProof/>
            <w:webHidden/>
          </w:rPr>
          <w:fldChar w:fldCharType="separate"/>
        </w:r>
        <w:r w:rsidR="00574C32">
          <w:rPr>
            <w:noProof/>
            <w:webHidden/>
          </w:rPr>
          <w:t>7</w:t>
        </w:r>
        <w:r w:rsidR="00574C32">
          <w:rPr>
            <w:noProof/>
            <w:webHidden/>
          </w:rPr>
          <w:fldChar w:fldCharType="end"/>
        </w:r>
      </w:hyperlink>
    </w:p>
    <w:p w14:paraId="745367E0" w14:textId="6DC56D0C"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95" w:history="1">
        <w:r w:rsidR="00574C32" w:rsidRPr="003A1EB1">
          <w:rPr>
            <w:rStyle w:val="Hyperlink"/>
            <w:noProof/>
          </w:rPr>
          <w:t>3.6 Đánh giá hệ thống</w:t>
        </w:r>
        <w:r w:rsidR="00574C32">
          <w:rPr>
            <w:noProof/>
            <w:webHidden/>
          </w:rPr>
          <w:tab/>
        </w:r>
        <w:r w:rsidR="00574C32">
          <w:rPr>
            <w:noProof/>
            <w:webHidden/>
          </w:rPr>
          <w:fldChar w:fldCharType="begin"/>
        </w:r>
        <w:r w:rsidR="00574C32">
          <w:rPr>
            <w:noProof/>
            <w:webHidden/>
          </w:rPr>
          <w:instrText xml:space="preserve"> PAGEREF _Toc73569395 \h </w:instrText>
        </w:r>
        <w:r w:rsidR="00574C32">
          <w:rPr>
            <w:noProof/>
            <w:webHidden/>
          </w:rPr>
        </w:r>
        <w:r w:rsidR="00574C32">
          <w:rPr>
            <w:noProof/>
            <w:webHidden/>
          </w:rPr>
          <w:fldChar w:fldCharType="separate"/>
        </w:r>
        <w:r w:rsidR="00574C32">
          <w:rPr>
            <w:noProof/>
            <w:webHidden/>
          </w:rPr>
          <w:t>7</w:t>
        </w:r>
        <w:r w:rsidR="00574C32">
          <w:rPr>
            <w:noProof/>
            <w:webHidden/>
          </w:rPr>
          <w:fldChar w:fldCharType="end"/>
        </w:r>
      </w:hyperlink>
    </w:p>
    <w:p w14:paraId="3EC4EC51" w14:textId="6E89D235" w:rsidR="00574C32" w:rsidRDefault="00C678FB">
      <w:pPr>
        <w:pStyle w:val="TOC3"/>
        <w:rPr>
          <w:rFonts w:asciiTheme="minorHAnsi" w:eastAsiaTheme="minorEastAsia" w:hAnsiTheme="minorHAnsi" w:cstheme="minorBidi"/>
          <w:noProof/>
          <w:kern w:val="0"/>
          <w:sz w:val="22"/>
          <w:szCs w:val="22"/>
        </w:rPr>
      </w:pPr>
      <w:hyperlink w:anchor="_Toc73569396" w:history="1">
        <w:r w:rsidR="00574C32" w:rsidRPr="003A1EB1">
          <w:rPr>
            <w:rStyle w:val="Hyperlink"/>
            <w:noProof/>
          </w:rPr>
          <w:t>3.6.1 Ưu điểm</w:t>
        </w:r>
        <w:r w:rsidR="00574C32">
          <w:rPr>
            <w:noProof/>
            <w:webHidden/>
          </w:rPr>
          <w:tab/>
        </w:r>
        <w:r w:rsidR="00574C32">
          <w:rPr>
            <w:noProof/>
            <w:webHidden/>
          </w:rPr>
          <w:fldChar w:fldCharType="begin"/>
        </w:r>
        <w:r w:rsidR="00574C32">
          <w:rPr>
            <w:noProof/>
            <w:webHidden/>
          </w:rPr>
          <w:instrText xml:space="preserve"> PAGEREF _Toc73569396 \h </w:instrText>
        </w:r>
        <w:r w:rsidR="00574C32">
          <w:rPr>
            <w:noProof/>
            <w:webHidden/>
          </w:rPr>
        </w:r>
        <w:r w:rsidR="00574C32">
          <w:rPr>
            <w:noProof/>
            <w:webHidden/>
          </w:rPr>
          <w:fldChar w:fldCharType="separate"/>
        </w:r>
        <w:r w:rsidR="00574C32">
          <w:rPr>
            <w:noProof/>
            <w:webHidden/>
          </w:rPr>
          <w:t>7</w:t>
        </w:r>
        <w:r w:rsidR="00574C32">
          <w:rPr>
            <w:noProof/>
            <w:webHidden/>
          </w:rPr>
          <w:fldChar w:fldCharType="end"/>
        </w:r>
      </w:hyperlink>
    </w:p>
    <w:p w14:paraId="23AAC7A7" w14:textId="73910B11" w:rsidR="00574C32" w:rsidRDefault="00C678FB">
      <w:pPr>
        <w:pStyle w:val="TOC3"/>
        <w:rPr>
          <w:rFonts w:asciiTheme="minorHAnsi" w:eastAsiaTheme="minorEastAsia" w:hAnsiTheme="minorHAnsi" w:cstheme="minorBidi"/>
          <w:noProof/>
          <w:kern w:val="0"/>
          <w:sz w:val="22"/>
          <w:szCs w:val="22"/>
        </w:rPr>
      </w:pPr>
      <w:hyperlink w:anchor="_Toc73569397" w:history="1">
        <w:r w:rsidR="00574C32" w:rsidRPr="003A1EB1">
          <w:rPr>
            <w:rStyle w:val="Hyperlink"/>
            <w:noProof/>
          </w:rPr>
          <w:t>3.6.2 Nhược điểm</w:t>
        </w:r>
        <w:r w:rsidR="00574C32">
          <w:rPr>
            <w:noProof/>
            <w:webHidden/>
          </w:rPr>
          <w:tab/>
        </w:r>
        <w:r w:rsidR="00574C32">
          <w:rPr>
            <w:noProof/>
            <w:webHidden/>
          </w:rPr>
          <w:fldChar w:fldCharType="begin"/>
        </w:r>
        <w:r w:rsidR="00574C32">
          <w:rPr>
            <w:noProof/>
            <w:webHidden/>
          </w:rPr>
          <w:instrText xml:space="preserve"> PAGEREF _Toc73569397 \h </w:instrText>
        </w:r>
        <w:r w:rsidR="00574C32">
          <w:rPr>
            <w:noProof/>
            <w:webHidden/>
          </w:rPr>
        </w:r>
        <w:r w:rsidR="00574C32">
          <w:rPr>
            <w:noProof/>
            <w:webHidden/>
          </w:rPr>
          <w:fldChar w:fldCharType="separate"/>
        </w:r>
        <w:r w:rsidR="00574C32">
          <w:rPr>
            <w:noProof/>
            <w:webHidden/>
          </w:rPr>
          <w:t>7</w:t>
        </w:r>
        <w:r w:rsidR="00574C32">
          <w:rPr>
            <w:noProof/>
            <w:webHidden/>
          </w:rPr>
          <w:fldChar w:fldCharType="end"/>
        </w:r>
      </w:hyperlink>
    </w:p>
    <w:p w14:paraId="69BA1E8B" w14:textId="4D393B7E" w:rsidR="00574C32" w:rsidRDefault="00C678FB">
      <w:pPr>
        <w:pStyle w:val="TOC1"/>
        <w:rPr>
          <w:rFonts w:asciiTheme="minorHAnsi" w:eastAsiaTheme="minorEastAsia" w:hAnsiTheme="minorHAnsi" w:cstheme="minorBidi"/>
          <w:b w:val="0"/>
          <w:noProof/>
          <w:kern w:val="0"/>
          <w:sz w:val="22"/>
          <w:szCs w:val="22"/>
        </w:rPr>
      </w:pPr>
      <w:hyperlink w:anchor="_Toc73569398" w:history="1">
        <w:r w:rsidR="00574C32" w:rsidRPr="003A1EB1">
          <w:rPr>
            <w:rStyle w:val="Hyperlink"/>
            <w:noProof/>
          </w:rPr>
          <w:t>KẾT LUẬN</w:t>
        </w:r>
        <w:r w:rsidR="00574C32">
          <w:rPr>
            <w:noProof/>
            <w:webHidden/>
          </w:rPr>
          <w:tab/>
        </w:r>
        <w:r w:rsidR="00574C32">
          <w:rPr>
            <w:noProof/>
            <w:webHidden/>
          </w:rPr>
          <w:fldChar w:fldCharType="begin"/>
        </w:r>
        <w:r w:rsidR="00574C32">
          <w:rPr>
            <w:noProof/>
            <w:webHidden/>
          </w:rPr>
          <w:instrText xml:space="preserve"> PAGEREF _Toc73569398 \h </w:instrText>
        </w:r>
        <w:r w:rsidR="00574C32">
          <w:rPr>
            <w:noProof/>
            <w:webHidden/>
          </w:rPr>
        </w:r>
        <w:r w:rsidR="00574C32">
          <w:rPr>
            <w:noProof/>
            <w:webHidden/>
          </w:rPr>
          <w:fldChar w:fldCharType="separate"/>
        </w:r>
        <w:r w:rsidR="00574C32">
          <w:rPr>
            <w:noProof/>
            <w:webHidden/>
          </w:rPr>
          <w:t>8</w:t>
        </w:r>
        <w:r w:rsidR="00574C32">
          <w:rPr>
            <w:noProof/>
            <w:webHidden/>
          </w:rPr>
          <w:fldChar w:fldCharType="end"/>
        </w:r>
      </w:hyperlink>
    </w:p>
    <w:p w14:paraId="2432A246" w14:textId="5E12348F"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399" w:history="1">
        <w:r w:rsidR="00574C32" w:rsidRPr="003A1EB1">
          <w:rPr>
            <w:rStyle w:val="Hyperlink"/>
            <w:noProof/>
          </w:rPr>
          <w:t>Kết luận chung</w:t>
        </w:r>
        <w:r w:rsidR="00574C32">
          <w:rPr>
            <w:noProof/>
            <w:webHidden/>
          </w:rPr>
          <w:tab/>
        </w:r>
        <w:r w:rsidR="00574C32">
          <w:rPr>
            <w:noProof/>
            <w:webHidden/>
          </w:rPr>
          <w:fldChar w:fldCharType="begin"/>
        </w:r>
        <w:r w:rsidR="00574C32">
          <w:rPr>
            <w:noProof/>
            <w:webHidden/>
          </w:rPr>
          <w:instrText xml:space="preserve"> PAGEREF _Toc73569399 \h </w:instrText>
        </w:r>
        <w:r w:rsidR="00574C32">
          <w:rPr>
            <w:noProof/>
            <w:webHidden/>
          </w:rPr>
        </w:r>
        <w:r w:rsidR="00574C32">
          <w:rPr>
            <w:noProof/>
            <w:webHidden/>
          </w:rPr>
          <w:fldChar w:fldCharType="separate"/>
        </w:r>
        <w:r w:rsidR="00574C32">
          <w:rPr>
            <w:noProof/>
            <w:webHidden/>
          </w:rPr>
          <w:t>8</w:t>
        </w:r>
        <w:r w:rsidR="00574C32">
          <w:rPr>
            <w:noProof/>
            <w:webHidden/>
          </w:rPr>
          <w:fldChar w:fldCharType="end"/>
        </w:r>
      </w:hyperlink>
    </w:p>
    <w:p w14:paraId="458820DC" w14:textId="507DA312"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400" w:history="1">
        <w:r w:rsidR="00574C32" w:rsidRPr="003A1EB1">
          <w:rPr>
            <w:rStyle w:val="Hyperlink"/>
            <w:noProof/>
          </w:rPr>
          <w:t>Hướng phát triển</w:t>
        </w:r>
        <w:r w:rsidR="00574C32">
          <w:rPr>
            <w:noProof/>
            <w:webHidden/>
          </w:rPr>
          <w:tab/>
        </w:r>
        <w:r w:rsidR="00574C32">
          <w:rPr>
            <w:noProof/>
            <w:webHidden/>
          </w:rPr>
          <w:fldChar w:fldCharType="begin"/>
        </w:r>
        <w:r w:rsidR="00574C32">
          <w:rPr>
            <w:noProof/>
            <w:webHidden/>
          </w:rPr>
          <w:instrText xml:space="preserve"> PAGEREF _Toc73569400 \h </w:instrText>
        </w:r>
        <w:r w:rsidR="00574C32">
          <w:rPr>
            <w:noProof/>
            <w:webHidden/>
          </w:rPr>
        </w:r>
        <w:r w:rsidR="00574C32">
          <w:rPr>
            <w:noProof/>
            <w:webHidden/>
          </w:rPr>
          <w:fldChar w:fldCharType="separate"/>
        </w:r>
        <w:r w:rsidR="00574C32">
          <w:rPr>
            <w:noProof/>
            <w:webHidden/>
          </w:rPr>
          <w:t>8</w:t>
        </w:r>
        <w:r w:rsidR="00574C32">
          <w:rPr>
            <w:noProof/>
            <w:webHidden/>
          </w:rPr>
          <w:fldChar w:fldCharType="end"/>
        </w:r>
      </w:hyperlink>
    </w:p>
    <w:p w14:paraId="12617210" w14:textId="6D329C40" w:rsidR="00574C32" w:rsidRDefault="00C678FB">
      <w:pPr>
        <w:pStyle w:val="TOC2"/>
        <w:tabs>
          <w:tab w:val="right" w:leader="dot" w:pos="9059"/>
        </w:tabs>
        <w:rPr>
          <w:rFonts w:asciiTheme="minorHAnsi" w:eastAsiaTheme="minorEastAsia" w:hAnsiTheme="minorHAnsi" w:cstheme="minorBidi"/>
          <w:b w:val="0"/>
          <w:i w:val="0"/>
          <w:noProof/>
          <w:kern w:val="0"/>
          <w:sz w:val="22"/>
          <w:szCs w:val="22"/>
        </w:rPr>
      </w:pPr>
      <w:hyperlink w:anchor="_Toc73569401" w:history="1">
        <w:r w:rsidR="00574C32" w:rsidRPr="003A1EB1">
          <w:rPr>
            <w:rStyle w:val="Hyperlink"/>
            <w:noProof/>
          </w:rPr>
          <w:t>Kiến nghị và đề xuất</w:t>
        </w:r>
        <w:r w:rsidR="00574C32">
          <w:rPr>
            <w:noProof/>
            <w:webHidden/>
          </w:rPr>
          <w:tab/>
        </w:r>
        <w:r w:rsidR="00574C32">
          <w:rPr>
            <w:noProof/>
            <w:webHidden/>
          </w:rPr>
          <w:fldChar w:fldCharType="begin"/>
        </w:r>
        <w:r w:rsidR="00574C32">
          <w:rPr>
            <w:noProof/>
            <w:webHidden/>
          </w:rPr>
          <w:instrText xml:space="preserve"> PAGEREF _Toc73569401 \h </w:instrText>
        </w:r>
        <w:r w:rsidR="00574C32">
          <w:rPr>
            <w:noProof/>
            <w:webHidden/>
          </w:rPr>
        </w:r>
        <w:r w:rsidR="00574C32">
          <w:rPr>
            <w:noProof/>
            <w:webHidden/>
          </w:rPr>
          <w:fldChar w:fldCharType="separate"/>
        </w:r>
        <w:r w:rsidR="00574C32">
          <w:rPr>
            <w:noProof/>
            <w:webHidden/>
          </w:rPr>
          <w:t>8</w:t>
        </w:r>
        <w:r w:rsidR="00574C32">
          <w:rPr>
            <w:noProof/>
            <w:webHidden/>
          </w:rPr>
          <w:fldChar w:fldCharType="end"/>
        </w:r>
      </w:hyperlink>
    </w:p>
    <w:p w14:paraId="3F6196FF" w14:textId="7154CE45" w:rsidR="00574C32" w:rsidRDefault="00C678FB">
      <w:pPr>
        <w:pStyle w:val="TOC1"/>
        <w:rPr>
          <w:rFonts w:asciiTheme="minorHAnsi" w:eastAsiaTheme="minorEastAsia" w:hAnsiTheme="minorHAnsi" w:cstheme="minorBidi"/>
          <w:b w:val="0"/>
          <w:noProof/>
          <w:kern w:val="0"/>
          <w:sz w:val="22"/>
          <w:szCs w:val="22"/>
        </w:rPr>
      </w:pPr>
      <w:hyperlink w:anchor="_Toc73569402" w:history="1">
        <w:r w:rsidR="00574C32" w:rsidRPr="003A1EB1">
          <w:rPr>
            <w:rStyle w:val="Hyperlink"/>
            <w:noProof/>
          </w:rPr>
          <w:t>TÀI LIỆU THAM KHẢO</w:t>
        </w:r>
        <w:r w:rsidR="00574C32">
          <w:rPr>
            <w:noProof/>
            <w:webHidden/>
          </w:rPr>
          <w:tab/>
        </w:r>
        <w:r w:rsidR="00574C32">
          <w:rPr>
            <w:noProof/>
            <w:webHidden/>
          </w:rPr>
          <w:fldChar w:fldCharType="begin"/>
        </w:r>
        <w:r w:rsidR="00574C32">
          <w:rPr>
            <w:noProof/>
            <w:webHidden/>
          </w:rPr>
          <w:instrText xml:space="preserve"> PAGEREF _Toc73569402 \h </w:instrText>
        </w:r>
        <w:r w:rsidR="00574C32">
          <w:rPr>
            <w:noProof/>
            <w:webHidden/>
          </w:rPr>
        </w:r>
        <w:r w:rsidR="00574C32">
          <w:rPr>
            <w:noProof/>
            <w:webHidden/>
          </w:rPr>
          <w:fldChar w:fldCharType="separate"/>
        </w:r>
        <w:r w:rsidR="00574C32">
          <w:rPr>
            <w:noProof/>
            <w:webHidden/>
          </w:rPr>
          <w:t>9</w:t>
        </w:r>
        <w:r w:rsidR="00574C32">
          <w:rPr>
            <w:noProof/>
            <w:webHidden/>
          </w:rPr>
          <w:fldChar w:fldCharType="end"/>
        </w:r>
      </w:hyperlink>
    </w:p>
    <w:p w14:paraId="1DEA7D8B" w14:textId="6283FD01" w:rsidR="00574C32" w:rsidRDefault="00C678FB">
      <w:pPr>
        <w:pStyle w:val="TOC1"/>
        <w:rPr>
          <w:rFonts w:asciiTheme="minorHAnsi" w:eastAsiaTheme="minorEastAsia" w:hAnsiTheme="minorHAnsi" w:cstheme="minorBidi"/>
          <w:b w:val="0"/>
          <w:noProof/>
          <w:kern w:val="0"/>
          <w:sz w:val="22"/>
          <w:szCs w:val="22"/>
        </w:rPr>
      </w:pPr>
      <w:hyperlink w:anchor="_Toc73569403" w:history="1">
        <w:r w:rsidR="00574C32" w:rsidRPr="003A1EB1">
          <w:rPr>
            <w:rStyle w:val="Hyperlink"/>
            <w:noProof/>
          </w:rPr>
          <w:t>PHỤ LỤC</w:t>
        </w:r>
        <w:r w:rsidR="00574C32">
          <w:rPr>
            <w:noProof/>
            <w:webHidden/>
          </w:rPr>
          <w:tab/>
        </w:r>
        <w:r w:rsidR="00574C32">
          <w:rPr>
            <w:noProof/>
            <w:webHidden/>
          </w:rPr>
          <w:fldChar w:fldCharType="begin"/>
        </w:r>
        <w:r w:rsidR="00574C32">
          <w:rPr>
            <w:noProof/>
            <w:webHidden/>
          </w:rPr>
          <w:instrText xml:space="preserve"> PAGEREF _Toc73569403 \h </w:instrText>
        </w:r>
        <w:r w:rsidR="00574C32">
          <w:rPr>
            <w:noProof/>
            <w:webHidden/>
          </w:rPr>
        </w:r>
        <w:r w:rsidR="00574C32">
          <w:rPr>
            <w:noProof/>
            <w:webHidden/>
          </w:rPr>
          <w:fldChar w:fldCharType="separate"/>
        </w:r>
        <w:r w:rsidR="00574C32">
          <w:rPr>
            <w:noProof/>
            <w:webHidden/>
          </w:rPr>
          <w:t>10</w:t>
        </w:r>
        <w:r w:rsidR="00574C32">
          <w:rPr>
            <w:noProof/>
            <w:webHidden/>
          </w:rPr>
          <w:fldChar w:fldCharType="end"/>
        </w:r>
      </w:hyperlink>
    </w:p>
    <w:p w14:paraId="105063B8" w14:textId="47DF0D38" w:rsidR="00B836A5" w:rsidRDefault="00206164"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770E37FF" w14:textId="77777777" w:rsidR="00E7754F" w:rsidRDefault="00E7754F" w:rsidP="00180B97">
      <w:pPr>
        <w:pStyle w:val="Heading1"/>
        <w:numPr>
          <w:ilvl w:val="0"/>
          <w:numId w:val="0"/>
        </w:numPr>
      </w:pPr>
      <w:bookmarkStart w:id="1" w:name="_Toc73569368"/>
      <w:r>
        <w:lastRenderedPageBreak/>
        <w:t>DANH MỤC KÝ HIỆU VÀ CHỮ VIẾT TẮT</w:t>
      </w:r>
      <w:bookmarkEnd w:id="1"/>
    </w:p>
    <w:p w14:paraId="77872DA4" w14:textId="77F80D2C" w:rsidR="00E7754F" w:rsidRPr="00E7754F" w:rsidRDefault="00E7754F" w:rsidP="00E7754F">
      <w:pPr>
        <w:ind w:firstLine="360"/>
      </w:pPr>
    </w:p>
    <w:p w14:paraId="17EEDE19" w14:textId="77777777" w:rsidR="00E7754F" w:rsidRDefault="00E7754F">
      <w:pPr>
        <w:spacing w:before="0" w:after="200" w:line="276" w:lineRule="auto"/>
        <w:jc w:val="left"/>
        <w:rPr>
          <w:rFonts w:eastAsiaTheme="majorEastAsia" w:cstheme="majorBidi"/>
          <w:b/>
          <w:bCs/>
          <w:sz w:val="32"/>
          <w:szCs w:val="28"/>
        </w:rPr>
      </w:pPr>
      <w:r>
        <w:br w:type="page"/>
      </w:r>
    </w:p>
    <w:p w14:paraId="41CB1FC0" w14:textId="77777777" w:rsidR="00251D11" w:rsidRDefault="00251D11" w:rsidP="00E2610F">
      <w:pPr>
        <w:pStyle w:val="Heading1"/>
        <w:numPr>
          <w:ilvl w:val="0"/>
          <w:numId w:val="0"/>
        </w:numPr>
      </w:pPr>
      <w:bookmarkStart w:id="2" w:name="_Toc73569369"/>
      <w:r>
        <w:lastRenderedPageBreak/>
        <w:t>DANH MỤC HÌNH VẼ</w:t>
      </w:r>
      <w:bookmarkEnd w:id="2"/>
    </w:p>
    <w:p w14:paraId="67DBB9F2" w14:textId="4173C0CE" w:rsidR="00601BAC" w:rsidRDefault="00206164">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72941408" w:history="1">
        <w:r w:rsidR="00601BAC" w:rsidRPr="008C596E">
          <w:rPr>
            <w:rStyle w:val="Hyperlink"/>
            <w:noProof/>
          </w:rPr>
          <w:t>Hình 1.1 Sơ đồ khối của hệ thống</w:t>
        </w:r>
        <w:r w:rsidR="00601BAC">
          <w:rPr>
            <w:noProof/>
            <w:webHidden/>
          </w:rPr>
          <w:tab/>
        </w:r>
        <w:r w:rsidR="00601BAC">
          <w:rPr>
            <w:noProof/>
            <w:webHidden/>
          </w:rPr>
          <w:fldChar w:fldCharType="begin"/>
        </w:r>
        <w:r w:rsidR="00601BAC">
          <w:rPr>
            <w:noProof/>
            <w:webHidden/>
          </w:rPr>
          <w:instrText xml:space="preserve"> PAGEREF _Toc72941408 \h </w:instrText>
        </w:r>
        <w:r w:rsidR="00601BAC">
          <w:rPr>
            <w:noProof/>
            <w:webHidden/>
          </w:rPr>
        </w:r>
        <w:r w:rsidR="00601BAC">
          <w:rPr>
            <w:noProof/>
            <w:webHidden/>
          </w:rPr>
          <w:fldChar w:fldCharType="separate"/>
        </w:r>
        <w:r w:rsidR="00601BAC">
          <w:rPr>
            <w:noProof/>
            <w:webHidden/>
          </w:rPr>
          <w:t>2</w:t>
        </w:r>
        <w:r w:rsidR="00601BAC">
          <w:rPr>
            <w:noProof/>
            <w:webHidden/>
          </w:rPr>
          <w:fldChar w:fldCharType="end"/>
        </w:r>
      </w:hyperlink>
    </w:p>
    <w:p w14:paraId="67851DA7" w14:textId="3927F8E8" w:rsidR="00251D11" w:rsidRPr="007F7646" w:rsidRDefault="00206164" w:rsidP="00CE2381">
      <w:pPr>
        <w:ind w:firstLine="360"/>
      </w:pPr>
      <w:r>
        <w:fldChar w:fldCharType="end"/>
      </w:r>
    </w:p>
    <w:p w14:paraId="78CF81DB" w14:textId="77777777" w:rsidR="007F7646" w:rsidRDefault="007F7646">
      <w:pPr>
        <w:spacing w:line="276" w:lineRule="auto"/>
        <w:jc w:val="left"/>
        <w:rPr>
          <w:rFonts w:eastAsiaTheme="majorEastAsia" w:cstheme="majorBidi"/>
          <w:b/>
          <w:bCs/>
          <w:sz w:val="32"/>
          <w:szCs w:val="28"/>
        </w:rPr>
      </w:pPr>
      <w:r>
        <w:br w:type="page"/>
      </w:r>
    </w:p>
    <w:p w14:paraId="4BB5A7DE" w14:textId="77777777" w:rsidR="00251D11" w:rsidRDefault="00251D11" w:rsidP="00251D11">
      <w:pPr>
        <w:pStyle w:val="Heading1"/>
        <w:numPr>
          <w:ilvl w:val="0"/>
          <w:numId w:val="0"/>
        </w:numPr>
      </w:pPr>
      <w:bookmarkStart w:id="3" w:name="_Toc73569370"/>
      <w:r>
        <w:lastRenderedPageBreak/>
        <w:t>DANH MỤC BẢNG BIỂU</w:t>
      </w:r>
      <w:bookmarkEnd w:id="3"/>
    </w:p>
    <w:p w14:paraId="776425D4" w14:textId="29451508" w:rsidR="00601BAC" w:rsidRDefault="00206164">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72941409" w:history="1">
        <w:r w:rsidR="00601BAC" w:rsidRPr="00EB5A88">
          <w:rPr>
            <w:rStyle w:val="Hyperlink"/>
            <w:noProof/>
          </w:rPr>
          <w:t>Bảng 1.1 Kết quả thí nghiệm</w:t>
        </w:r>
        <w:r w:rsidR="00601BAC">
          <w:rPr>
            <w:noProof/>
            <w:webHidden/>
          </w:rPr>
          <w:tab/>
        </w:r>
        <w:r w:rsidR="00601BAC">
          <w:rPr>
            <w:noProof/>
            <w:webHidden/>
          </w:rPr>
          <w:fldChar w:fldCharType="begin"/>
        </w:r>
        <w:r w:rsidR="00601BAC">
          <w:rPr>
            <w:noProof/>
            <w:webHidden/>
          </w:rPr>
          <w:instrText xml:space="preserve"> PAGEREF _Toc72941409 \h </w:instrText>
        </w:r>
        <w:r w:rsidR="00601BAC">
          <w:rPr>
            <w:noProof/>
            <w:webHidden/>
          </w:rPr>
        </w:r>
        <w:r w:rsidR="00601BAC">
          <w:rPr>
            <w:noProof/>
            <w:webHidden/>
          </w:rPr>
          <w:fldChar w:fldCharType="separate"/>
        </w:r>
        <w:r w:rsidR="00601BAC">
          <w:rPr>
            <w:noProof/>
            <w:webHidden/>
          </w:rPr>
          <w:t>2</w:t>
        </w:r>
        <w:r w:rsidR="00601BAC">
          <w:rPr>
            <w:noProof/>
            <w:webHidden/>
          </w:rPr>
          <w:fldChar w:fldCharType="end"/>
        </w:r>
      </w:hyperlink>
    </w:p>
    <w:p w14:paraId="7AB28CE8" w14:textId="170F7278" w:rsidR="00AF5019" w:rsidRDefault="00206164"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601BAC">
        <w:t>1.3.8</w:t>
      </w:r>
      <w:r>
        <w:fldChar w:fldCharType="end"/>
      </w:r>
      <w:r w:rsidR="007B396C">
        <w:t>)</w:t>
      </w:r>
    </w:p>
    <w:p w14:paraId="2ED494A5" w14:textId="77777777" w:rsidR="004B32F2" w:rsidRPr="003E2F4B" w:rsidRDefault="00D13221" w:rsidP="004B32F2">
      <w:pPr>
        <w:pStyle w:val="Heading1"/>
        <w:numPr>
          <w:ilvl w:val="0"/>
          <w:numId w:val="0"/>
        </w:numPr>
      </w:pPr>
      <w:r>
        <w:br w:type="page"/>
      </w:r>
      <w:bookmarkStart w:id="4" w:name="_Toc73569371"/>
      <w:r w:rsidR="004B32F2" w:rsidRPr="003E2F4B">
        <w:lastRenderedPageBreak/>
        <w:t>TÓM TẮT ĐỒ ÁN</w:t>
      </w:r>
      <w:bookmarkEnd w:id="4"/>
    </w:p>
    <w:p w14:paraId="2C575B3B" w14:textId="58BA6C48" w:rsidR="004B32F2" w:rsidRDefault="00C157CE" w:rsidP="004B32F2">
      <w:pPr>
        <w:ind w:firstLine="360"/>
      </w:pPr>
      <w:r>
        <w:t xml:space="preserve">Đề tài “Xây dựng môi trường giả lập trên Window cho hệ thống an ninh khu công nghiệp Bắc Giang” tập trung </w:t>
      </w:r>
      <w:r w:rsidR="006A4577">
        <w:t>mô hình hóa mạch hệ thống an ninh trên môi trường Window. Mục đích là rút ngắn thời gian phát triển thuật toán so với việc xây dựng và debug</w:t>
      </w:r>
      <w:r w:rsidR="00101667">
        <w:t xml:space="preserve"> trực tiếp</w:t>
      </w:r>
      <w:r w:rsidR="006A4577">
        <w:t xml:space="preserve"> trên mạch thật. Hơn nữa, </w:t>
      </w:r>
      <w:r w:rsidR="00101667">
        <w:t>còn</w:t>
      </w:r>
      <w:r w:rsidR="006A4577">
        <w:t xml:space="preserve"> giảm bớt sự phụ thuộc vào </w:t>
      </w:r>
      <w:r w:rsidR="00F6625D">
        <w:t xml:space="preserve">cấu tạo của các vi điều khiển nói chung </w:t>
      </w:r>
      <w:r w:rsidR="00101667">
        <w:t>mà hệ thống vẫn hoạt động hiệu quả.</w:t>
      </w:r>
    </w:p>
    <w:p w14:paraId="02D8E34C" w14:textId="77777777" w:rsidR="00101667" w:rsidRDefault="00101667" w:rsidP="004B32F2">
      <w:pPr>
        <w:ind w:firstLine="360"/>
      </w:pPr>
    </w:p>
    <w:p w14:paraId="1B871407" w14:textId="77777777" w:rsidR="00101667" w:rsidRDefault="00101667" w:rsidP="004B32F2">
      <w:pPr>
        <w:ind w:firstLine="360"/>
      </w:pPr>
    </w:p>
    <w:p w14:paraId="46BC322B" w14:textId="4B454CD2" w:rsidR="00F6625D" w:rsidRPr="00AF79CD" w:rsidRDefault="00F6625D" w:rsidP="004B32F2">
      <w:pPr>
        <w:ind w:firstLine="360"/>
      </w:pPr>
    </w:p>
    <w:p w14:paraId="6633FCA3" w14:textId="7736A003" w:rsidR="00C3590C" w:rsidRDefault="004B32F2" w:rsidP="00C3590C">
      <w:pPr>
        <w:spacing w:before="0" w:after="200" w:line="276" w:lineRule="auto"/>
        <w:jc w:val="left"/>
      </w:pPr>
      <w:r>
        <w:br w:type="page"/>
      </w:r>
    </w:p>
    <w:p w14:paraId="05A57806" w14:textId="63F5ABDA" w:rsidR="00C3590C" w:rsidRPr="00445BC2" w:rsidRDefault="00445BC2" w:rsidP="00445BC2">
      <w:pPr>
        <w:spacing w:before="0" w:after="200" w:line="276" w:lineRule="auto"/>
        <w:jc w:val="center"/>
        <w:rPr>
          <w:b/>
          <w:bCs/>
          <w:sz w:val="32"/>
          <w:szCs w:val="32"/>
        </w:rPr>
      </w:pPr>
      <w:r w:rsidRPr="00445BC2">
        <w:rPr>
          <w:b/>
          <w:bCs/>
          <w:sz w:val="32"/>
          <w:szCs w:val="32"/>
        </w:rPr>
        <w:lastRenderedPageBreak/>
        <w:t>ABSTRACT</w:t>
      </w:r>
    </w:p>
    <w:p w14:paraId="15DC79DC" w14:textId="77777777" w:rsidR="00C3590C" w:rsidRDefault="00C3590C" w:rsidP="00C3590C">
      <w:pPr>
        <w:spacing w:before="0" w:after="200" w:line="276" w:lineRule="auto"/>
        <w:jc w:val="left"/>
      </w:pPr>
    </w:p>
    <w:p w14:paraId="7D2A5E3C" w14:textId="1EA8C6EB" w:rsidR="00CB5023" w:rsidRDefault="00CB5023">
      <w:pPr>
        <w:spacing w:before="0" w:after="200" w:line="276" w:lineRule="auto"/>
        <w:jc w:val="left"/>
        <w:sectPr w:rsidR="00CB5023" w:rsidSect="0041090F">
          <w:footerReference w:type="even" r:id="rId14"/>
          <w:footerReference w:type="default" r:id="rId15"/>
          <w:pgSz w:w="11906" w:h="16838" w:code="9"/>
          <w:pgMar w:top="1134" w:right="1138" w:bottom="1411" w:left="1699" w:header="850" w:footer="432" w:gutter="0"/>
          <w:pgNumType w:fmt="lowerRoman" w:start="1"/>
          <w:cols w:space="454"/>
          <w:docGrid w:type="lines" w:linePitch="360"/>
        </w:sectPr>
      </w:pPr>
    </w:p>
    <w:p w14:paraId="42049BD5" w14:textId="69E45683" w:rsidR="00424822" w:rsidRDefault="001179FC" w:rsidP="004B32F2">
      <w:pPr>
        <w:pStyle w:val="Heading1"/>
      </w:pPr>
      <w:bookmarkStart w:id="5" w:name="_Toc73569372"/>
      <w:r>
        <w:lastRenderedPageBreak/>
        <w:t>TỔNG QUAN ĐỀ TÀI</w:t>
      </w:r>
      <w:bookmarkEnd w:id="5"/>
    </w:p>
    <w:p w14:paraId="45DB23F4" w14:textId="4504AD1C" w:rsidR="00251D11" w:rsidRDefault="00EC0D02" w:rsidP="00EC0D02">
      <w:r>
        <w:t xml:space="preserve">      </w:t>
      </w:r>
      <w:r w:rsidR="009E066B">
        <w:t xml:space="preserve">Chương này trình này tổng quan hệ thống an ninh, mô tả hoạt động của hệ thống, </w:t>
      </w:r>
      <w:r w:rsidR="00267204">
        <w:t>tìm hiểu thiết bị điều khiển và vi điều khiển của hệ thống</w:t>
      </w:r>
      <w:r w:rsidR="009E066B">
        <w:t xml:space="preserve"> </w:t>
      </w:r>
    </w:p>
    <w:p w14:paraId="02FF1EDC" w14:textId="0D23DBF1" w:rsidR="00D84378" w:rsidRDefault="009E066B" w:rsidP="00E7754F">
      <w:pPr>
        <w:pStyle w:val="Heading2"/>
      </w:pPr>
      <w:bookmarkStart w:id="6" w:name="_Toc73569373"/>
      <w:r>
        <w:t>Internet of Things (IoT)</w:t>
      </w:r>
      <w:bookmarkEnd w:id="6"/>
    </w:p>
    <w:p w14:paraId="50D8A803" w14:textId="507EB2A5" w:rsidR="00267204" w:rsidRDefault="009E066B" w:rsidP="00267204">
      <w:pPr>
        <w:pStyle w:val="Heading3"/>
      </w:pPr>
      <w:bookmarkStart w:id="7" w:name="_Toc73569374"/>
      <w:r>
        <w:t>Khái niệm Internet of Things (IoT)</w:t>
      </w:r>
      <w:bookmarkEnd w:id="7"/>
    </w:p>
    <w:p w14:paraId="27985768" w14:textId="2295A606" w:rsidR="00267204" w:rsidRDefault="00267204" w:rsidP="00267204">
      <w:pPr>
        <w:ind w:firstLine="426"/>
      </w:pPr>
      <w:r>
        <w:t xml:space="preserve">Mạng lưới vạn vật kết nối Internet hoặc là Mạng lưới thiết bị kết nối Internet viết tắt là IoT (tiếng anh: Internet of Things) là một kịch bản của thế </w:t>
      </w:r>
      <w:r w:rsidR="00676D0D">
        <w:t>giới, khi mà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w:t>
      </w:r>
      <w:r w:rsidR="00601BAC">
        <w:t xml:space="preserve"> </w:t>
      </w:r>
      <w:r w:rsidR="00601BAC">
        <w:fldChar w:fldCharType="begin"/>
      </w:r>
      <w:r w:rsidR="00601BAC">
        <w:instrText xml:space="preserve"> REF _Ref72941094 \r \h </w:instrText>
      </w:r>
      <w:r w:rsidR="00601BAC">
        <w:fldChar w:fldCharType="separate"/>
      </w:r>
      <w:r w:rsidR="00601BAC">
        <w:t>[1]</w:t>
      </w:r>
      <w:r w:rsidR="00601BAC">
        <w:fldChar w:fldCharType="end"/>
      </w:r>
    </w:p>
    <w:p w14:paraId="4FE9DACA" w14:textId="5F71D354" w:rsidR="00676D0D" w:rsidRDefault="00676D0D" w:rsidP="00676D0D">
      <w:pPr>
        <w:ind w:firstLine="720"/>
      </w:pPr>
      <w:r>
        <w:t xml:space="preserve">IoT là tất cả các thiết bị có thể kết nối với nhau. Việc kết nối thì có thể thực hiện qua Wi-Fi, mạng viễn thông băng rộng (3G, 4G), Bluetooth, ZigBee, hồng ngoại… Các thiết bị có thể là điện thoại thông minh, máy pha café, máy giặt, tai nghe, bóng đèn, và nhiều thiết bị khác. </w:t>
      </w:r>
    </w:p>
    <w:p w14:paraId="7C3598F3" w14:textId="77777777" w:rsidR="00EC0D02" w:rsidRDefault="00EC0D02" w:rsidP="00EC0D02">
      <w:pPr>
        <w:keepNext/>
        <w:ind w:firstLine="426"/>
        <w:jc w:val="center"/>
      </w:pPr>
      <w:r>
        <w:rPr>
          <w:noProof/>
        </w:rPr>
        <w:drawing>
          <wp:inline distT="0" distB="0" distL="0" distR="0" wp14:anchorId="3BF8210D" wp14:editId="759C7A16">
            <wp:extent cx="3930015" cy="23764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45932" cy="2386095"/>
                    </a:xfrm>
                    <a:prstGeom prst="rect">
                      <a:avLst/>
                    </a:prstGeom>
                  </pic:spPr>
                </pic:pic>
              </a:graphicData>
            </a:graphic>
          </wp:inline>
        </w:drawing>
      </w:r>
    </w:p>
    <w:p w14:paraId="620F01BB" w14:textId="321D0FD0" w:rsidR="00676D0D" w:rsidRPr="00267204" w:rsidRDefault="00EC0D02" w:rsidP="00EC0D02">
      <w:pPr>
        <w:pStyle w:val="Caption"/>
      </w:pPr>
      <w:r>
        <w:t xml:space="preserve">Hình </w:t>
      </w:r>
      <w:fldSimple w:instr=" STYLEREF 1 \s ">
        <w:r w:rsidR="00C615A1">
          <w:rPr>
            <w:noProof/>
          </w:rPr>
          <w:t>1</w:t>
        </w:r>
      </w:fldSimple>
      <w:r w:rsidR="00C615A1">
        <w:t>.</w:t>
      </w:r>
      <w:fldSimple w:instr=" SEQ Hình \* ARABIC \s 1 ">
        <w:r w:rsidR="00C615A1">
          <w:rPr>
            <w:noProof/>
          </w:rPr>
          <w:t>1</w:t>
        </w:r>
      </w:fldSimple>
      <w:r>
        <w:t xml:space="preserve"> Internet </w:t>
      </w:r>
      <w:proofErr w:type="gramStart"/>
      <w:r>
        <w:t>Of</w:t>
      </w:r>
      <w:proofErr w:type="gramEnd"/>
      <w:r>
        <w:t xml:space="preserve"> Things</w:t>
      </w:r>
    </w:p>
    <w:p w14:paraId="0E6DCB23" w14:textId="54EA2FFD" w:rsidR="009E066B" w:rsidRDefault="009E066B" w:rsidP="009E066B">
      <w:pPr>
        <w:pStyle w:val="Heading3"/>
      </w:pPr>
      <w:bookmarkStart w:id="8" w:name="_Toc73569375"/>
      <w:r>
        <w:lastRenderedPageBreak/>
        <w:t>Ứng dụng của IoT</w:t>
      </w:r>
      <w:bookmarkEnd w:id="8"/>
    </w:p>
    <w:p w14:paraId="233048E2" w14:textId="77777777" w:rsidR="00EC0D02" w:rsidRDefault="00EC0D02" w:rsidP="00EC0D02">
      <w:pPr>
        <w:keepNext/>
        <w:jc w:val="center"/>
      </w:pPr>
      <w:r>
        <w:rPr>
          <w:noProof/>
        </w:rPr>
        <w:drawing>
          <wp:inline distT="0" distB="0" distL="0" distR="0" wp14:anchorId="60E866DC" wp14:editId="7C53A4E4">
            <wp:extent cx="4686300" cy="2643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735135" cy="2670900"/>
                    </a:xfrm>
                    <a:prstGeom prst="rect">
                      <a:avLst/>
                    </a:prstGeom>
                  </pic:spPr>
                </pic:pic>
              </a:graphicData>
            </a:graphic>
          </wp:inline>
        </w:drawing>
      </w:r>
    </w:p>
    <w:p w14:paraId="373FD45A" w14:textId="6F57A5EB" w:rsidR="00EC0D02" w:rsidRDefault="00283157" w:rsidP="00EC0D02">
      <w:pPr>
        <w:pStyle w:val="Caption"/>
      </w:pPr>
      <w:r>
        <w:t xml:space="preserve">Hình </w:t>
      </w:r>
      <w:fldSimple w:instr=" STYLEREF 1 \s ">
        <w:r w:rsidR="00C615A1">
          <w:rPr>
            <w:noProof/>
          </w:rPr>
          <w:t>1</w:t>
        </w:r>
      </w:fldSimple>
      <w:r w:rsidR="00C615A1">
        <w:t>.</w:t>
      </w:r>
      <w:fldSimple w:instr=" SEQ Hình \* ARABIC \s 1 ">
        <w:r w:rsidR="00C615A1">
          <w:rPr>
            <w:noProof/>
          </w:rPr>
          <w:t>2</w:t>
        </w:r>
      </w:fldSimple>
      <w:r w:rsidR="00EC0D02">
        <w:t xml:space="preserve"> Ứng dụng IoT</w:t>
      </w:r>
    </w:p>
    <w:p w14:paraId="05F75AAF" w14:textId="77777777" w:rsidR="00283157" w:rsidRDefault="00283157" w:rsidP="00283157">
      <w:pPr>
        <w:tabs>
          <w:tab w:val="left" w:pos="426"/>
        </w:tabs>
        <w:ind w:firstLine="426"/>
      </w:pPr>
      <w:r>
        <w:t>IoT có ứng dụng rộng rãi, có thể kể ra một số thứ nhứ sau:</w:t>
      </w:r>
    </w:p>
    <w:p w14:paraId="51B17C1E" w14:textId="4B6F1F2D" w:rsidR="00283157" w:rsidRDefault="00283157" w:rsidP="00283157">
      <w:pPr>
        <w:pStyle w:val="ListParagraph"/>
        <w:numPr>
          <w:ilvl w:val="0"/>
          <w:numId w:val="9"/>
        </w:numPr>
      </w:pPr>
      <w:r>
        <w:t>Quản lý nông nghiệp, công nghiệp</w:t>
      </w:r>
    </w:p>
    <w:p w14:paraId="010BE169" w14:textId="0B4AFE2D" w:rsidR="00283157" w:rsidRDefault="00283157" w:rsidP="00283157">
      <w:pPr>
        <w:pStyle w:val="ListParagraph"/>
        <w:numPr>
          <w:ilvl w:val="0"/>
          <w:numId w:val="9"/>
        </w:numPr>
      </w:pPr>
      <w:r>
        <w:t>Quản lý chất thải, môi trường</w:t>
      </w:r>
    </w:p>
    <w:p w14:paraId="5705B02E" w14:textId="0DC71E5B" w:rsidR="00283157" w:rsidRDefault="00283157" w:rsidP="00283157">
      <w:pPr>
        <w:pStyle w:val="ListParagraph"/>
        <w:numPr>
          <w:ilvl w:val="0"/>
          <w:numId w:val="9"/>
        </w:numPr>
      </w:pPr>
      <w:r>
        <w:t>Mua sắm thông minh</w:t>
      </w:r>
    </w:p>
    <w:p w14:paraId="2AE43B56" w14:textId="08CFD613" w:rsidR="00283157" w:rsidRDefault="00283157" w:rsidP="00283157">
      <w:pPr>
        <w:pStyle w:val="ListParagraph"/>
        <w:numPr>
          <w:ilvl w:val="0"/>
          <w:numId w:val="9"/>
        </w:numPr>
      </w:pPr>
      <w:r>
        <w:t>Giao thông vận tải</w:t>
      </w:r>
    </w:p>
    <w:p w14:paraId="1AE66DC9" w14:textId="2854588B" w:rsidR="00283157" w:rsidRDefault="00283157" w:rsidP="00283157">
      <w:pPr>
        <w:pStyle w:val="ListParagraph"/>
        <w:numPr>
          <w:ilvl w:val="0"/>
          <w:numId w:val="9"/>
        </w:numPr>
      </w:pPr>
      <w:r>
        <w:t>Chăm sóc sức khỏe</w:t>
      </w:r>
    </w:p>
    <w:p w14:paraId="46D58478" w14:textId="6F64751B" w:rsidR="00283157" w:rsidRDefault="00283157" w:rsidP="00283157">
      <w:pPr>
        <w:pStyle w:val="ListParagraph"/>
        <w:numPr>
          <w:ilvl w:val="0"/>
          <w:numId w:val="9"/>
        </w:numPr>
      </w:pPr>
      <w:r>
        <w:t>….</w:t>
      </w:r>
    </w:p>
    <w:p w14:paraId="7BED8417" w14:textId="1BBE28E2" w:rsidR="00283157" w:rsidRPr="00283157" w:rsidRDefault="00283157" w:rsidP="00283157">
      <w:pPr>
        <w:ind w:firstLine="426"/>
      </w:pPr>
      <w:r>
        <w:t xml:space="preserve"> Tác động của IoT rất đa dạng, trên các lĩnh vực: quản lý hạ tầng, y tế, xây dựng, tự động hóa, …</w:t>
      </w:r>
    </w:p>
    <w:p w14:paraId="5491455B" w14:textId="69331D2C" w:rsidR="009E066B" w:rsidRDefault="009E066B" w:rsidP="009E066B">
      <w:pPr>
        <w:pStyle w:val="Heading3"/>
      </w:pPr>
      <w:bookmarkStart w:id="9" w:name="_Toc73569376"/>
      <w:r>
        <w:t>IoT trong tương lai</w:t>
      </w:r>
      <w:bookmarkEnd w:id="9"/>
    </w:p>
    <w:p w14:paraId="68F319BB" w14:textId="18E49502" w:rsidR="00283157" w:rsidRDefault="00A02C7F" w:rsidP="00986EC5">
      <w:pPr>
        <w:ind w:firstLine="426"/>
      </w:pPr>
      <w:r>
        <w:t>Trong vòng mười năm, từ 2020 đến 2030, các thiết bị IoT sẽ tăng từ 75 tỷ lên hơn 100 tỷ và cải thiện từ 4G lên 5G về mặt phát triển IoT là quan trọng nhất.</w:t>
      </w:r>
      <w:r w:rsidR="00986EC5">
        <w:t xml:space="preserve"> </w:t>
      </w:r>
      <w:r>
        <w:t>Ngoài ra, IoT sẽ tằn trưởng với tốc độ tăng trưởng kép hàng năm là 28.7% so với năm 2020 đến năm 2025.</w:t>
      </w:r>
    </w:p>
    <w:p w14:paraId="53F6CF89" w14:textId="660CD2A8" w:rsidR="00A02C7F" w:rsidRDefault="00A02C7F" w:rsidP="00283157">
      <w:pPr>
        <w:ind w:firstLine="426"/>
      </w:pPr>
      <w:r>
        <w:t>Theo dự báo của Phòng nghiên cứu statista, 75.44 tỷ thiết bị sẽ được kết nối với IoT trên toàn thế giới vào năm 2025. Công nghệ internet IoT là bước quan trọng tiếp theo trong việc biến thới giới thành một nơi kết nối.</w:t>
      </w:r>
      <w:r w:rsidR="00986EC5">
        <w:fldChar w:fldCharType="begin"/>
      </w:r>
      <w:r w:rsidR="00986EC5">
        <w:instrText xml:space="preserve"> REF _Ref72967767 \r \h </w:instrText>
      </w:r>
      <w:r w:rsidR="00986EC5">
        <w:fldChar w:fldCharType="separate"/>
      </w:r>
      <w:r w:rsidR="00986EC5">
        <w:t>[2]</w:t>
      </w:r>
      <w:r w:rsidR="00986EC5">
        <w:fldChar w:fldCharType="end"/>
      </w:r>
    </w:p>
    <w:p w14:paraId="6627B511" w14:textId="2A6073FE" w:rsidR="006D40C5" w:rsidRDefault="00986EC5" w:rsidP="006D40C5">
      <w:pPr>
        <w:pStyle w:val="Heading2"/>
      </w:pPr>
      <w:bookmarkStart w:id="10" w:name="_Toc73569377"/>
      <w:r>
        <w:lastRenderedPageBreak/>
        <w:t>Tổng quan về MQTT</w:t>
      </w:r>
      <w:bookmarkEnd w:id="10"/>
    </w:p>
    <w:p w14:paraId="1C5A2C6A" w14:textId="28F9F2EB" w:rsidR="00417AD0" w:rsidRDefault="00986EC5" w:rsidP="001A38A3">
      <w:pPr>
        <w:pStyle w:val="Heading3"/>
      </w:pPr>
      <w:bookmarkStart w:id="11" w:name="_Toc73569378"/>
      <w:r>
        <w:t>Khái niệm</w:t>
      </w:r>
      <w:bookmarkEnd w:id="11"/>
    </w:p>
    <w:p w14:paraId="39A02C1D" w14:textId="394881C5" w:rsidR="00986EC5" w:rsidRDefault="00986EC5" w:rsidP="00986EC5">
      <w:pPr>
        <w:ind w:firstLine="360"/>
      </w:pPr>
      <w:r>
        <w:t>MQTT (Message Queuing Telemetry Transport) là một giao thức gửi dạng publish/subscribe sử dụng cho các thiết bị (IoT) với băng thông thấp, độ tin cậy cao và khả năng được sử dụng trong mạng lưới không ổn định.</w:t>
      </w:r>
      <w:r w:rsidR="004D79F8">
        <w:t xml:space="preserve"> Được thiết kế nhẹ và linh hoạt, do đó nó chỉ có một lớp bảo mật ở tầng ứng dụng: bảo mật bằng xác thực (xác thực các client được truy cập tới broker).</w:t>
      </w:r>
    </w:p>
    <w:p w14:paraId="2B5D5788" w14:textId="08A2E586" w:rsidR="001A6ED0" w:rsidRPr="00D13221" w:rsidRDefault="00986EC5" w:rsidP="00986EC5">
      <w:pPr>
        <w:ind w:firstLine="360"/>
      </w:pPr>
      <w:r>
        <w:t>Bởi vì giao thức này sử dụng băng thông thấp trong môi trường có độ trễ cao nên nó là một giao thức lý tưởng cho các ứng dụng M2M.</w:t>
      </w:r>
    </w:p>
    <w:p w14:paraId="36F3D4F9" w14:textId="74A87DD9" w:rsidR="001A38A3" w:rsidRPr="001A38A3" w:rsidRDefault="00986EC5" w:rsidP="001A38A3">
      <w:pPr>
        <w:pStyle w:val="Heading3"/>
      </w:pPr>
      <w:bookmarkStart w:id="12" w:name="_Toc73569379"/>
      <w:r>
        <w:t>Đặc điểm</w:t>
      </w:r>
      <w:bookmarkEnd w:id="12"/>
    </w:p>
    <w:p w14:paraId="433E22C2" w14:textId="68BD3E35" w:rsidR="006D40C5" w:rsidRDefault="00E50F8F" w:rsidP="001A38A3">
      <w:pPr>
        <w:ind w:firstLine="360"/>
      </w:pPr>
      <w:r>
        <w:t>Trong một hệ thống sử dụng giao thức MQTT, nhiều client kết nối tới một server (trong MQTT, server được gọi là MQTT Broker). Mỗi client sẽ đăng kí theo dỡi các kênh thông tin (gọi là Topic) hoặc gửi dữ liệu lên kênh thông tin đó. Quá trình đăng ký này gọi là “Subscribe” và hành động một client gửi dữ liệu lên kênh thông tin được gọi là “Publish”. Mỗi khi thông tin đó được cập nhật dữ liệu (dữ liệu này có thể đến từ các client khác) thì những client nào đăng ký theo dõi kênh này sẽ nhận được dữ liệu cập nhật đó.</w:t>
      </w:r>
    </w:p>
    <w:p w14:paraId="41C83F33" w14:textId="299D81E7" w:rsidR="006D40C5" w:rsidRDefault="00986EC5" w:rsidP="007B396C">
      <w:pPr>
        <w:pStyle w:val="Heading3"/>
      </w:pPr>
      <w:bookmarkStart w:id="13" w:name="_Toc73569380"/>
      <w:r>
        <w:t>Ưu điểm</w:t>
      </w:r>
      <w:bookmarkEnd w:id="13"/>
    </w:p>
    <w:p w14:paraId="774B43DB" w14:textId="6B051E35" w:rsidR="006D40C5" w:rsidRDefault="00445F2D" w:rsidP="00445F2D">
      <w:pPr>
        <w:ind w:firstLine="360"/>
      </w:pPr>
      <w:r>
        <w:t>MQTT có đặc trưng riêng và rất lý tưởng để sử dụng trong các môi trường bị giới hạn tài nguyên như:</w:t>
      </w:r>
    </w:p>
    <w:p w14:paraId="3E64B5F7" w14:textId="50E23819" w:rsidR="00445F2D" w:rsidRDefault="00445F2D" w:rsidP="00445F2D">
      <w:pPr>
        <w:pStyle w:val="ListParagraph"/>
        <w:numPr>
          <w:ilvl w:val="0"/>
          <w:numId w:val="10"/>
        </w:numPr>
      </w:pPr>
      <w:r>
        <w:t>Những nơi mà giá mạng quá đắt hoặc băng thông thấp, hoặc độ tin cậy thấp</w:t>
      </w:r>
    </w:p>
    <w:p w14:paraId="118EFD23" w14:textId="349E0694" w:rsidR="00445F2D" w:rsidRDefault="00445F2D" w:rsidP="00445F2D">
      <w:pPr>
        <w:pStyle w:val="ListParagraph"/>
        <w:numPr>
          <w:ilvl w:val="0"/>
          <w:numId w:val="10"/>
        </w:numPr>
      </w:pPr>
      <w:r>
        <w:t>Khi chạy trên một thiết bị nhúng bị giới hạn về tài nguyên tốc độ và bộ nhớ</w:t>
      </w:r>
    </w:p>
    <w:p w14:paraId="2D6F3B13" w14:textId="57B0D9A6" w:rsidR="00445F2D" w:rsidRDefault="00445F2D" w:rsidP="00445F2D">
      <w:pPr>
        <w:pStyle w:val="ListParagraph"/>
        <w:numPr>
          <w:ilvl w:val="0"/>
          <w:numId w:val="10"/>
        </w:numPr>
      </w:pPr>
      <w:r>
        <w:t>Việc truyền message là luôn không quan tâm đến nội dung truyền</w:t>
      </w:r>
    </w:p>
    <w:p w14:paraId="369A8C72" w14:textId="2AD28783" w:rsidR="00445F2D" w:rsidRDefault="00445F2D" w:rsidP="00445F2D">
      <w:r>
        <w:t xml:space="preserve">      MQTT được thiết kế nhằm phục vụ truyền thông machine – to – machine nhưng thực tế chứng minh nó lại linh hoạt hơn mong đợi. Nó hoàn toàn có thể áp dụng cho các kịch bản truyền thông khác nhau như:</w:t>
      </w:r>
      <w:r w:rsidR="004D79F8">
        <w:t xml:space="preserve"> machine - to – cloud, cloud – to – machine, app – to – app. Chỉ cần có một broker phù hợp và MQTT client được cài đặt đúng cách, các thiết bị xây dựng trên nhiều nền tảng khác nhau có thể giao tiếp với nhau một cách dễ dàng.</w:t>
      </w:r>
    </w:p>
    <w:p w14:paraId="2FF365A0" w14:textId="70E9CBFA" w:rsidR="0024068D" w:rsidRDefault="004C689C" w:rsidP="0024068D">
      <w:pPr>
        <w:pStyle w:val="Heading2"/>
        <w:rPr>
          <w:rFonts w:eastAsiaTheme="minorHAnsi"/>
        </w:rPr>
      </w:pPr>
      <w:bookmarkStart w:id="14" w:name="_Toc73569381"/>
      <w:r>
        <w:rPr>
          <w:rFonts w:eastAsiaTheme="minorHAnsi"/>
        </w:rPr>
        <w:lastRenderedPageBreak/>
        <w:t>Tổng quan hệ thống</w:t>
      </w:r>
      <w:bookmarkEnd w:id="14"/>
    </w:p>
    <w:p w14:paraId="1DDB3415" w14:textId="562F9891" w:rsidR="0024068D" w:rsidRDefault="00C615A1" w:rsidP="00C615A1">
      <w:pPr>
        <w:pStyle w:val="Heading3"/>
      </w:pPr>
      <w:bookmarkStart w:id="15" w:name="_Toc73569382"/>
      <w:r>
        <w:t>Mô hình h</w:t>
      </w:r>
      <w:r w:rsidR="004C689C">
        <w:t>ệ thống thực tế</w:t>
      </w:r>
      <w:bookmarkEnd w:id="15"/>
    </w:p>
    <w:p w14:paraId="0395219D" w14:textId="77777777" w:rsidR="00C615A1" w:rsidRDefault="00C615A1" w:rsidP="00C615A1">
      <w:pPr>
        <w:keepNext/>
      </w:pPr>
      <w:r>
        <w:rPr>
          <w:noProof/>
        </w:rPr>
        <w:drawing>
          <wp:inline distT="0" distB="0" distL="0" distR="0" wp14:anchorId="381A3477" wp14:editId="11BCF367">
            <wp:extent cx="5758815" cy="34417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8815" cy="3441700"/>
                    </a:xfrm>
                    <a:prstGeom prst="rect">
                      <a:avLst/>
                    </a:prstGeom>
                  </pic:spPr>
                </pic:pic>
              </a:graphicData>
            </a:graphic>
          </wp:inline>
        </w:drawing>
      </w:r>
    </w:p>
    <w:p w14:paraId="7AFCE803" w14:textId="0FA03A97" w:rsidR="00C615A1" w:rsidRDefault="00C615A1" w:rsidP="00C615A1">
      <w:pPr>
        <w:pStyle w:val="Caption"/>
      </w:pPr>
      <w:r>
        <w:t xml:space="preserve">Hình </w:t>
      </w:r>
      <w:fldSimple w:instr=" STYLEREF 1 \s ">
        <w:r>
          <w:rPr>
            <w:noProof/>
          </w:rPr>
          <w:t>1</w:t>
        </w:r>
      </w:fldSimple>
      <w:r>
        <w:t>.</w:t>
      </w:r>
      <w:fldSimple w:instr=" SEQ Hình \* ARABIC \s 1 ">
        <w:r>
          <w:rPr>
            <w:noProof/>
          </w:rPr>
          <w:t>3</w:t>
        </w:r>
      </w:fldSimple>
      <w:r>
        <w:t xml:space="preserve"> Mô hình hệ thống an ninh thực tế</w:t>
      </w:r>
    </w:p>
    <w:p w14:paraId="10F47E16" w14:textId="514FE541" w:rsidR="00C615A1" w:rsidRDefault="00C615A1" w:rsidP="00C615A1">
      <w:pPr>
        <w:ind w:firstLine="426"/>
      </w:pPr>
      <w:r>
        <w:t>Mô tả hệ thống:</w:t>
      </w:r>
    </w:p>
    <w:p w14:paraId="011ADB0A" w14:textId="0061B38D" w:rsidR="00C615A1" w:rsidRDefault="009D17AA" w:rsidP="009D17AA">
      <w:pPr>
        <w:pStyle w:val="ListParagraph"/>
        <w:numPr>
          <w:ilvl w:val="0"/>
          <w:numId w:val="11"/>
        </w:numPr>
      </w:pPr>
      <w:r>
        <w:t xml:space="preserve">Hệ thống sử dụng vi điều khiển Arduino mega 2560 kết nối tới các thiết bị như: bàn phím, LCD 16x2, mạch đọc ghi SD, module sim800L, các cảm biến, các đầu ra cảnh báo, </w:t>
      </w:r>
      <w:r w:rsidR="009C21DA">
        <w:t>giao tiếp RS485</w:t>
      </w:r>
    </w:p>
    <w:p w14:paraId="6701F04A" w14:textId="51225183" w:rsidR="009C21DA" w:rsidRDefault="009C21DA" w:rsidP="009D17AA">
      <w:pPr>
        <w:pStyle w:val="ListParagraph"/>
        <w:numPr>
          <w:ilvl w:val="0"/>
          <w:numId w:val="11"/>
        </w:numPr>
      </w:pPr>
      <w:r>
        <w:t>Bàn phím giúp người dùng tương tác với hệ thống để cài đặt các chế độ hoạt động khác nhau cho hệ thống</w:t>
      </w:r>
    </w:p>
    <w:p w14:paraId="2C9DF8C4" w14:textId="2A7D5B5F" w:rsidR="009C21DA" w:rsidRDefault="009C21DA" w:rsidP="009D17AA">
      <w:pPr>
        <w:pStyle w:val="ListParagraph"/>
        <w:numPr>
          <w:ilvl w:val="0"/>
          <w:numId w:val="11"/>
        </w:numPr>
      </w:pPr>
      <w:r>
        <w:t>LCD 16x2 hiển thị những thông tin mà người dùng đang thao tác, cũng như hoạt động hiện tại của hệ thống</w:t>
      </w:r>
    </w:p>
    <w:p w14:paraId="26271F95" w14:textId="3F31DC99" w:rsidR="009C21DA" w:rsidRDefault="009C21DA" w:rsidP="009D17AA">
      <w:pPr>
        <w:pStyle w:val="ListParagraph"/>
        <w:numPr>
          <w:ilvl w:val="0"/>
          <w:numId w:val="11"/>
        </w:numPr>
      </w:pPr>
      <w:r>
        <w:t>Mạch đọc ghi SD để lưu lại những thông tin cấu hình hệ thống và những thông tin mà người dùng cài đặt</w:t>
      </w:r>
    </w:p>
    <w:p w14:paraId="69B47530" w14:textId="52613886" w:rsidR="009E39F7" w:rsidRDefault="009C21DA" w:rsidP="009D17AA">
      <w:pPr>
        <w:pStyle w:val="ListParagraph"/>
        <w:numPr>
          <w:ilvl w:val="0"/>
          <w:numId w:val="11"/>
        </w:numPr>
      </w:pPr>
      <w:r>
        <w:t xml:space="preserve">Module </w:t>
      </w:r>
      <w:r w:rsidR="009E39F7">
        <w:t>S</w:t>
      </w:r>
      <w:r>
        <w:t xml:space="preserve">im800L </w:t>
      </w:r>
      <w:r w:rsidR="00B80CBF">
        <w:t>thực hiện cuộc gọi, nhắn tin cánh báo đến các số điện thoại được lưu trong SD card</w:t>
      </w:r>
      <w:r w:rsidR="00EE458E">
        <w:t xml:space="preserve"> và </w:t>
      </w:r>
      <w:r w:rsidR="009E39F7">
        <w:t>truyền/nhận bản tin qua giao thức MQTT</w:t>
      </w:r>
    </w:p>
    <w:p w14:paraId="76E8B225" w14:textId="0714C7E1" w:rsidR="009C21DA" w:rsidRDefault="009E39F7" w:rsidP="009D17AA">
      <w:pPr>
        <w:pStyle w:val="ListParagraph"/>
        <w:numPr>
          <w:ilvl w:val="0"/>
          <w:numId w:val="11"/>
        </w:numPr>
      </w:pPr>
      <w:proofErr w:type="gramStart"/>
      <w:r>
        <w:t xml:space="preserve">Server </w:t>
      </w:r>
      <w:r w:rsidR="00B80CBF">
        <w:t xml:space="preserve"> </w:t>
      </w:r>
      <w:r>
        <w:t>truyền</w:t>
      </w:r>
      <w:proofErr w:type="gramEnd"/>
      <w:r>
        <w:t>/nhận bản tin với Sim800L qua giao thức MQTT</w:t>
      </w:r>
    </w:p>
    <w:p w14:paraId="4344AA60" w14:textId="7002396E" w:rsidR="009E39F7" w:rsidRDefault="009E39F7" w:rsidP="009D17AA">
      <w:pPr>
        <w:pStyle w:val="ListParagraph"/>
        <w:numPr>
          <w:ilvl w:val="0"/>
          <w:numId w:val="11"/>
        </w:numPr>
      </w:pPr>
      <w:r>
        <w:t>Ứng dụng di động điều khiển cũng như theo dõi hệ thống an ninh từ xa thông qua giao thức MQTT</w:t>
      </w:r>
    </w:p>
    <w:p w14:paraId="20622B9F" w14:textId="7A983BE9" w:rsidR="009E39F7" w:rsidRDefault="009E39F7" w:rsidP="009D17AA">
      <w:pPr>
        <w:pStyle w:val="ListParagraph"/>
        <w:numPr>
          <w:ilvl w:val="0"/>
          <w:numId w:val="11"/>
        </w:numPr>
      </w:pPr>
      <w:r>
        <w:lastRenderedPageBreak/>
        <w:t>Input là các cảm biến, output là các đầu ra cảnh báo</w:t>
      </w:r>
    </w:p>
    <w:p w14:paraId="3D3F5188" w14:textId="692D3EBC" w:rsidR="00712584" w:rsidRDefault="00712584" w:rsidP="00712584">
      <w:pPr>
        <w:pStyle w:val="Heading4"/>
      </w:pPr>
      <w:r>
        <w:t>Arduino Mege2560</w:t>
      </w:r>
    </w:p>
    <w:p w14:paraId="07CCB234" w14:textId="690542AD" w:rsidR="00C678FB" w:rsidRDefault="00C678FB" w:rsidP="00C678FB">
      <w:pPr>
        <w:ind w:firstLine="284"/>
      </w:pPr>
      <w:r>
        <w:t>Arduino Mega 2560 là sản phẩm tiêu biểu cho dòng mạch Mega, là dòng bo mạch có nhiều cải tiến so với Arduino Uno (54 chân digital IO và 16 chân analog IO). Đặc biệt bộ nhớ flash của Mega được tăng lên một cách đáng kể, gấp 4 lần so với những phiên bản cũ. Điều này cùng với trang bị 3 timer ( timer/counter0 – 8bit, timer/counter1 – 16bit, timer/counter2- 8bit) để không làm ảnh hưởng đến hàm delay() và millis() sẽ không đề cập đến timer/counter0, cùng với 6 cổng interrupt khiến bo mạch Mega hoàn toàn có thể giải quyết được bài toán phức tạp, cần điều khiển nhiều loại động cơ và xử lý song song nhiều luồng dữ liệu.</w:t>
      </w:r>
    </w:p>
    <w:p w14:paraId="09DBCE1A" w14:textId="0A068858" w:rsidR="00C678FB" w:rsidRPr="00C678FB" w:rsidRDefault="006D27B9" w:rsidP="00C678FB">
      <w:pPr>
        <w:ind w:firstLine="284"/>
      </w:pPr>
      <w:r>
        <w:t>Là bo mạch vi điều khiển có 54 chân I/O (trong đó có 15 chân có thể sử dụng làm chân output với chức năng PWM), 16 chân đầu vào Analog, 4 UART, 1 thạch anh 16 Mhz, 1 cổng USB, 1 jack nguồn, 1 header, 1 nút ấn reset. Chứa mọi thứ cần thiết hỗ trợ cho người lập trình vi điều khiển giúp lập trình một cách nhanh chóng với thư viện sẵn có khổng lồ và cộng đồng lớn mạnh</w:t>
      </w:r>
    </w:p>
    <w:p w14:paraId="48F810A6" w14:textId="5E347C7B" w:rsidR="00712584" w:rsidRDefault="00712584" w:rsidP="00712584">
      <w:pPr>
        <w:pStyle w:val="Heading4"/>
      </w:pPr>
      <w:r>
        <w:t>Mạch đọc ghi SD</w:t>
      </w:r>
    </w:p>
    <w:p w14:paraId="1E9864C9" w14:textId="22A0C6CA" w:rsidR="00712584" w:rsidRDefault="00712584" w:rsidP="00712584">
      <w:pPr>
        <w:pStyle w:val="Heading4"/>
      </w:pPr>
      <w:r>
        <w:t>Module Sim800L</w:t>
      </w:r>
    </w:p>
    <w:p w14:paraId="0CF6FAB8" w14:textId="55D25520" w:rsidR="00BD0A16" w:rsidRDefault="00BD0A16" w:rsidP="00BD0A16">
      <w:pPr>
        <w:ind w:firstLine="284"/>
      </w:pPr>
      <w:r>
        <w:t xml:space="preserve">Module sim 800L dùng điều khiển thiết bị hoặc cảnh báo từ xa thông qua mạng di động như gọi điện, nhắn tin, </w:t>
      </w:r>
      <w:r w:rsidR="00596B99">
        <w:t xml:space="preserve">truyền </w:t>
      </w:r>
      <w:r>
        <w:t>GPRS. Dễ giao tiếp với các họ vi điều khiển như Arduino, AVR, 8-51 … Được ứng dụng rộng rãi ngoài thực tế, các phòng thông minh, ngôi nhà thông minh IoT …</w:t>
      </w:r>
      <w:r w:rsidR="00596B99">
        <w:t xml:space="preserve"> Đặc tính nổi bật module là giá thành thấp và kích thước nhỏ và hỗ trợ bốn băng tần giúp module là giải pháp hoàn hảo cho phất kỳ dự án nào cần kết nối tầm xa.</w:t>
      </w:r>
    </w:p>
    <w:p w14:paraId="050D0567" w14:textId="01188772" w:rsidR="00BD0A16" w:rsidRDefault="00BD0A16" w:rsidP="00BD0A16">
      <w:pPr>
        <w:ind w:firstLine="284"/>
      </w:pPr>
      <w:r>
        <w:t>Điều khiển module sử dụng bộ lệnh AT dễ dàng và tiêu thụ điện năng nhỏ.</w:t>
      </w:r>
    </w:p>
    <w:p w14:paraId="2510CA3A" w14:textId="1CA460F4" w:rsidR="00596B99" w:rsidRPr="00BD0A16" w:rsidRDefault="00596B99" w:rsidP="00BD0A16">
      <w:pPr>
        <w:ind w:firstLine="284"/>
      </w:pPr>
      <w:r>
        <w:t>Chú ý: Trong quá trình khởi động module có khả năng tiêu thụ dòng đến 2A, đồng thời điện áp giap tiếp UART của module là 2.8V. Do đó, cần cấp nguồn cho board với đặc tính 4V/2A</w:t>
      </w:r>
    </w:p>
    <w:p w14:paraId="5F1ABBE9" w14:textId="695A5E51" w:rsidR="00712584" w:rsidRPr="00712584" w:rsidRDefault="00712584" w:rsidP="00712584">
      <w:pPr>
        <w:pStyle w:val="Heading4"/>
      </w:pPr>
      <w:r>
        <w:lastRenderedPageBreak/>
        <w:t>LCD 16x2</w:t>
      </w:r>
    </w:p>
    <w:p w14:paraId="419D57EE" w14:textId="0976C838" w:rsidR="0024068D" w:rsidRDefault="004C689C" w:rsidP="0024068D">
      <w:pPr>
        <w:pStyle w:val="Heading3"/>
      </w:pPr>
      <w:bookmarkStart w:id="16" w:name="_Toc73569383"/>
      <w:r>
        <w:t>Hệ thống giả lập trên Window</w:t>
      </w:r>
      <w:bookmarkEnd w:id="16"/>
    </w:p>
    <w:p w14:paraId="2CEBCD62" w14:textId="77777777" w:rsidR="009E39F7" w:rsidRPr="009E39F7" w:rsidRDefault="009E39F7" w:rsidP="009E39F7">
      <w:pPr>
        <w:ind w:firstLine="426"/>
      </w:pPr>
    </w:p>
    <w:p w14:paraId="717E2AE4" w14:textId="77777777" w:rsidR="00AB1F4F" w:rsidRDefault="00AB1F4F">
      <w:pPr>
        <w:spacing w:before="0" w:after="200" w:line="276" w:lineRule="auto"/>
        <w:jc w:val="left"/>
        <w:rPr>
          <w:rFonts w:eastAsiaTheme="majorEastAsia" w:cstheme="majorBidi"/>
          <w:b/>
          <w:bCs/>
          <w:sz w:val="32"/>
          <w:szCs w:val="28"/>
          <w:highlight w:val="lightGray"/>
        </w:rPr>
      </w:pPr>
      <w:bookmarkStart w:id="17" w:name="_Ref8909055"/>
      <w:r>
        <w:rPr>
          <w:highlight w:val="lightGray"/>
        </w:rPr>
        <w:br w:type="page"/>
      </w:r>
    </w:p>
    <w:p w14:paraId="104069D0" w14:textId="27AC1361" w:rsidR="005202D3" w:rsidRDefault="001179FC" w:rsidP="00CE570D">
      <w:pPr>
        <w:pStyle w:val="Heading1"/>
      </w:pPr>
      <w:bookmarkStart w:id="18" w:name="_Toc73569384"/>
      <w:bookmarkEnd w:id="17"/>
      <w:r>
        <w:lastRenderedPageBreak/>
        <w:t>ĐỊNH HƯỚNG GIẢI PHÁP</w:t>
      </w:r>
      <w:bookmarkEnd w:id="18"/>
      <w:r>
        <w:t xml:space="preserve"> </w:t>
      </w:r>
    </w:p>
    <w:p w14:paraId="12280324" w14:textId="27C08B81" w:rsidR="008A6229" w:rsidRDefault="006A19D1" w:rsidP="008A6229">
      <w:pPr>
        <w:ind w:firstLine="360"/>
      </w:pPr>
      <w:r>
        <w:t xml:space="preserve">Chương </w:t>
      </w:r>
      <w:r w:rsidR="0036441D">
        <w:t xml:space="preserve">2 trình bày về hướng giải quyết và các công cụ hỗ trợ để xây dựng hệ thống an ninh bằng cách giả lập trên </w:t>
      </w:r>
      <w:r w:rsidR="00190665">
        <w:t>W</w:t>
      </w:r>
      <w:r w:rsidR="0036441D">
        <w:t>indow</w:t>
      </w:r>
    </w:p>
    <w:p w14:paraId="240D46DC" w14:textId="4147FD5E" w:rsidR="000C6469" w:rsidRDefault="0036441D" w:rsidP="00AC7213">
      <w:pPr>
        <w:pStyle w:val="Heading2"/>
      </w:pPr>
      <w:bookmarkStart w:id="19" w:name="_Toc73569385"/>
      <w:r>
        <w:t>Đặt vấn đề</w:t>
      </w:r>
      <w:bookmarkEnd w:id="19"/>
    </w:p>
    <w:p w14:paraId="13C74074" w14:textId="38B59C17" w:rsidR="00003543" w:rsidRDefault="00DB2C14" w:rsidP="00B4136F">
      <w:pPr>
        <w:ind w:firstLine="360"/>
      </w:pPr>
      <w:r>
        <w:t xml:space="preserve">Bài toán đặt ra yêu cầu cần </w:t>
      </w:r>
      <w:r w:rsidR="008C01ED">
        <w:t>một hệ thống hoạt động đáp ứng các yêu cầu hiện tại và có khả năng mở rộng, hệ thống phức tạp hơn</w:t>
      </w:r>
      <w:r w:rsidR="00A314E5">
        <w:t>, có thể có những thay đổi</w:t>
      </w:r>
      <w:r w:rsidR="008C01ED">
        <w:t xml:space="preserve"> trong tương lai.</w:t>
      </w:r>
      <w:r w:rsidR="00442978">
        <w:t>Vì vậy, chương tình được tạo ra có tính chất phưc tạp, t</w:t>
      </w:r>
      <w:r w:rsidR="00AD466C">
        <w:t>hời gian để xây dựng thuật toán cho hệ thống trên cũng như debug sẽ mất nhiều thời gian. Nên việc code và debug trực tiếp</w:t>
      </w:r>
      <w:r w:rsidR="007533CA">
        <w:t xml:space="preserve"> trên phần cứng sẽ tốn rất nhiều thời gian và thiếu thông tin liên quan trong quá trình debug</w:t>
      </w:r>
    </w:p>
    <w:p w14:paraId="34ED7F99" w14:textId="1D9ADFF0" w:rsidR="007533CA" w:rsidRDefault="007533CA" w:rsidP="009E79FB">
      <w:pPr>
        <w:pStyle w:val="Heading2"/>
      </w:pPr>
      <w:bookmarkStart w:id="20" w:name="_Toc73569386"/>
      <w:r>
        <w:t>Giải pháp</w:t>
      </w:r>
      <w:bookmarkEnd w:id="20"/>
    </w:p>
    <w:p w14:paraId="598DBBC0" w14:textId="660F4203" w:rsidR="009E79FB" w:rsidRDefault="00442978" w:rsidP="009E79FB">
      <w:pPr>
        <w:ind w:firstLine="426"/>
      </w:pPr>
      <w:r>
        <w:t>Việc giả lập hệ thống trên window là điều cần</w:t>
      </w:r>
      <w:r w:rsidR="00190665">
        <w:t xml:space="preserve"> thiết, vì có rất nhiều IDE hỗ trợ lập trình C/C++ tương thích với nền tảng Window. IDE </w:t>
      </w:r>
      <w:r w:rsidR="00FB7416">
        <w:t xml:space="preserve">tích hợp các tool hỗ trợ như trình biên dịch (Compiler), trình thông dịch (Interpreter), kiểm tra lỗi (Debugger), định dạng hoặc highlight code, tổ chức thư mục code, tìm kiếm code… Do đó, có thể dựa vào IDE để tăng tốc độ và quy trình làm việc. </w:t>
      </w:r>
    </w:p>
    <w:p w14:paraId="726465F2" w14:textId="60F269A1" w:rsidR="00FB7416" w:rsidRDefault="006F19B4" w:rsidP="009E79FB">
      <w:pPr>
        <w:ind w:firstLine="426"/>
      </w:pPr>
      <w:r>
        <w:t>Ngoài ra, C++ là ngôn ngữ lập trình hỗ trợ hướng đối tượng nên chương trình C++ tổ chức theo kiểu hướng đối tượng giúp quản lý code khi có sự thay đổi chương trình. Thay vì việc thay đổi các mã nguồn của đối tượng thì chỉ cần thay đổi một số hàm thành phần. Giúp mở rộng dự án dễ dàng hơn</w:t>
      </w:r>
      <w:r w:rsidR="007A5D6E">
        <w:t xml:space="preserve"> và dễ bảo trì</w:t>
      </w:r>
      <w:r>
        <w:t>. Phù hợp khi thiết lập các phần mềm phức tạp, phần mềm lớn</w:t>
      </w:r>
      <w:r w:rsidR="00977572">
        <w:t>.</w:t>
      </w:r>
    </w:p>
    <w:p w14:paraId="5B59C559" w14:textId="2079D632" w:rsidR="00FD5C50" w:rsidRDefault="00977572" w:rsidP="00FD5C50">
      <w:pPr>
        <w:pStyle w:val="Heading2"/>
      </w:pPr>
      <w:bookmarkStart w:id="21" w:name="_Toc73569387"/>
      <w:r>
        <w:t>Giới thiệu về công cụ được sử dụng</w:t>
      </w:r>
      <w:bookmarkEnd w:id="21"/>
    </w:p>
    <w:p w14:paraId="366F5C6D" w14:textId="77777777" w:rsidR="00C073B4" w:rsidRDefault="00A71707" w:rsidP="00A71707">
      <w:pPr>
        <w:pStyle w:val="Heading3"/>
      </w:pPr>
      <w:bookmarkStart w:id="22" w:name="_Toc73569388"/>
      <w:r>
        <w:t>Visual Studio</w:t>
      </w:r>
      <w:bookmarkEnd w:id="22"/>
    </w:p>
    <w:p w14:paraId="7D1B07D7" w14:textId="6BAB53B8" w:rsidR="00A71707" w:rsidRDefault="0025451E" w:rsidP="00FA6804">
      <w:pPr>
        <w:pStyle w:val="Heading4"/>
      </w:pPr>
      <w:r>
        <w:t>Khái niệm</w:t>
      </w:r>
      <w:r w:rsidR="00066237">
        <w:t xml:space="preserve"> Visual Studio</w:t>
      </w:r>
    </w:p>
    <w:p w14:paraId="26B79901" w14:textId="7BC5FA27" w:rsidR="00B20D44" w:rsidRDefault="0085090E" w:rsidP="00B20D44">
      <w:pPr>
        <w:ind w:firstLine="426"/>
      </w:pPr>
      <w:r>
        <w:t xml:space="preserve">Visual </w:t>
      </w:r>
      <w:r w:rsidR="00AD1068">
        <w:t>S</w:t>
      </w:r>
      <w:r>
        <w:t xml:space="preserve">tudio là một trong những công cụ hỗ trợ lập trình và thiết kế website rất </w:t>
      </w:r>
      <w:r w:rsidR="0090187B">
        <w:t>nổi tiếng hiện nay của Microsoft và chưa có một phần mềm nào có thể thay thế được</w:t>
      </w:r>
      <w:r w:rsidR="0087597A">
        <w:t xml:space="preserve">. Visual </w:t>
      </w:r>
      <w:r w:rsidR="0087597A">
        <w:lastRenderedPageBreak/>
        <w:t xml:space="preserve">Studio được viết bằng 2 ngôn ngữ chính là C# và VB+. Đây là hai ngôn ngữ </w:t>
      </w:r>
      <w:r w:rsidR="00613014">
        <w:t>lập trình giúp người dùng có thể lập trình được hệ thống một các dễ dàng và nhanh chóng</w:t>
      </w:r>
      <w:r w:rsidR="00AC51A3">
        <w:t>.</w:t>
      </w:r>
    </w:p>
    <w:p w14:paraId="75A45CE5" w14:textId="4712CE81" w:rsidR="00AC51A3" w:rsidRDefault="00AD1068" w:rsidP="00B20D44">
      <w:pPr>
        <w:ind w:firstLine="426"/>
      </w:pPr>
      <w:r>
        <w:t xml:space="preserve">Visual Studio là một phần mềm lập trình </w:t>
      </w:r>
      <w:r w:rsidR="007C1050">
        <w:t>hệ thống được sản xuất trực tiếp từ Microsoft. Từ khi ra đời đến nay</w:t>
      </w:r>
      <w:r w:rsidR="00E93D73">
        <w:t>, Visual Studio đã có rất nhiều các phiên bản</w:t>
      </w:r>
      <w:r w:rsidR="00B6710E">
        <w:t xml:space="preserve"> sử dụng khác nhau. Điều đó, giúp cho người dùng có thể lựa chọn </w:t>
      </w:r>
      <w:r w:rsidR="001C2A56">
        <w:t>được phiên bản tương thích với dòng máy của mình cũng như cấu hình sử d</w:t>
      </w:r>
      <w:r w:rsidR="00013C92">
        <w:t>ụng phù hợp nhấ</w:t>
      </w:r>
      <w:r w:rsidR="00570D03">
        <w:t>t</w:t>
      </w:r>
      <w:r w:rsidR="00073FE0">
        <w:t>.</w:t>
      </w:r>
      <w:r w:rsidR="00570D03">
        <w:t xml:space="preserve"> </w:t>
      </w:r>
      <w:r w:rsidR="00570D03">
        <w:fldChar w:fldCharType="begin"/>
      </w:r>
      <w:r w:rsidR="00570D03">
        <w:instrText xml:space="preserve"> REF _Ref74516090 \r \h </w:instrText>
      </w:r>
      <w:r w:rsidR="00570D03">
        <w:fldChar w:fldCharType="separate"/>
      </w:r>
      <w:r w:rsidR="00570D03">
        <w:t>[3]</w:t>
      </w:r>
      <w:r w:rsidR="00570D03">
        <w:fldChar w:fldCharType="end"/>
      </w:r>
    </w:p>
    <w:p w14:paraId="22669AF5" w14:textId="2790C5E7" w:rsidR="00013C92" w:rsidRDefault="004260B3" w:rsidP="00C5071F">
      <w:pPr>
        <w:pStyle w:val="Heading4"/>
      </w:pPr>
      <w:r>
        <w:t>Một số tính năng mềm Visual S</w:t>
      </w:r>
      <w:r w:rsidR="001C3E3E">
        <w:t>tudio</w:t>
      </w:r>
    </w:p>
    <w:p w14:paraId="7804EEFB" w14:textId="41AFE764" w:rsidR="001C3E3E" w:rsidRDefault="001150A5" w:rsidP="001150A5">
      <w:pPr>
        <w:pStyle w:val="ListParagraph"/>
        <w:numPr>
          <w:ilvl w:val="0"/>
          <w:numId w:val="12"/>
        </w:numPr>
      </w:pPr>
      <w:r>
        <w:t>Biên tập mã</w:t>
      </w:r>
    </w:p>
    <w:p w14:paraId="144CC37E" w14:textId="7FE8F367" w:rsidR="0087179B" w:rsidRDefault="0087179B" w:rsidP="0087179B">
      <w:pPr>
        <w:pStyle w:val="ListParagraph"/>
        <w:numPr>
          <w:ilvl w:val="0"/>
          <w:numId w:val="13"/>
        </w:numPr>
      </w:pPr>
      <w:r>
        <w:t xml:space="preserve">Giống như bất kỳ IDE khác, </w:t>
      </w:r>
      <w:r w:rsidR="00D077CF">
        <w:t>Visual Studio gồm có một trình soạn thạo</w:t>
      </w:r>
      <w:r w:rsidR="00D54FE1">
        <w:t xml:space="preserve"> mã hỗ trợ</w:t>
      </w:r>
      <w:r w:rsidR="00FE17E7">
        <w:t xml:space="preserve"> </w:t>
      </w:r>
      <w:r w:rsidR="0096543C">
        <w:t>tô sáng cú pháp và hoàn thiện mã bằng cách sử dụng IntelliSense không chỉ cho các biến</w:t>
      </w:r>
      <w:r w:rsidR="001C59E7">
        <w:t>, hàm và các phương pháp mà còn các cấu trúc ngôn ngữ như vòng điều khiển hoặc truy vấn</w:t>
      </w:r>
      <w:r w:rsidR="004C16C6">
        <w:t xml:space="preserve">. </w:t>
      </w:r>
    </w:p>
    <w:p w14:paraId="26CEB499" w14:textId="3E5A2246" w:rsidR="00FE0A1C" w:rsidRDefault="001D30C2" w:rsidP="0087179B">
      <w:pPr>
        <w:pStyle w:val="ListParagraph"/>
        <w:numPr>
          <w:ilvl w:val="0"/>
          <w:numId w:val="13"/>
        </w:numPr>
      </w:pPr>
      <w:r>
        <w:t>Hỗ trợ cải tiến mã nguồn bao gồm tham số sắp xếp lại, biến và phương pháp đổi tên, khai thác</w:t>
      </w:r>
      <w:r w:rsidR="00073FE0">
        <w:t xml:space="preserve"> và đóng gói giao diện các lớp thành viên </w:t>
      </w:r>
      <w:r w:rsidR="0058030B">
        <w:t>bên trong những trạng thái giữa những th</w:t>
      </w:r>
      <w:r w:rsidR="00BA4D1A">
        <w:t>ứ khác.</w:t>
      </w:r>
    </w:p>
    <w:p w14:paraId="22E199E5" w14:textId="795AC0D5" w:rsidR="00BA4D1A" w:rsidRDefault="00C54E1E" w:rsidP="0087179B">
      <w:pPr>
        <w:pStyle w:val="ListParagraph"/>
        <w:numPr>
          <w:ilvl w:val="0"/>
          <w:numId w:val="13"/>
        </w:numPr>
      </w:pPr>
      <w:r>
        <w:t>Tính năng biên dịch nền (biên dịch gia tăng)</w:t>
      </w:r>
      <w:r w:rsidR="00A15F7B">
        <w:t xml:space="preserve"> Visual Studio biên dịch nó trong nền để cung cấp thông tin phản hồi</w:t>
      </w:r>
      <w:r w:rsidR="00C414FA">
        <w:t xml:space="preserve"> về cú pháp và biên dịch lỗi, được đánh dấu bằng một gạch dưới gợn sóng màu đỏ</w:t>
      </w:r>
      <w:r w:rsidR="007B5318">
        <w:t>.</w:t>
      </w:r>
    </w:p>
    <w:p w14:paraId="38F1E855" w14:textId="29A49ED8" w:rsidR="0014295F" w:rsidRDefault="0014295F" w:rsidP="001150A5">
      <w:pPr>
        <w:pStyle w:val="ListParagraph"/>
        <w:numPr>
          <w:ilvl w:val="0"/>
          <w:numId w:val="12"/>
        </w:numPr>
      </w:pPr>
      <w:r>
        <w:t>Trình gỡ lỗi</w:t>
      </w:r>
    </w:p>
    <w:p w14:paraId="2B6E9ADD" w14:textId="34F2D827" w:rsidR="007B5318" w:rsidRDefault="006E068F" w:rsidP="007B5318">
      <w:pPr>
        <w:pStyle w:val="ListParagraph"/>
        <w:numPr>
          <w:ilvl w:val="0"/>
          <w:numId w:val="14"/>
        </w:numPr>
      </w:pPr>
      <w:r>
        <w:t>Trình gỡ lỗi hoạt đ</w:t>
      </w:r>
      <w:r w:rsidR="00736130">
        <w:t>ộng vừa là một trình gỡ lỗi cấp mã nguồn và là</w:t>
      </w:r>
      <w:r w:rsidR="009D0665">
        <w:t xml:space="preserve"> một trình gỡ lỗi cấp máy. Hoạt động với cả hai mã quản lý cũng như ngôn ngữ được </w:t>
      </w:r>
      <w:r w:rsidR="00DF27D4">
        <w:t xml:space="preserve">hỗ trợ bởi Visual Studio. Ngoài ra, cũng có thể đính kèm theo quy trình hoạt động </w:t>
      </w:r>
      <w:r w:rsidR="00F55AAB">
        <w:t>và theo dõi và theo dõi những quy trình</w:t>
      </w:r>
      <w:r w:rsidR="008A5543">
        <w:t>. Các chương trình đa luồng cao cấp cũng được hỗ trợ</w:t>
      </w:r>
      <w:r w:rsidR="00C90197">
        <w:t>.</w:t>
      </w:r>
    </w:p>
    <w:p w14:paraId="635B255C" w14:textId="063137B7" w:rsidR="00C90197" w:rsidRDefault="00C90197" w:rsidP="007B5318">
      <w:pPr>
        <w:pStyle w:val="ListParagraph"/>
        <w:numPr>
          <w:ilvl w:val="0"/>
          <w:numId w:val="14"/>
        </w:numPr>
      </w:pPr>
      <w:r>
        <w:t xml:space="preserve">Trình gỡ lỗi cho phép thiết lập các breakpoint </w:t>
      </w:r>
      <w:r w:rsidR="00191F0C">
        <w:t>và watch (</w:t>
      </w:r>
      <w:r w:rsidR="00C82A38">
        <w:t>giúp</w:t>
      </w:r>
      <w:r w:rsidR="00191F0C">
        <w:t xml:space="preserve"> giám sát các giá trị của biến</w:t>
      </w:r>
      <w:r w:rsidR="00C82A38">
        <w:t>)</w:t>
      </w:r>
      <w:r w:rsidR="00201A98">
        <w:t xml:space="preserve">. Breakpoint có thể có điều kiện, nghĩa là chúng được kích hoạt </w:t>
      </w:r>
      <w:r w:rsidR="00980C88">
        <w:t>khi điều kiện được đáp ứng.</w:t>
      </w:r>
      <w:r w:rsidR="005A15A8">
        <w:t xml:space="preserve"> Khi gỡ lỗi, nếu con trỏ chuột </w:t>
      </w:r>
      <w:r w:rsidR="00C149CE">
        <w:t>di chuyển lên bất kì biến, giá trị hiện tại của nó được hiển thị trong phần chú giải</w:t>
      </w:r>
      <w:r w:rsidR="0096483A">
        <w:t xml:space="preserve">. Trong quá trình </w:t>
      </w:r>
      <w:r w:rsidR="00E72BE4">
        <w:t xml:space="preserve">viết mã, các trình gỡ lỗi của visual Studio cho phép một số chứng năng được gọi ra bằng tay từ </w:t>
      </w:r>
      <w:r w:rsidR="002236D0">
        <w:t>cửa sổ cung cụ Immediate.</w:t>
      </w:r>
    </w:p>
    <w:p w14:paraId="38E8A06F" w14:textId="5748056F" w:rsidR="0014295F" w:rsidRDefault="00A9448E" w:rsidP="00A9448E">
      <w:pPr>
        <w:pStyle w:val="Heading4"/>
      </w:pPr>
      <w:r>
        <w:lastRenderedPageBreak/>
        <w:t xml:space="preserve">Tính năng </w:t>
      </w:r>
      <w:r w:rsidR="002C0FBC">
        <w:t>t</w:t>
      </w:r>
      <w:r w:rsidR="0014295F">
        <w:t>hiết kế</w:t>
      </w:r>
    </w:p>
    <w:p w14:paraId="756C0DD2" w14:textId="1C8EA3C9" w:rsidR="006C2FE2" w:rsidRDefault="006D7881" w:rsidP="000E0A29">
      <w:pPr>
        <w:pStyle w:val="ListParagraph"/>
        <w:numPr>
          <w:ilvl w:val="0"/>
          <w:numId w:val="12"/>
        </w:numPr>
      </w:pPr>
      <w:r>
        <w:t>WindowsForm</w:t>
      </w:r>
      <w:r w:rsidR="00B1758B">
        <w:t xml:space="preserve"> Designer: </w:t>
      </w:r>
      <w:r w:rsidR="00512233">
        <w:t xml:space="preserve">được sử dụng </w:t>
      </w:r>
      <w:r w:rsidR="00A90315">
        <w:t xml:space="preserve">với mục đích xây dựng GUI sử dụng WindowsForms, được bố trí dùng để xây dựng các nút điều khiển bên trong hoặc </w:t>
      </w:r>
      <w:r w:rsidR="00D87426">
        <w:t>cũng có thể khóa chúng vào bên cạnh mẫu. Điều khiển trình bày</w:t>
      </w:r>
      <w:r w:rsidR="00E72E08">
        <w:t xml:space="preserve"> dữ liệu có thể được liên kết với các nguồn dữ liệu như: cơ sở dữ liệu</w:t>
      </w:r>
      <w:r w:rsidR="002D1140">
        <w:t xml:space="preserve"> hoặc truy vấn.</w:t>
      </w:r>
    </w:p>
    <w:p w14:paraId="272E090C" w14:textId="3C64D740" w:rsidR="002D1140" w:rsidRDefault="002D1140" w:rsidP="000E0A29">
      <w:pPr>
        <w:pStyle w:val="ListParagraph"/>
        <w:numPr>
          <w:ilvl w:val="0"/>
          <w:numId w:val="12"/>
        </w:numPr>
      </w:pPr>
      <w:r>
        <w:t>WPF Desi</w:t>
      </w:r>
      <w:r w:rsidR="00955DA3">
        <w:t>dner: tính năng này giống như WindowsForm</w:t>
      </w:r>
      <w:r w:rsidR="007B1EB3">
        <w:t xml:space="preserve">s Designer có công dụng hỗ trợ kéo và thả. </w:t>
      </w:r>
      <w:r w:rsidR="00050592">
        <w:t xml:space="preserve">Sử dụng tương tác giữa người và máy tính nhằm múc tiêu </w:t>
      </w:r>
      <w:r w:rsidR="00FA4D61">
        <w:t>theo</w:t>
      </w:r>
      <w:r w:rsidR="00102E00">
        <w:t xml:space="preserve"> Windows Presentation Foundation. </w:t>
      </w:r>
      <w:r w:rsidR="005F1CD2">
        <w:t xml:space="preserve">Hỗ trợ các chức năng WPF </w:t>
      </w:r>
      <w:r w:rsidR="00596091">
        <w:t xml:space="preserve">bao gồm kết nối dữ liệu và tự động </w:t>
      </w:r>
      <w:r w:rsidR="00AB63A6">
        <w:t xml:space="preserve">hóa bố trí quản lý. Tao ra mã XAML cho giao diện </w:t>
      </w:r>
      <w:r w:rsidR="00645986">
        <w:t xml:space="preserve">người dùng. Các tập tin XAML được tạo ra là tương thích </w:t>
      </w:r>
      <w:r w:rsidR="00BE577C">
        <w:t>với Microsoft Expression Degin, sản phẩm thiết kế theo định hướng</w:t>
      </w:r>
      <w:r w:rsidR="007A7CD0">
        <w:t>. Các mã XAML được liên kết với mã đang sử dụng một</w:t>
      </w:r>
      <w:r w:rsidR="00A16589">
        <w:t xml:space="preserve"> mô hình code – behind.</w:t>
      </w:r>
    </w:p>
    <w:p w14:paraId="03A29576" w14:textId="2E3E02D8" w:rsidR="00A16589" w:rsidRDefault="00A16589" w:rsidP="000E0A29">
      <w:pPr>
        <w:pStyle w:val="ListParagraph"/>
        <w:numPr>
          <w:ilvl w:val="0"/>
          <w:numId w:val="12"/>
        </w:numPr>
      </w:pPr>
      <w:r>
        <w:t>Web designer</w:t>
      </w:r>
      <w:r w:rsidR="00C9442D">
        <w:t xml:space="preserve">/ development: </w:t>
      </w:r>
      <w:r w:rsidR="00712584">
        <w:t>Visual Studio cũng có một trình soạn thảo và thiết kế website cho phpes các trang web được thiết kế theo tính năng kéo và thả đối tượng</w:t>
      </w:r>
    </w:p>
    <w:p w14:paraId="3B3FB870" w14:textId="07B09377" w:rsidR="00566244" w:rsidRDefault="00566244" w:rsidP="000E0A29">
      <w:pPr>
        <w:pStyle w:val="ListParagraph"/>
        <w:numPr>
          <w:ilvl w:val="0"/>
          <w:numId w:val="12"/>
        </w:numPr>
      </w:pPr>
      <w:r>
        <w:t>Xamarin</w:t>
      </w:r>
      <w:r w:rsidR="00712584">
        <w:t>: công cụ được thêm vào để xây dựng các ứng dụng di dộng đa nền tảng.</w:t>
      </w:r>
    </w:p>
    <w:p w14:paraId="4BC34754" w14:textId="2CCF05EA" w:rsidR="00386DAF" w:rsidRDefault="00150A53" w:rsidP="00386DAF">
      <w:pPr>
        <w:pStyle w:val="Heading4"/>
      </w:pPr>
      <w:r>
        <w:t>Các công cụ khác</w:t>
      </w:r>
    </w:p>
    <w:p w14:paraId="1D22B8C7" w14:textId="75C213BF" w:rsidR="00150A53" w:rsidRDefault="00BB353D" w:rsidP="00150A53">
      <w:pPr>
        <w:pStyle w:val="ListParagraph"/>
        <w:numPr>
          <w:ilvl w:val="0"/>
          <w:numId w:val="16"/>
        </w:numPr>
      </w:pPr>
      <w:r>
        <w:t>Open Tabs Browser: được sử dụng để liệt kê tất cả thẻ đang mở và chuyển đổi giữa chúng.</w:t>
      </w:r>
    </w:p>
    <w:p w14:paraId="20A471BB" w14:textId="102A6D48" w:rsidR="00BB353D" w:rsidRDefault="00BB353D" w:rsidP="00150A53">
      <w:pPr>
        <w:pStyle w:val="ListParagraph"/>
        <w:numPr>
          <w:ilvl w:val="0"/>
          <w:numId w:val="16"/>
        </w:numPr>
      </w:pPr>
      <w:r>
        <w:t>Properties Editor: được sử dụng để chỉnh sửa các thuộc tính trong một cửa sổ giao diện bên trong Visual Studio.</w:t>
      </w:r>
    </w:p>
    <w:p w14:paraId="46AF0B05" w14:textId="0EA5B860" w:rsidR="00BB353D" w:rsidRDefault="00BB353D" w:rsidP="00150A53">
      <w:pPr>
        <w:pStyle w:val="ListParagraph"/>
        <w:numPr>
          <w:ilvl w:val="0"/>
          <w:numId w:val="16"/>
        </w:numPr>
      </w:pPr>
      <w:r>
        <w:t>Object Browser: là một không gian tên và trình duyệt lớp thư viện cho Microsoft NET. Có thể được sử dụng để duyệt các không gian tên (được sắp xếp theo thứ bậc) trong Assembly (CLI).</w:t>
      </w:r>
    </w:p>
    <w:p w14:paraId="069EFDF1" w14:textId="37B2A3DA" w:rsidR="00BB353D" w:rsidRDefault="00BB353D" w:rsidP="00150A53">
      <w:pPr>
        <w:pStyle w:val="ListParagraph"/>
        <w:numPr>
          <w:ilvl w:val="0"/>
          <w:numId w:val="16"/>
        </w:numPr>
      </w:pPr>
      <w:r>
        <w:t>Solution Explorer: theo cách nói trong Visual Studio, là một tập hợp các tập tin mã và các nguồn khác được sử dụng để xây dựng một ứng dụng</w:t>
      </w:r>
    </w:p>
    <w:p w14:paraId="5B44BB5C" w14:textId="7B8739AD" w:rsidR="00BB353D" w:rsidRDefault="00BB353D" w:rsidP="00150A53">
      <w:pPr>
        <w:pStyle w:val="ListParagraph"/>
        <w:numPr>
          <w:ilvl w:val="0"/>
          <w:numId w:val="16"/>
        </w:numPr>
      </w:pPr>
      <w:r>
        <w:t>Team Explorer: được sử dụng để tích hợp các khả năng của Team Foundation Server, Revision Control System và là cơ sở cho môi trường CodePlex đối với dự án mã nguồn mở</w:t>
      </w:r>
      <w:r w:rsidR="000518E6">
        <w:t>.</w:t>
      </w:r>
    </w:p>
    <w:p w14:paraId="0DBC9398" w14:textId="2F7EDC1A" w:rsidR="000518E6" w:rsidRPr="00150A53" w:rsidRDefault="000518E6" w:rsidP="00150A53">
      <w:pPr>
        <w:pStyle w:val="ListParagraph"/>
        <w:numPr>
          <w:ilvl w:val="0"/>
          <w:numId w:val="16"/>
        </w:numPr>
      </w:pPr>
      <w:r>
        <w:t>Visual Studio Tools for Office: là một SDK và một add – in cho Visual Studio bao gồm các công cụ để phát triển cho các bộ Microsoft Office</w:t>
      </w:r>
    </w:p>
    <w:p w14:paraId="5C9BAF52" w14:textId="77777777" w:rsidR="00F66DE4" w:rsidRPr="008A6229" w:rsidRDefault="00F66DE4">
      <w:pPr>
        <w:spacing w:line="276" w:lineRule="auto"/>
        <w:jc w:val="left"/>
        <w:rPr>
          <w:rFonts w:eastAsiaTheme="majorEastAsia" w:cstheme="majorBidi"/>
          <w:b/>
          <w:bCs/>
          <w:sz w:val="32"/>
          <w:szCs w:val="28"/>
          <w:highlight w:val="lightGray"/>
        </w:rPr>
      </w:pPr>
      <w:r>
        <w:lastRenderedPageBreak/>
        <w:br w:type="page"/>
      </w:r>
    </w:p>
    <w:p w14:paraId="5A524E09" w14:textId="06C936DE" w:rsidR="001179FC" w:rsidRDefault="001179FC" w:rsidP="001179FC">
      <w:pPr>
        <w:pStyle w:val="Heading1"/>
      </w:pPr>
      <w:bookmarkStart w:id="23" w:name="_Toc73569389"/>
      <w:bookmarkStart w:id="24" w:name="_Toc9864374"/>
      <w:r>
        <w:lastRenderedPageBreak/>
        <w:t>MÔ HÌNH HỆ THỐNG</w:t>
      </w:r>
      <w:bookmarkEnd w:id="23"/>
    </w:p>
    <w:p w14:paraId="704AA7A8" w14:textId="699CB747" w:rsidR="001179FC" w:rsidRDefault="001179FC" w:rsidP="001179FC">
      <w:pPr>
        <w:pStyle w:val="Heading2"/>
      </w:pPr>
      <w:bookmarkStart w:id="25" w:name="_Toc73569390"/>
      <w:r>
        <w:t>Mô hình hệ thống</w:t>
      </w:r>
      <w:bookmarkEnd w:id="25"/>
    </w:p>
    <w:p w14:paraId="10E9450C" w14:textId="0935E6DC" w:rsidR="003B5CAC" w:rsidRDefault="001179FC" w:rsidP="003B5CAC">
      <w:pPr>
        <w:pStyle w:val="Heading2"/>
      </w:pPr>
      <w:bookmarkStart w:id="26" w:name="_Toc73569391"/>
      <w:r>
        <w:t>Phân tích hệ thống</w:t>
      </w:r>
      <w:bookmarkEnd w:id="26"/>
    </w:p>
    <w:p w14:paraId="7F059434" w14:textId="06ADA29A" w:rsidR="003B5CAC" w:rsidRDefault="003B5CAC" w:rsidP="003B5CAC">
      <w:pPr>
        <w:pStyle w:val="Heading2"/>
      </w:pPr>
      <w:bookmarkStart w:id="27" w:name="_Toc73569392"/>
      <w:r>
        <w:t>Hoạt động hệ thống</w:t>
      </w:r>
      <w:bookmarkEnd w:id="27"/>
    </w:p>
    <w:p w14:paraId="4E43ABD6" w14:textId="0910E8D5" w:rsidR="003B5CAC" w:rsidRDefault="003B5CAC" w:rsidP="003B5CAC">
      <w:pPr>
        <w:pStyle w:val="Heading2"/>
      </w:pPr>
      <w:bookmarkStart w:id="28" w:name="_Toc73569393"/>
      <w:r>
        <w:t>Triển khai trên Visual Studio</w:t>
      </w:r>
      <w:bookmarkEnd w:id="28"/>
    </w:p>
    <w:p w14:paraId="68C0D95E" w14:textId="7C358727" w:rsidR="003B5CAC" w:rsidRDefault="003B5CAC" w:rsidP="003B5CAC">
      <w:pPr>
        <w:pStyle w:val="Heading2"/>
      </w:pPr>
      <w:bookmarkStart w:id="29" w:name="_Toc73569394"/>
      <w:r>
        <w:t>Một số các chức năng thực hiện</w:t>
      </w:r>
      <w:bookmarkEnd w:id="29"/>
    </w:p>
    <w:p w14:paraId="2C8ED3C9" w14:textId="5B2269E4" w:rsidR="003B5CAC" w:rsidRDefault="003B5CAC" w:rsidP="003B5CAC">
      <w:pPr>
        <w:pStyle w:val="Heading2"/>
      </w:pPr>
      <w:bookmarkStart w:id="30" w:name="_Toc73569395"/>
      <w:r>
        <w:t>Đánh giá hệ thống</w:t>
      </w:r>
      <w:bookmarkEnd w:id="30"/>
    </w:p>
    <w:p w14:paraId="524523AC" w14:textId="3D6F6BF5" w:rsidR="003B5CAC" w:rsidRDefault="003B5CAC" w:rsidP="003B5CAC">
      <w:pPr>
        <w:pStyle w:val="Heading3"/>
      </w:pPr>
      <w:bookmarkStart w:id="31" w:name="_Toc73569396"/>
      <w:r>
        <w:t>Ưu điểm</w:t>
      </w:r>
      <w:bookmarkEnd w:id="31"/>
    </w:p>
    <w:p w14:paraId="768D76BC" w14:textId="56F3C2E6" w:rsidR="003B5CAC" w:rsidRPr="003B5CAC" w:rsidRDefault="003B5CAC" w:rsidP="003B5CAC">
      <w:pPr>
        <w:pStyle w:val="Heading3"/>
      </w:pPr>
      <w:bookmarkStart w:id="32" w:name="_Toc73569397"/>
      <w:r>
        <w:t>Nhược điểm</w:t>
      </w:r>
      <w:bookmarkEnd w:id="32"/>
    </w:p>
    <w:p w14:paraId="6A62AFF4" w14:textId="77777777" w:rsidR="001179FC" w:rsidRDefault="001179FC">
      <w:pPr>
        <w:spacing w:before="0" w:after="200" w:line="276" w:lineRule="auto"/>
        <w:jc w:val="left"/>
        <w:rPr>
          <w:rFonts w:eastAsiaTheme="majorEastAsia" w:cstheme="majorBidi"/>
          <w:b/>
          <w:bCs/>
          <w:sz w:val="32"/>
          <w:szCs w:val="28"/>
        </w:rPr>
      </w:pPr>
      <w:r>
        <w:br w:type="page"/>
      </w:r>
    </w:p>
    <w:p w14:paraId="5BA1C550" w14:textId="228884FD" w:rsidR="00EE50A3" w:rsidRDefault="00EE50A3" w:rsidP="00EE50A3">
      <w:pPr>
        <w:pStyle w:val="Heading1"/>
        <w:numPr>
          <w:ilvl w:val="0"/>
          <w:numId w:val="0"/>
        </w:numPr>
      </w:pPr>
      <w:bookmarkStart w:id="33" w:name="_Toc73569398"/>
      <w:r>
        <w:lastRenderedPageBreak/>
        <w:t>KẾT LUẬN</w:t>
      </w:r>
      <w:bookmarkEnd w:id="24"/>
      <w:bookmarkEnd w:id="33"/>
    </w:p>
    <w:p w14:paraId="681B76CF" w14:textId="77777777" w:rsidR="00EE50A3" w:rsidRDefault="00EE50A3" w:rsidP="00EE50A3">
      <w:pPr>
        <w:pStyle w:val="Heading2"/>
        <w:numPr>
          <w:ilvl w:val="0"/>
          <w:numId w:val="0"/>
        </w:numPr>
      </w:pPr>
      <w:bookmarkStart w:id="34" w:name="_Toc9864375"/>
      <w:bookmarkStart w:id="35" w:name="_Toc73569399"/>
      <w:r>
        <w:t>Kết luận chung</w:t>
      </w:r>
      <w:bookmarkEnd w:id="34"/>
      <w:bookmarkEnd w:id="35"/>
    </w:p>
    <w:p w14:paraId="00A9E0DC" w14:textId="677FFE28" w:rsidR="00EE50A3" w:rsidRPr="00154865" w:rsidRDefault="00EE50A3" w:rsidP="00EE50A3">
      <w:pPr>
        <w:ind w:firstLine="360"/>
      </w:pPr>
      <w:r>
        <w:t xml:space="preserve">Xem Mục </w:t>
      </w:r>
      <w:r w:rsidR="00206164">
        <w:fldChar w:fldCharType="begin"/>
      </w:r>
      <w:r>
        <w:instrText xml:space="preserve"> REF _Ref8942243 \r \h </w:instrText>
      </w:r>
      <w:r w:rsidR="00206164">
        <w:fldChar w:fldCharType="separate"/>
      </w:r>
      <w:r w:rsidR="00601BAC">
        <w:t>1.3.12</w:t>
      </w:r>
      <w:r w:rsidR="00206164">
        <w:fldChar w:fldCharType="end"/>
      </w:r>
    </w:p>
    <w:p w14:paraId="1023FC7D" w14:textId="77777777" w:rsidR="00EE50A3" w:rsidRDefault="00EE50A3" w:rsidP="00EE50A3">
      <w:pPr>
        <w:pStyle w:val="Heading2"/>
        <w:numPr>
          <w:ilvl w:val="0"/>
          <w:numId w:val="0"/>
        </w:numPr>
      </w:pPr>
      <w:bookmarkStart w:id="36" w:name="_Toc9864376"/>
      <w:bookmarkStart w:id="37" w:name="_Toc73569400"/>
      <w:r>
        <w:t>Hướng phát triển</w:t>
      </w:r>
      <w:bookmarkEnd w:id="36"/>
      <w:bookmarkEnd w:id="37"/>
    </w:p>
    <w:p w14:paraId="64E98938" w14:textId="77777777" w:rsidR="00EE50A3" w:rsidRDefault="00EE50A3" w:rsidP="00EE50A3">
      <w:pPr>
        <w:pStyle w:val="Heading2"/>
        <w:numPr>
          <w:ilvl w:val="0"/>
          <w:numId w:val="0"/>
        </w:numPr>
      </w:pPr>
      <w:bookmarkStart w:id="38" w:name="_Toc9864377"/>
      <w:bookmarkStart w:id="39" w:name="_Toc73569401"/>
      <w:r>
        <w:t>Kiến nghị và đề xuất</w:t>
      </w:r>
      <w:bookmarkEnd w:id="38"/>
      <w:bookmarkEnd w:id="39"/>
    </w:p>
    <w:p w14:paraId="6E42085A" w14:textId="0CCB12B8" w:rsidR="00EE50A3" w:rsidRPr="00154865" w:rsidRDefault="00EE50A3" w:rsidP="003B5CAC"/>
    <w:p w14:paraId="76474AD2" w14:textId="77777777" w:rsidR="00EE50A3" w:rsidRDefault="00EE50A3">
      <w:pPr>
        <w:spacing w:before="0" w:after="200" w:line="276" w:lineRule="auto"/>
        <w:jc w:val="left"/>
        <w:rPr>
          <w:rFonts w:eastAsiaTheme="majorEastAsia" w:cstheme="majorBidi"/>
          <w:b/>
          <w:bCs/>
          <w:sz w:val="32"/>
          <w:szCs w:val="28"/>
        </w:rPr>
      </w:pPr>
      <w:r>
        <w:br w:type="page"/>
      </w:r>
    </w:p>
    <w:p w14:paraId="280E4A4F" w14:textId="77777777" w:rsidR="00AA4795" w:rsidRDefault="00AA4795" w:rsidP="00AA4795">
      <w:pPr>
        <w:pStyle w:val="Heading1"/>
        <w:numPr>
          <w:ilvl w:val="0"/>
          <w:numId w:val="0"/>
        </w:numPr>
      </w:pPr>
      <w:bookmarkStart w:id="40" w:name="_Toc73569402"/>
      <w:r>
        <w:lastRenderedPageBreak/>
        <w:t>TÀI LIỆU THAM KHẢO</w:t>
      </w:r>
      <w:bookmarkEnd w:id="40"/>
    </w:p>
    <w:bookmarkStart w:id="41" w:name="_Ref72941094"/>
    <w:p w14:paraId="47458174" w14:textId="44D751A6" w:rsidR="00DF7D1E" w:rsidRPr="00802629" w:rsidRDefault="00EA5EAB" w:rsidP="002D51C1">
      <w:pPr>
        <w:pStyle w:val="ListParagraph"/>
        <w:numPr>
          <w:ilvl w:val="0"/>
          <w:numId w:val="7"/>
        </w:numPr>
        <w:spacing w:before="240" w:after="240" w:line="240" w:lineRule="auto"/>
        <w:ind w:left="547" w:hanging="547"/>
        <w:contextualSpacing w:val="0"/>
        <w:rPr>
          <w:szCs w:val="26"/>
        </w:rPr>
      </w:pPr>
      <w:r>
        <w:rPr>
          <w:szCs w:val="26"/>
        </w:rPr>
        <w:fldChar w:fldCharType="begin"/>
      </w:r>
      <w:r>
        <w:rPr>
          <w:szCs w:val="26"/>
        </w:rPr>
        <w:instrText xml:space="preserve"> HYPERLINK "</w:instrText>
      </w:r>
      <w:r w:rsidRPr="00EA5EAB">
        <w:rPr>
          <w:szCs w:val="26"/>
        </w:rPr>
        <w:instrText>http://iot.dtt.vn/InternetofThings.htm</w:instrText>
      </w:r>
      <w:r>
        <w:rPr>
          <w:szCs w:val="26"/>
        </w:rPr>
        <w:instrText xml:space="preserve">l" </w:instrText>
      </w:r>
      <w:r>
        <w:rPr>
          <w:szCs w:val="26"/>
        </w:rPr>
        <w:fldChar w:fldCharType="separate"/>
      </w:r>
      <w:r w:rsidRPr="005D199D">
        <w:rPr>
          <w:rStyle w:val="Hyperlink"/>
          <w:szCs w:val="26"/>
        </w:rPr>
        <w:t>http://iot.dtt.vn/InternetofThings.html</w:t>
      </w:r>
      <w:r>
        <w:rPr>
          <w:szCs w:val="26"/>
        </w:rPr>
        <w:fldChar w:fldCharType="end"/>
      </w:r>
      <w:r>
        <w:rPr>
          <w:szCs w:val="26"/>
        </w:rPr>
        <w:t>, truy cập cuối cùng ngày 26/5/2021</w:t>
      </w:r>
      <w:bookmarkEnd w:id="41"/>
    </w:p>
    <w:bookmarkStart w:id="42" w:name="_Ref72967767"/>
    <w:p w14:paraId="5084274A" w14:textId="380DC611" w:rsidR="00DF7D1E" w:rsidRPr="00802629" w:rsidRDefault="00A02C7F" w:rsidP="002D51C1">
      <w:pPr>
        <w:pStyle w:val="ListParagraph"/>
        <w:numPr>
          <w:ilvl w:val="0"/>
          <w:numId w:val="7"/>
        </w:numPr>
        <w:spacing w:before="240" w:after="240" w:line="240" w:lineRule="auto"/>
        <w:ind w:left="547" w:hanging="547"/>
        <w:contextualSpacing w:val="0"/>
        <w:rPr>
          <w:szCs w:val="26"/>
        </w:rPr>
      </w:pPr>
      <w:r>
        <w:rPr>
          <w:szCs w:val="26"/>
        </w:rPr>
        <w:fldChar w:fldCharType="begin"/>
      </w:r>
      <w:r>
        <w:rPr>
          <w:szCs w:val="26"/>
        </w:rPr>
        <w:instrText xml:space="preserve"> HYPERLINK "</w:instrText>
      </w:r>
      <w:r w:rsidRPr="00A02C7F">
        <w:rPr>
          <w:szCs w:val="26"/>
        </w:rPr>
        <w:instrText>https://www.thegioimaychu.vn/blog/ai-deep-learning/tuong-lai-cua-iot-4-du-doan-ve-internet-of-things</w:instrText>
      </w:r>
      <w:r>
        <w:rPr>
          <w:szCs w:val="26"/>
        </w:rPr>
        <w:instrText xml:space="preserve">" </w:instrText>
      </w:r>
      <w:r>
        <w:rPr>
          <w:szCs w:val="26"/>
        </w:rPr>
        <w:fldChar w:fldCharType="separate"/>
      </w:r>
      <w:r w:rsidRPr="005D199D">
        <w:rPr>
          <w:rStyle w:val="Hyperlink"/>
          <w:szCs w:val="26"/>
        </w:rPr>
        <w:t>https://www.thegioimaychu.vn/blog/ai-deep-learning/tuong-lai-cua-iot-4-du-doan-ve-internet-of-things</w:t>
      </w:r>
      <w:r>
        <w:rPr>
          <w:szCs w:val="26"/>
        </w:rPr>
        <w:fldChar w:fldCharType="end"/>
      </w:r>
      <w:r>
        <w:rPr>
          <w:szCs w:val="26"/>
        </w:rPr>
        <w:t>, truy cập cuối cùng ngày 27/5/2021</w:t>
      </w:r>
      <w:r w:rsidR="00DF7D1E" w:rsidRPr="00802629">
        <w:rPr>
          <w:szCs w:val="26"/>
        </w:rPr>
        <w:t>.</w:t>
      </w:r>
      <w:bookmarkEnd w:id="42"/>
    </w:p>
    <w:p w14:paraId="78E42E27" w14:textId="50CA659E" w:rsidR="00DF7D1E" w:rsidRPr="00802629" w:rsidRDefault="009625AA" w:rsidP="002D51C1">
      <w:pPr>
        <w:pStyle w:val="ListParagraph"/>
        <w:numPr>
          <w:ilvl w:val="0"/>
          <w:numId w:val="7"/>
        </w:numPr>
        <w:spacing w:before="240" w:after="240" w:line="240" w:lineRule="auto"/>
        <w:ind w:left="547" w:hanging="547"/>
        <w:contextualSpacing w:val="0"/>
        <w:rPr>
          <w:szCs w:val="26"/>
        </w:rPr>
      </w:pPr>
      <w:bookmarkStart w:id="43" w:name="_Ref74516090"/>
      <w:proofErr w:type="gramStart"/>
      <w:r w:rsidRPr="009625AA">
        <w:rPr>
          <w:szCs w:val="26"/>
        </w:rPr>
        <w:t>http://bugnetproject.com</w:t>
      </w:r>
      <w:r>
        <w:rPr>
          <w:szCs w:val="26"/>
        </w:rPr>
        <w:t xml:space="preserve"> </w:t>
      </w:r>
      <w:r w:rsidR="00B20D44">
        <w:rPr>
          <w:szCs w:val="26"/>
        </w:rPr>
        <w:t>,</w:t>
      </w:r>
      <w:proofErr w:type="gramEnd"/>
      <w:r w:rsidR="00B20D44">
        <w:rPr>
          <w:szCs w:val="26"/>
        </w:rPr>
        <w:t xml:space="preserve"> truy cập cuối cùng ngày 13/6</w:t>
      </w:r>
      <w:r w:rsidR="00A51E55">
        <w:rPr>
          <w:szCs w:val="26"/>
        </w:rPr>
        <w:t>/2021</w:t>
      </w:r>
      <w:r w:rsidR="00DF7D1E" w:rsidRPr="00802629">
        <w:rPr>
          <w:szCs w:val="26"/>
        </w:rPr>
        <w:t>.</w:t>
      </w:r>
      <w:bookmarkEnd w:id="43"/>
    </w:p>
    <w:p w14:paraId="64CB7A10" w14:textId="253BB20D" w:rsidR="00DF7D1E" w:rsidRPr="00802629" w:rsidRDefault="00C678FB" w:rsidP="002D51C1">
      <w:pPr>
        <w:pStyle w:val="ListParagraph"/>
        <w:numPr>
          <w:ilvl w:val="0"/>
          <w:numId w:val="7"/>
        </w:numPr>
        <w:spacing w:before="240" w:after="240" w:line="240" w:lineRule="auto"/>
        <w:ind w:left="547" w:hanging="547"/>
        <w:contextualSpacing w:val="0"/>
        <w:rPr>
          <w:szCs w:val="26"/>
        </w:rPr>
      </w:pPr>
      <w:hyperlink r:id="rId19" w:history="1">
        <w:r w:rsidR="00B61E1A" w:rsidRPr="00F27DEF">
          <w:rPr>
            <w:rStyle w:val="Hyperlink"/>
            <w:szCs w:val="26"/>
          </w:rPr>
          <w:t>https://vi.wikipedia.org/wiki/Microsoft_Visual_Studio</w:t>
        </w:r>
      </w:hyperlink>
      <w:r w:rsidR="00B61E1A">
        <w:rPr>
          <w:szCs w:val="26"/>
        </w:rPr>
        <w:t>, truy cập cuối cùng ngày 14/6/2021</w:t>
      </w:r>
    </w:p>
    <w:p w14:paraId="6D16A73A"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14:paraId="191A6019" w14:textId="77777777" w:rsidR="00933974" w:rsidRDefault="00802629"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14:paraId="23E554A8" w14:textId="77777777" w:rsidR="00933974" w:rsidRDefault="00AA4795" w:rsidP="002D51C1">
      <w:pPr>
        <w:pStyle w:val="ListParagraph"/>
        <w:numPr>
          <w:ilvl w:val="0"/>
          <w:numId w:val="7"/>
        </w:numPr>
        <w:spacing w:before="240" w:after="240" w:line="240" w:lineRule="auto"/>
        <w:ind w:left="547" w:hanging="547"/>
        <w:contextualSpacing w:val="0"/>
        <w:sectPr w:rsidR="00933974" w:rsidSect="00824195">
          <w:footerReference w:type="even" r:id="rId20"/>
          <w:footerReference w:type="default" r:id="rId21"/>
          <w:pgSz w:w="11906" w:h="16838" w:code="9"/>
          <w:pgMar w:top="1134" w:right="1138" w:bottom="1411" w:left="1699" w:header="850" w:footer="432" w:gutter="0"/>
          <w:pgNumType w:start="1"/>
          <w:cols w:space="454"/>
          <w:docGrid w:type="lines" w:linePitch="360"/>
        </w:sectPr>
      </w:pPr>
      <w:r>
        <w:br w:type="page"/>
      </w:r>
    </w:p>
    <w:p w14:paraId="6DBBCCC6" w14:textId="6599DCE8" w:rsidR="004966FA" w:rsidRDefault="00C82B07" w:rsidP="003B5CAC">
      <w:pPr>
        <w:pStyle w:val="Heading1"/>
        <w:numPr>
          <w:ilvl w:val="0"/>
          <w:numId w:val="0"/>
        </w:numPr>
      </w:pPr>
      <w:bookmarkStart w:id="44" w:name="_Toc73569403"/>
      <w:r>
        <w:lastRenderedPageBreak/>
        <w:t>PHỤ LỤC</w:t>
      </w:r>
      <w:bookmarkEnd w:id="44"/>
      <w:r w:rsidR="004966FA">
        <w:br w:type="page"/>
      </w:r>
    </w:p>
    <w:p w14:paraId="5E8BC40B" w14:textId="77777777" w:rsidR="00420BA4" w:rsidRPr="005C74EF" w:rsidRDefault="00420BA4" w:rsidP="0000126D">
      <w:pPr>
        <w:rPr>
          <w:lang w:val="de-DE"/>
        </w:rPr>
      </w:pPr>
      <w:bookmarkStart w:id="45" w:name="_Toc155958309"/>
      <w:bookmarkStart w:id="46" w:name="_Toc416886058"/>
    </w:p>
    <w:bookmarkEnd w:id="45"/>
    <w:bookmarkEnd w:id="46"/>
    <w:p w14:paraId="3F7469E9" w14:textId="77777777" w:rsidR="004966FA" w:rsidRPr="004966FA" w:rsidRDefault="004966FA" w:rsidP="0033392C">
      <w:pPr>
        <w:spacing w:line="276" w:lineRule="auto"/>
        <w:jc w:val="left"/>
      </w:pPr>
    </w:p>
    <w:sectPr w:rsidR="004966FA" w:rsidRPr="004966FA" w:rsidSect="00913A79">
      <w:footerReference w:type="even" r:id="rId22"/>
      <w:footerReference w:type="default" r:id="rId23"/>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611C9" w14:textId="77777777" w:rsidR="00797A35" w:rsidRDefault="00797A35" w:rsidP="00877142">
      <w:pPr>
        <w:spacing w:after="0" w:line="240" w:lineRule="auto"/>
      </w:pPr>
      <w:r>
        <w:separator/>
      </w:r>
    </w:p>
  </w:endnote>
  <w:endnote w:type="continuationSeparator" w:id="0">
    <w:p w14:paraId="31FCBD4B" w14:textId="77777777" w:rsidR="00797A35" w:rsidRDefault="00797A35"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6E22C" w14:textId="77777777" w:rsidR="00C678FB" w:rsidRDefault="00C678FB">
    <w:pPr>
      <w:pStyle w:val="Footer"/>
    </w:pPr>
  </w:p>
  <w:p w14:paraId="786F7BA3" w14:textId="77777777" w:rsidR="00C678FB" w:rsidRDefault="00C67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7C44F" w14:textId="77777777" w:rsidR="00C678FB" w:rsidRDefault="00C678FB">
    <w:pPr>
      <w:pStyle w:val="Footer"/>
      <w:jc w:val="right"/>
    </w:pPr>
  </w:p>
  <w:p w14:paraId="3022E2AB" w14:textId="77777777" w:rsidR="00C678FB" w:rsidRDefault="00C67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69"/>
      <w:docPartObj>
        <w:docPartGallery w:val="Page Numbers (Bottom of Page)"/>
        <w:docPartUnique/>
      </w:docPartObj>
    </w:sdtPr>
    <w:sdtContent>
      <w:p w14:paraId="6796B5DC" w14:textId="77777777" w:rsidR="00C678FB" w:rsidRDefault="00C678FB">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1BCB9FA7" w14:textId="77777777" w:rsidR="00C678FB" w:rsidRDefault="00C678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0"/>
      <w:docPartObj>
        <w:docPartGallery w:val="Page Numbers (Bottom of Page)"/>
        <w:docPartUnique/>
      </w:docPartObj>
    </w:sdtPr>
    <w:sdtContent>
      <w:p w14:paraId="59D0E42C" w14:textId="77777777" w:rsidR="00C678FB" w:rsidRDefault="00C678FB">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3DCE545C" w14:textId="77777777" w:rsidR="00C678FB" w:rsidRDefault="00C678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1"/>
      <w:docPartObj>
        <w:docPartGallery w:val="Page Numbers (Bottom of Page)"/>
        <w:docPartUnique/>
      </w:docPartObj>
    </w:sdtPr>
    <w:sdtContent>
      <w:p w14:paraId="6F1F6554" w14:textId="77777777" w:rsidR="00C678FB" w:rsidRDefault="00C678FB">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227F380F" w14:textId="77777777" w:rsidR="00C678FB" w:rsidRDefault="00C678F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2"/>
      <w:docPartObj>
        <w:docPartGallery w:val="Page Numbers (Bottom of Page)"/>
        <w:docPartUnique/>
      </w:docPartObj>
    </w:sdtPr>
    <w:sdtContent>
      <w:p w14:paraId="768800EF" w14:textId="77777777" w:rsidR="00C678FB" w:rsidRDefault="00C678FB">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5A98BB99" w14:textId="77777777" w:rsidR="00C678FB" w:rsidRDefault="00C678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46983" w14:textId="77777777" w:rsidR="00C678FB" w:rsidRDefault="00C678F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C7B14" w14:textId="77777777" w:rsidR="00C678FB" w:rsidRDefault="00C678FB">
    <w:pPr>
      <w:pStyle w:val="Footer"/>
      <w:jc w:val="right"/>
    </w:pPr>
  </w:p>
  <w:p w14:paraId="747AB49C" w14:textId="77777777" w:rsidR="00C678FB" w:rsidRDefault="00C67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16FAC" w14:textId="77777777" w:rsidR="00797A35" w:rsidRDefault="00797A35" w:rsidP="00877142">
      <w:pPr>
        <w:spacing w:after="0" w:line="240" w:lineRule="auto"/>
      </w:pPr>
      <w:r>
        <w:separator/>
      </w:r>
    </w:p>
  </w:footnote>
  <w:footnote w:type="continuationSeparator" w:id="0">
    <w:p w14:paraId="7F65B33D" w14:textId="77777777" w:rsidR="00797A35" w:rsidRDefault="00797A35"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D61A82"/>
    <w:multiLevelType w:val="hybridMultilevel"/>
    <w:tmpl w:val="34D07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3167FF"/>
    <w:multiLevelType w:val="hybridMultilevel"/>
    <w:tmpl w:val="D1FEAEDA"/>
    <w:lvl w:ilvl="0" w:tplc="BF7C9C02">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08E86D8B"/>
    <w:multiLevelType w:val="hybridMultilevel"/>
    <w:tmpl w:val="627832F4"/>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C6655"/>
    <w:multiLevelType w:val="hybridMultilevel"/>
    <w:tmpl w:val="2DC4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D6331"/>
    <w:multiLevelType w:val="hybridMultilevel"/>
    <w:tmpl w:val="57A02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7C435B"/>
    <w:multiLevelType w:val="hybridMultilevel"/>
    <w:tmpl w:val="999EB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4" w15:restartNumberingAfterBreak="0">
    <w:nsid w:val="686115D6"/>
    <w:multiLevelType w:val="hybridMultilevel"/>
    <w:tmpl w:val="D416E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E329B1"/>
    <w:multiLevelType w:val="hybridMultilevel"/>
    <w:tmpl w:val="8F94B07A"/>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13"/>
  </w:num>
  <w:num w:numId="6">
    <w:abstractNumId w:val="8"/>
  </w:num>
  <w:num w:numId="7">
    <w:abstractNumId w:val="6"/>
  </w:num>
  <w:num w:numId="8">
    <w:abstractNumId w:val="12"/>
  </w:num>
  <w:num w:numId="9">
    <w:abstractNumId w:val="11"/>
  </w:num>
  <w:num w:numId="10">
    <w:abstractNumId w:val="10"/>
  </w:num>
  <w:num w:numId="11">
    <w:abstractNumId w:val="4"/>
  </w:num>
  <w:num w:numId="12">
    <w:abstractNumId w:val="15"/>
  </w:num>
  <w:num w:numId="13">
    <w:abstractNumId w:val="14"/>
  </w:num>
  <w:num w:numId="14">
    <w:abstractNumId w:val="3"/>
  </w:num>
  <w:num w:numId="15">
    <w:abstractNumId w:val="9"/>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26F0"/>
    <w:rsid w:val="00013C92"/>
    <w:rsid w:val="000153B1"/>
    <w:rsid w:val="0001618C"/>
    <w:rsid w:val="00017E99"/>
    <w:rsid w:val="00020BE9"/>
    <w:rsid w:val="00023B83"/>
    <w:rsid w:val="00026018"/>
    <w:rsid w:val="00026080"/>
    <w:rsid w:val="00026DA0"/>
    <w:rsid w:val="00027C8A"/>
    <w:rsid w:val="0003494B"/>
    <w:rsid w:val="00036E0F"/>
    <w:rsid w:val="00043C54"/>
    <w:rsid w:val="00046BF8"/>
    <w:rsid w:val="00050592"/>
    <w:rsid w:val="000518E6"/>
    <w:rsid w:val="00055CD7"/>
    <w:rsid w:val="00056422"/>
    <w:rsid w:val="000579CB"/>
    <w:rsid w:val="00057DFD"/>
    <w:rsid w:val="000603BD"/>
    <w:rsid w:val="000617F0"/>
    <w:rsid w:val="000625DF"/>
    <w:rsid w:val="00063C51"/>
    <w:rsid w:val="00066237"/>
    <w:rsid w:val="000704C0"/>
    <w:rsid w:val="00072F60"/>
    <w:rsid w:val="000739A3"/>
    <w:rsid w:val="00073FE0"/>
    <w:rsid w:val="00074C8C"/>
    <w:rsid w:val="0007702E"/>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0A29"/>
    <w:rsid w:val="000E3631"/>
    <w:rsid w:val="000E3F49"/>
    <w:rsid w:val="000E7E91"/>
    <w:rsid w:val="00101160"/>
    <w:rsid w:val="00101667"/>
    <w:rsid w:val="0010238C"/>
    <w:rsid w:val="001025BE"/>
    <w:rsid w:val="00102E00"/>
    <w:rsid w:val="00113757"/>
    <w:rsid w:val="001150A5"/>
    <w:rsid w:val="00116B30"/>
    <w:rsid w:val="001179FC"/>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295F"/>
    <w:rsid w:val="00145C7F"/>
    <w:rsid w:val="001471DD"/>
    <w:rsid w:val="00147AF1"/>
    <w:rsid w:val="00147C58"/>
    <w:rsid w:val="00150A53"/>
    <w:rsid w:val="00150DD6"/>
    <w:rsid w:val="00152131"/>
    <w:rsid w:val="0015417C"/>
    <w:rsid w:val="00154865"/>
    <w:rsid w:val="00160752"/>
    <w:rsid w:val="001620E5"/>
    <w:rsid w:val="00162A1B"/>
    <w:rsid w:val="00165232"/>
    <w:rsid w:val="00165DCF"/>
    <w:rsid w:val="001671A0"/>
    <w:rsid w:val="00177288"/>
    <w:rsid w:val="001806D1"/>
    <w:rsid w:val="00180B97"/>
    <w:rsid w:val="00180C60"/>
    <w:rsid w:val="00183F94"/>
    <w:rsid w:val="00186024"/>
    <w:rsid w:val="00190665"/>
    <w:rsid w:val="00191F0C"/>
    <w:rsid w:val="00194288"/>
    <w:rsid w:val="00194B74"/>
    <w:rsid w:val="001A38A3"/>
    <w:rsid w:val="001A54B1"/>
    <w:rsid w:val="001A6A50"/>
    <w:rsid w:val="001A6ED0"/>
    <w:rsid w:val="001B342A"/>
    <w:rsid w:val="001B55A1"/>
    <w:rsid w:val="001B60BE"/>
    <w:rsid w:val="001C0764"/>
    <w:rsid w:val="001C12B3"/>
    <w:rsid w:val="001C1CC2"/>
    <w:rsid w:val="001C2A56"/>
    <w:rsid w:val="001C3E3E"/>
    <w:rsid w:val="001C59E7"/>
    <w:rsid w:val="001D207E"/>
    <w:rsid w:val="001D2968"/>
    <w:rsid w:val="001D30C2"/>
    <w:rsid w:val="001D320E"/>
    <w:rsid w:val="001D371D"/>
    <w:rsid w:val="001D3C0A"/>
    <w:rsid w:val="001D584C"/>
    <w:rsid w:val="001D67B9"/>
    <w:rsid w:val="001D6D4E"/>
    <w:rsid w:val="001D773A"/>
    <w:rsid w:val="001E4C07"/>
    <w:rsid w:val="001F0C93"/>
    <w:rsid w:val="001F0D41"/>
    <w:rsid w:val="00201A98"/>
    <w:rsid w:val="002046A3"/>
    <w:rsid w:val="00206164"/>
    <w:rsid w:val="00206DBE"/>
    <w:rsid w:val="00206FB8"/>
    <w:rsid w:val="00207BC8"/>
    <w:rsid w:val="00214670"/>
    <w:rsid w:val="002236D0"/>
    <w:rsid w:val="00224668"/>
    <w:rsid w:val="00224765"/>
    <w:rsid w:val="00224823"/>
    <w:rsid w:val="00224C4A"/>
    <w:rsid w:val="00224C5E"/>
    <w:rsid w:val="00224E3F"/>
    <w:rsid w:val="00225490"/>
    <w:rsid w:val="0023191E"/>
    <w:rsid w:val="002325C2"/>
    <w:rsid w:val="002331D0"/>
    <w:rsid w:val="0023412C"/>
    <w:rsid w:val="0023454D"/>
    <w:rsid w:val="00234D4C"/>
    <w:rsid w:val="0023697C"/>
    <w:rsid w:val="0024068D"/>
    <w:rsid w:val="00247AB0"/>
    <w:rsid w:val="00251D11"/>
    <w:rsid w:val="0025451E"/>
    <w:rsid w:val="00255648"/>
    <w:rsid w:val="00256FC0"/>
    <w:rsid w:val="002604A1"/>
    <w:rsid w:val="00260A2D"/>
    <w:rsid w:val="002613B3"/>
    <w:rsid w:val="0026635D"/>
    <w:rsid w:val="00267204"/>
    <w:rsid w:val="00271EF1"/>
    <w:rsid w:val="00276EAD"/>
    <w:rsid w:val="00281BF1"/>
    <w:rsid w:val="00281FD2"/>
    <w:rsid w:val="00282041"/>
    <w:rsid w:val="00282397"/>
    <w:rsid w:val="00283157"/>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0FBC"/>
    <w:rsid w:val="002C350B"/>
    <w:rsid w:val="002D0E1F"/>
    <w:rsid w:val="002D1140"/>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36DAD"/>
    <w:rsid w:val="0034077B"/>
    <w:rsid w:val="00341B06"/>
    <w:rsid w:val="00345315"/>
    <w:rsid w:val="00351285"/>
    <w:rsid w:val="00355880"/>
    <w:rsid w:val="003567F4"/>
    <w:rsid w:val="00357B92"/>
    <w:rsid w:val="00362C50"/>
    <w:rsid w:val="00362F17"/>
    <w:rsid w:val="0036441D"/>
    <w:rsid w:val="00366C73"/>
    <w:rsid w:val="00367103"/>
    <w:rsid w:val="0037350F"/>
    <w:rsid w:val="00374FCD"/>
    <w:rsid w:val="0038063B"/>
    <w:rsid w:val="0038640F"/>
    <w:rsid w:val="00386DAF"/>
    <w:rsid w:val="00391C74"/>
    <w:rsid w:val="00392A0F"/>
    <w:rsid w:val="00393DA8"/>
    <w:rsid w:val="00395597"/>
    <w:rsid w:val="00397DB1"/>
    <w:rsid w:val="003A0F70"/>
    <w:rsid w:val="003A40FD"/>
    <w:rsid w:val="003A5B47"/>
    <w:rsid w:val="003A6345"/>
    <w:rsid w:val="003B58AE"/>
    <w:rsid w:val="003B5CAC"/>
    <w:rsid w:val="003C439F"/>
    <w:rsid w:val="003C52A0"/>
    <w:rsid w:val="003C5E03"/>
    <w:rsid w:val="003C63B0"/>
    <w:rsid w:val="003C7735"/>
    <w:rsid w:val="003D6182"/>
    <w:rsid w:val="003E0964"/>
    <w:rsid w:val="003E1588"/>
    <w:rsid w:val="003E2644"/>
    <w:rsid w:val="003E2F4B"/>
    <w:rsid w:val="003E3B5E"/>
    <w:rsid w:val="003E5AC6"/>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0B3"/>
    <w:rsid w:val="004265EB"/>
    <w:rsid w:val="004277E8"/>
    <w:rsid w:val="00435C27"/>
    <w:rsid w:val="004361E4"/>
    <w:rsid w:val="00437BDC"/>
    <w:rsid w:val="0044070A"/>
    <w:rsid w:val="00440B9E"/>
    <w:rsid w:val="00441209"/>
    <w:rsid w:val="00441354"/>
    <w:rsid w:val="00442978"/>
    <w:rsid w:val="00445BC2"/>
    <w:rsid w:val="00445F2D"/>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0A03"/>
    <w:rsid w:val="004932AA"/>
    <w:rsid w:val="00494EDD"/>
    <w:rsid w:val="004966FA"/>
    <w:rsid w:val="004969A9"/>
    <w:rsid w:val="004977AE"/>
    <w:rsid w:val="004A15D2"/>
    <w:rsid w:val="004A172F"/>
    <w:rsid w:val="004A73FE"/>
    <w:rsid w:val="004B1D14"/>
    <w:rsid w:val="004B2D17"/>
    <w:rsid w:val="004B32F2"/>
    <w:rsid w:val="004B356E"/>
    <w:rsid w:val="004C16C6"/>
    <w:rsid w:val="004C1DC8"/>
    <w:rsid w:val="004C3576"/>
    <w:rsid w:val="004C3A04"/>
    <w:rsid w:val="004C689C"/>
    <w:rsid w:val="004C72E8"/>
    <w:rsid w:val="004D0330"/>
    <w:rsid w:val="004D0C0A"/>
    <w:rsid w:val="004D34B3"/>
    <w:rsid w:val="004D51B6"/>
    <w:rsid w:val="004D65FB"/>
    <w:rsid w:val="004D6F41"/>
    <w:rsid w:val="004D7646"/>
    <w:rsid w:val="004D78B1"/>
    <w:rsid w:val="004D79F8"/>
    <w:rsid w:val="004E0BF5"/>
    <w:rsid w:val="004E41E1"/>
    <w:rsid w:val="004F12C3"/>
    <w:rsid w:val="004F2089"/>
    <w:rsid w:val="004F2846"/>
    <w:rsid w:val="004F3600"/>
    <w:rsid w:val="004F3C69"/>
    <w:rsid w:val="0050094A"/>
    <w:rsid w:val="005010C1"/>
    <w:rsid w:val="00502E38"/>
    <w:rsid w:val="00512233"/>
    <w:rsid w:val="005126B5"/>
    <w:rsid w:val="00516C57"/>
    <w:rsid w:val="00517A34"/>
    <w:rsid w:val="005202D3"/>
    <w:rsid w:val="00520A78"/>
    <w:rsid w:val="005225AE"/>
    <w:rsid w:val="00522850"/>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244"/>
    <w:rsid w:val="00566A64"/>
    <w:rsid w:val="00570D03"/>
    <w:rsid w:val="00570F72"/>
    <w:rsid w:val="00574C32"/>
    <w:rsid w:val="0057558F"/>
    <w:rsid w:val="005774DD"/>
    <w:rsid w:val="0058030B"/>
    <w:rsid w:val="00580FD7"/>
    <w:rsid w:val="00582F8E"/>
    <w:rsid w:val="00583791"/>
    <w:rsid w:val="00583A0A"/>
    <w:rsid w:val="0058746E"/>
    <w:rsid w:val="00591BE6"/>
    <w:rsid w:val="005927C1"/>
    <w:rsid w:val="00593059"/>
    <w:rsid w:val="00593776"/>
    <w:rsid w:val="00594C8D"/>
    <w:rsid w:val="00596091"/>
    <w:rsid w:val="00596B99"/>
    <w:rsid w:val="00597680"/>
    <w:rsid w:val="005A15A8"/>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1CD2"/>
    <w:rsid w:val="005F55AA"/>
    <w:rsid w:val="005F5C6B"/>
    <w:rsid w:val="005F6797"/>
    <w:rsid w:val="00601BAC"/>
    <w:rsid w:val="00602DBE"/>
    <w:rsid w:val="00604F28"/>
    <w:rsid w:val="0061195F"/>
    <w:rsid w:val="00613014"/>
    <w:rsid w:val="00614A74"/>
    <w:rsid w:val="00616BDA"/>
    <w:rsid w:val="00617533"/>
    <w:rsid w:val="006312A5"/>
    <w:rsid w:val="006319CF"/>
    <w:rsid w:val="00631C6F"/>
    <w:rsid w:val="00631DF5"/>
    <w:rsid w:val="00632F0E"/>
    <w:rsid w:val="00634A5B"/>
    <w:rsid w:val="00636F98"/>
    <w:rsid w:val="006376F4"/>
    <w:rsid w:val="006404EF"/>
    <w:rsid w:val="006446E7"/>
    <w:rsid w:val="0064481B"/>
    <w:rsid w:val="006448A7"/>
    <w:rsid w:val="00645986"/>
    <w:rsid w:val="00645EC8"/>
    <w:rsid w:val="00651E26"/>
    <w:rsid w:val="0065458C"/>
    <w:rsid w:val="00660515"/>
    <w:rsid w:val="006605FD"/>
    <w:rsid w:val="00661FE8"/>
    <w:rsid w:val="00664631"/>
    <w:rsid w:val="0067237B"/>
    <w:rsid w:val="00675086"/>
    <w:rsid w:val="0067510E"/>
    <w:rsid w:val="006757A6"/>
    <w:rsid w:val="00676D0D"/>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19D1"/>
    <w:rsid w:val="006A42B1"/>
    <w:rsid w:val="006A43A0"/>
    <w:rsid w:val="006A43F2"/>
    <w:rsid w:val="006A4577"/>
    <w:rsid w:val="006A474D"/>
    <w:rsid w:val="006B1FB7"/>
    <w:rsid w:val="006C0D9E"/>
    <w:rsid w:val="006C171C"/>
    <w:rsid w:val="006C2FE2"/>
    <w:rsid w:val="006D27B9"/>
    <w:rsid w:val="006D324F"/>
    <w:rsid w:val="006D40C5"/>
    <w:rsid w:val="006D6F71"/>
    <w:rsid w:val="006D7881"/>
    <w:rsid w:val="006E0177"/>
    <w:rsid w:val="006E068F"/>
    <w:rsid w:val="006E35D5"/>
    <w:rsid w:val="006E61F2"/>
    <w:rsid w:val="006E7363"/>
    <w:rsid w:val="006F19B4"/>
    <w:rsid w:val="006F1D13"/>
    <w:rsid w:val="006F52B9"/>
    <w:rsid w:val="006F7672"/>
    <w:rsid w:val="00700D9B"/>
    <w:rsid w:val="00701571"/>
    <w:rsid w:val="00703D76"/>
    <w:rsid w:val="00703DFD"/>
    <w:rsid w:val="0070635B"/>
    <w:rsid w:val="007065A2"/>
    <w:rsid w:val="007069FD"/>
    <w:rsid w:val="00711A9A"/>
    <w:rsid w:val="00712584"/>
    <w:rsid w:val="007226BF"/>
    <w:rsid w:val="00722EEB"/>
    <w:rsid w:val="00723CB4"/>
    <w:rsid w:val="0072527E"/>
    <w:rsid w:val="0072587A"/>
    <w:rsid w:val="00725E11"/>
    <w:rsid w:val="0072680B"/>
    <w:rsid w:val="007276D5"/>
    <w:rsid w:val="007326C4"/>
    <w:rsid w:val="00734606"/>
    <w:rsid w:val="00735E67"/>
    <w:rsid w:val="00736130"/>
    <w:rsid w:val="00742467"/>
    <w:rsid w:val="00742D86"/>
    <w:rsid w:val="007436BD"/>
    <w:rsid w:val="0074473B"/>
    <w:rsid w:val="007461D2"/>
    <w:rsid w:val="007467A4"/>
    <w:rsid w:val="00750B7B"/>
    <w:rsid w:val="007533BF"/>
    <w:rsid w:val="007533CA"/>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A7B"/>
    <w:rsid w:val="00797039"/>
    <w:rsid w:val="00797A35"/>
    <w:rsid w:val="007A2B15"/>
    <w:rsid w:val="007A546C"/>
    <w:rsid w:val="007A5D6E"/>
    <w:rsid w:val="007A7CD0"/>
    <w:rsid w:val="007B1EB3"/>
    <w:rsid w:val="007B2E73"/>
    <w:rsid w:val="007B396C"/>
    <w:rsid w:val="007B5318"/>
    <w:rsid w:val="007B5456"/>
    <w:rsid w:val="007B5A6F"/>
    <w:rsid w:val="007B7D48"/>
    <w:rsid w:val="007C01F4"/>
    <w:rsid w:val="007C1050"/>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03ACD"/>
    <w:rsid w:val="00807FD3"/>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090E"/>
    <w:rsid w:val="00851E28"/>
    <w:rsid w:val="0085434B"/>
    <w:rsid w:val="0086131C"/>
    <w:rsid w:val="00862853"/>
    <w:rsid w:val="008628FE"/>
    <w:rsid w:val="008666B5"/>
    <w:rsid w:val="00867D8E"/>
    <w:rsid w:val="00870351"/>
    <w:rsid w:val="0087179B"/>
    <w:rsid w:val="008723E3"/>
    <w:rsid w:val="00872E98"/>
    <w:rsid w:val="00873B2E"/>
    <w:rsid w:val="0087597A"/>
    <w:rsid w:val="00877142"/>
    <w:rsid w:val="008815C8"/>
    <w:rsid w:val="008820DC"/>
    <w:rsid w:val="00885085"/>
    <w:rsid w:val="0089079F"/>
    <w:rsid w:val="00890FF2"/>
    <w:rsid w:val="008931BD"/>
    <w:rsid w:val="008A0765"/>
    <w:rsid w:val="008A3D4A"/>
    <w:rsid w:val="008A5543"/>
    <w:rsid w:val="008A6229"/>
    <w:rsid w:val="008B0BF3"/>
    <w:rsid w:val="008B1B1A"/>
    <w:rsid w:val="008B3B5A"/>
    <w:rsid w:val="008B3D4D"/>
    <w:rsid w:val="008B466E"/>
    <w:rsid w:val="008B62BF"/>
    <w:rsid w:val="008B75EA"/>
    <w:rsid w:val="008C01ED"/>
    <w:rsid w:val="008C058F"/>
    <w:rsid w:val="008C09B7"/>
    <w:rsid w:val="008C0DE1"/>
    <w:rsid w:val="008C3560"/>
    <w:rsid w:val="008C53F1"/>
    <w:rsid w:val="008C5D1B"/>
    <w:rsid w:val="008D1E68"/>
    <w:rsid w:val="008D26B0"/>
    <w:rsid w:val="008D2F3C"/>
    <w:rsid w:val="008D339D"/>
    <w:rsid w:val="008D566E"/>
    <w:rsid w:val="008D580A"/>
    <w:rsid w:val="008E1268"/>
    <w:rsid w:val="008E2129"/>
    <w:rsid w:val="008E4699"/>
    <w:rsid w:val="008E49B4"/>
    <w:rsid w:val="008E6406"/>
    <w:rsid w:val="0090187B"/>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5DA3"/>
    <w:rsid w:val="009577AD"/>
    <w:rsid w:val="009625AA"/>
    <w:rsid w:val="0096483A"/>
    <w:rsid w:val="0096543C"/>
    <w:rsid w:val="009655FE"/>
    <w:rsid w:val="00966F7D"/>
    <w:rsid w:val="009727C5"/>
    <w:rsid w:val="00974262"/>
    <w:rsid w:val="00977572"/>
    <w:rsid w:val="00980C88"/>
    <w:rsid w:val="00982D5F"/>
    <w:rsid w:val="00985569"/>
    <w:rsid w:val="00986EC5"/>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21DA"/>
    <w:rsid w:val="009C36F7"/>
    <w:rsid w:val="009C3AAC"/>
    <w:rsid w:val="009C6F2A"/>
    <w:rsid w:val="009D0665"/>
    <w:rsid w:val="009D17AA"/>
    <w:rsid w:val="009D1C40"/>
    <w:rsid w:val="009D651A"/>
    <w:rsid w:val="009E066B"/>
    <w:rsid w:val="009E08EB"/>
    <w:rsid w:val="009E2921"/>
    <w:rsid w:val="009E378F"/>
    <w:rsid w:val="009E39F7"/>
    <w:rsid w:val="009E3B6A"/>
    <w:rsid w:val="009E4D45"/>
    <w:rsid w:val="009E5B11"/>
    <w:rsid w:val="009E5DD5"/>
    <w:rsid w:val="009E6DD6"/>
    <w:rsid w:val="009E79FB"/>
    <w:rsid w:val="009F5C59"/>
    <w:rsid w:val="009F7033"/>
    <w:rsid w:val="00A02047"/>
    <w:rsid w:val="00A025F9"/>
    <w:rsid w:val="00A02C7F"/>
    <w:rsid w:val="00A06443"/>
    <w:rsid w:val="00A07904"/>
    <w:rsid w:val="00A07AB2"/>
    <w:rsid w:val="00A07B78"/>
    <w:rsid w:val="00A07D2F"/>
    <w:rsid w:val="00A11C8D"/>
    <w:rsid w:val="00A129ED"/>
    <w:rsid w:val="00A15F7B"/>
    <w:rsid w:val="00A16589"/>
    <w:rsid w:val="00A2062E"/>
    <w:rsid w:val="00A22808"/>
    <w:rsid w:val="00A25CA2"/>
    <w:rsid w:val="00A300C4"/>
    <w:rsid w:val="00A314E5"/>
    <w:rsid w:val="00A33210"/>
    <w:rsid w:val="00A341BE"/>
    <w:rsid w:val="00A34D60"/>
    <w:rsid w:val="00A357BF"/>
    <w:rsid w:val="00A35B67"/>
    <w:rsid w:val="00A43B1A"/>
    <w:rsid w:val="00A51E55"/>
    <w:rsid w:val="00A51FE8"/>
    <w:rsid w:val="00A526B2"/>
    <w:rsid w:val="00A5375A"/>
    <w:rsid w:val="00A54576"/>
    <w:rsid w:val="00A575B9"/>
    <w:rsid w:val="00A57875"/>
    <w:rsid w:val="00A60B4D"/>
    <w:rsid w:val="00A611C6"/>
    <w:rsid w:val="00A613B8"/>
    <w:rsid w:val="00A616AE"/>
    <w:rsid w:val="00A64343"/>
    <w:rsid w:val="00A659C2"/>
    <w:rsid w:val="00A66949"/>
    <w:rsid w:val="00A710BD"/>
    <w:rsid w:val="00A71707"/>
    <w:rsid w:val="00A729A8"/>
    <w:rsid w:val="00A74D9A"/>
    <w:rsid w:val="00A77131"/>
    <w:rsid w:val="00A801C2"/>
    <w:rsid w:val="00A80371"/>
    <w:rsid w:val="00A80657"/>
    <w:rsid w:val="00A81583"/>
    <w:rsid w:val="00A81801"/>
    <w:rsid w:val="00A8356E"/>
    <w:rsid w:val="00A852A8"/>
    <w:rsid w:val="00A853FD"/>
    <w:rsid w:val="00A90315"/>
    <w:rsid w:val="00A9298F"/>
    <w:rsid w:val="00A9448E"/>
    <w:rsid w:val="00A94653"/>
    <w:rsid w:val="00A97280"/>
    <w:rsid w:val="00A97E9D"/>
    <w:rsid w:val="00AA08CD"/>
    <w:rsid w:val="00AA1082"/>
    <w:rsid w:val="00AA2C20"/>
    <w:rsid w:val="00AA2C51"/>
    <w:rsid w:val="00AA2D20"/>
    <w:rsid w:val="00AA4795"/>
    <w:rsid w:val="00AA54D2"/>
    <w:rsid w:val="00AA5555"/>
    <w:rsid w:val="00AA7417"/>
    <w:rsid w:val="00AB1F4F"/>
    <w:rsid w:val="00AB63A6"/>
    <w:rsid w:val="00AC1E2A"/>
    <w:rsid w:val="00AC40C3"/>
    <w:rsid w:val="00AC51A3"/>
    <w:rsid w:val="00AC6B61"/>
    <w:rsid w:val="00AC7213"/>
    <w:rsid w:val="00AD1068"/>
    <w:rsid w:val="00AD17BA"/>
    <w:rsid w:val="00AD1B4D"/>
    <w:rsid w:val="00AD466C"/>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35AB"/>
    <w:rsid w:val="00B144E5"/>
    <w:rsid w:val="00B16C1A"/>
    <w:rsid w:val="00B1758B"/>
    <w:rsid w:val="00B17E4F"/>
    <w:rsid w:val="00B17F5C"/>
    <w:rsid w:val="00B20D44"/>
    <w:rsid w:val="00B220DF"/>
    <w:rsid w:val="00B23E11"/>
    <w:rsid w:val="00B279FA"/>
    <w:rsid w:val="00B31357"/>
    <w:rsid w:val="00B316A5"/>
    <w:rsid w:val="00B32532"/>
    <w:rsid w:val="00B3353C"/>
    <w:rsid w:val="00B35C3A"/>
    <w:rsid w:val="00B4136F"/>
    <w:rsid w:val="00B449DB"/>
    <w:rsid w:val="00B47649"/>
    <w:rsid w:val="00B529DF"/>
    <w:rsid w:val="00B52ED5"/>
    <w:rsid w:val="00B54494"/>
    <w:rsid w:val="00B610DD"/>
    <w:rsid w:val="00B61E1A"/>
    <w:rsid w:val="00B64514"/>
    <w:rsid w:val="00B6528C"/>
    <w:rsid w:val="00B6710E"/>
    <w:rsid w:val="00B80CBF"/>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4D1A"/>
    <w:rsid w:val="00BA6734"/>
    <w:rsid w:val="00BB287D"/>
    <w:rsid w:val="00BB353D"/>
    <w:rsid w:val="00BB4115"/>
    <w:rsid w:val="00BB7FDE"/>
    <w:rsid w:val="00BC0609"/>
    <w:rsid w:val="00BC0B44"/>
    <w:rsid w:val="00BC16B1"/>
    <w:rsid w:val="00BC2B5C"/>
    <w:rsid w:val="00BC402C"/>
    <w:rsid w:val="00BC40D6"/>
    <w:rsid w:val="00BC4456"/>
    <w:rsid w:val="00BC7C00"/>
    <w:rsid w:val="00BD09F7"/>
    <w:rsid w:val="00BD0A16"/>
    <w:rsid w:val="00BD6587"/>
    <w:rsid w:val="00BE4B52"/>
    <w:rsid w:val="00BE5754"/>
    <w:rsid w:val="00BE577C"/>
    <w:rsid w:val="00BF06B7"/>
    <w:rsid w:val="00BF0A5E"/>
    <w:rsid w:val="00BF0F75"/>
    <w:rsid w:val="00BF2242"/>
    <w:rsid w:val="00BF2BA3"/>
    <w:rsid w:val="00BF37B9"/>
    <w:rsid w:val="00C03DAA"/>
    <w:rsid w:val="00C073B4"/>
    <w:rsid w:val="00C10738"/>
    <w:rsid w:val="00C1227E"/>
    <w:rsid w:val="00C149CE"/>
    <w:rsid w:val="00C157C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590C"/>
    <w:rsid w:val="00C368DE"/>
    <w:rsid w:val="00C36E64"/>
    <w:rsid w:val="00C414FA"/>
    <w:rsid w:val="00C43533"/>
    <w:rsid w:val="00C43FBD"/>
    <w:rsid w:val="00C44E0B"/>
    <w:rsid w:val="00C45235"/>
    <w:rsid w:val="00C454F5"/>
    <w:rsid w:val="00C45B50"/>
    <w:rsid w:val="00C5071F"/>
    <w:rsid w:val="00C54BB8"/>
    <w:rsid w:val="00C54E1E"/>
    <w:rsid w:val="00C5730C"/>
    <w:rsid w:val="00C60C86"/>
    <w:rsid w:val="00C615A1"/>
    <w:rsid w:val="00C61D8F"/>
    <w:rsid w:val="00C64F68"/>
    <w:rsid w:val="00C678FB"/>
    <w:rsid w:val="00C7219E"/>
    <w:rsid w:val="00C72AFC"/>
    <w:rsid w:val="00C7709D"/>
    <w:rsid w:val="00C8265C"/>
    <w:rsid w:val="00C82A38"/>
    <w:rsid w:val="00C82B07"/>
    <w:rsid w:val="00C85307"/>
    <w:rsid w:val="00C87F29"/>
    <w:rsid w:val="00C90197"/>
    <w:rsid w:val="00C9135E"/>
    <w:rsid w:val="00C923CF"/>
    <w:rsid w:val="00C9442D"/>
    <w:rsid w:val="00C944DF"/>
    <w:rsid w:val="00C965AB"/>
    <w:rsid w:val="00C96D00"/>
    <w:rsid w:val="00C977C4"/>
    <w:rsid w:val="00CA08E5"/>
    <w:rsid w:val="00CA392F"/>
    <w:rsid w:val="00CA7A2A"/>
    <w:rsid w:val="00CB2630"/>
    <w:rsid w:val="00CB2B16"/>
    <w:rsid w:val="00CB34D1"/>
    <w:rsid w:val="00CB5023"/>
    <w:rsid w:val="00CB7C4E"/>
    <w:rsid w:val="00CC2714"/>
    <w:rsid w:val="00CC388C"/>
    <w:rsid w:val="00CC3C07"/>
    <w:rsid w:val="00CC557B"/>
    <w:rsid w:val="00CC7281"/>
    <w:rsid w:val="00CC7B83"/>
    <w:rsid w:val="00CD0FC6"/>
    <w:rsid w:val="00CD209C"/>
    <w:rsid w:val="00CD62F5"/>
    <w:rsid w:val="00CE2381"/>
    <w:rsid w:val="00CE39A3"/>
    <w:rsid w:val="00CE4744"/>
    <w:rsid w:val="00CE4FBA"/>
    <w:rsid w:val="00CE570D"/>
    <w:rsid w:val="00CE76D7"/>
    <w:rsid w:val="00CF2B48"/>
    <w:rsid w:val="00D00D79"/>
    <w:rsid w:val="00D038FA"/>
    <w:rsid w:val="00D05CAE"/>
    <w:rsid w:val="00D05E9C"/>
    <w:rsid w:val="00D077CF"/>
    <w:rsid w:val="00D11694"/>
    <w:rsid w:val="00D13221"/>
    <w:rsid w:val="00D134F1"/>
    <w:rsid w:val="00D13A29"/>
    <w:rsid w:val="00D14A1D"/>
    <w:rsid w:val="00D159C2"/>
    <w:rsid w:val="00D247BC"/>
    <w:rsid w:val="00D260E2"/>
    <w:rsid w:val="00D309B3"/>
    <w:rsid w:val="00D341BB"/>
    <w:rsid w:val="00D35692"/>
    <w:rsid w:val="00D35CCC"/>
    <w:rsid w:val="00D40574"/>
    <w:rsid w:val="00D45126"/>
    <w:rsid w:val="00D45A66"/>
    <w:rsid w:val="00D474C0"/>
    <w:rsid w:val="00D47B7B"/>
    <w:rsid w:val="00D54FE1"/>
    <w:rsid w:val="00D55B4E"/>
    <w:rsid w:val="00D55D72"/>
    <w:rsid w:val="00D567ED"/>
    <w:rsid w:val="00D602AA"/>
    <w:rsid w:val="00D73C25"/>
    <w:rsid w:val="00D73FC9"/>
    <w:rsid w:val="00D75E85"/>
    <w:rsid w:val="00D769DB"/>
    <w:rsid w:val="00D76C52"/>
    <w:rsid w:val="00D779DD"/>
    <w:rsid w:val="00D82D21"/>
    <w:rsid w:val="00D83BE6"/>
    <w:rsid w:val="00D84378"/>
    <w:rsid w:val="00D84F72"/>
    <w:rsid w:val="00D872BB"/>
    <w:rsid w:val="00D87426"/>
    <w:rsid w:val="00D87DBB"/>
    <w:rsid w:val="00D9045C"/>
    <w:rsid w:val="00D92CD3"/>
    <w:rsid w:val="00D93942"/>
    <w:rsid w:val="00D94780"/>
    <w:rsid w:val="00D96443"/>
    <w:rsid w:val="00DA0592"/>
    <w:rsid w:val="00DA1C75"/>
    <w:rsid w:val="00DA1FBE"/>
    <w:rsid w:val="00DA3A5E"/>
    <w:rsid w:val="00DA4026"/>
    <w:rsid w:val="00DA4310"/>
    <w:rsid w:val="00DA6872"/>
    <w:rsid w:val="00DA6DF5"/>
    <w:rsid w:val="00DA714D"/>
    <w:rsid w:val="00DB2C14"/>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27D4"/>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A85"/>
    <w:rsid w:val="00E34B1E"/>
    <w:rsid w:val="00E34E12"/>
    <w:rsid w:val="00E36181"/>
    <w:rsid w:val="00E37554"/>
    <w:rsid w:val="00E37602"/>
    <w:rsid w:val="00E37D0C"/>
    <w:rsid w:val="00E37E04"/>
    <w:rsid w:val="00E44579"/>
    <w:rsid w:val="00E467A1"/>
    <w:rsid w:val="00E502B2"/>
    <w:rsid w:val="00E50F8F"/>
    <w:rsid w:val="00E53B4C"/>
    <w:rsid w:val="00E56D48"/>
    <w:rsid w:val="00E6256F"/>
    <w:rsid w:val="00E640C4"/>
    <w:rsid w:val="00E67B54"/>
    <w:rsid w:val="00E713E7"/>
    <w:rsid w:val="00E72BE4"/>
    <w:rsid w:val="00E72E08"/>
    <w:rsid w:val="00E7754F"/>
    <w:rsid w:val="00E81C97"/>
    <w:rsid w:val="00E83E67"/>
    <w:rsid w:val="00E84E7E"/>
    <w:rsid w:val="00E85203"/>
    <w:rsid w:val="00E85EDF"/>
    <w:rsid w:val="00E934B9"/>
    <w:rsid w:val="00E93610"/>
    <w:rsid w:val="00E93D73"/>
    <w:rsid w:val="00E94C3D"/>
    <w:rsid w:val="00E975E6"/>
    <w:rsid w:val="00EA0306"/>
    <w:rsid w:val="00EA352F"/>
    <w:rsid w:val="00EA3BF8"/>
    <w:rsid w:val="00EA5EAB"/>
    <w:rsid w:val="00EB2734"/>
    <w:rsid w:val="00EB5FB5"/>
    <w:rsid w:val="00EB6F96"/>
    <w:rsid w:val="00EC0D02"/>
    <w:rsid w:val="00EC1FE1"/>
    <w:rsid w:val="00EC3F7A"/>
    <w:rsid w:val="00EC4274"/>
    <w:rsid w:val="00EC5F0B"/>
    <w:rsid w:val="00EC75CA"/>
    <w:rsid w:val="00ED29EB"/>
    <w:rsid w:val="00ED3BC2"/>
    <w:rsid w:val="00ED499C"/>
    <w:rsid w:val="00ED50C4"/>
    <w:rsid w:val="00ED7A1C"/>
    <w:rsid w:val="00EE0300"/>
    <w:rsid w:val="00EE2422"/>
    <w:rsid w:val="00EE2C08"/>
    <w:rsid w:val="00EE43A2"/>
    <w:rsid w:val="00EE458E"/>
    <w:rsid w:val="00EE50A3"/>
    <w:rsid w:val="00EE539C"/>
    <w:rsid w:val="00EE7877"/>
    <w:rsid w:val="00EF3483"/>
    <w:rsid w:val="00EF4972"/>
    <w:rsid w:val="00EF566C"/>
    <w:rsid w:val="00EF5C12"/>
    <w:rsid w:val="00F002E0"/>
    <w:rsid w:val="00F01F61"/>
    <w:rsid w:val="00F026CD"/>
    <w:rsid w:val="00F06D23"/>
    <w:rsid w:val="00F07EF6"/>
    <w:rsid w:val="00F175BC"/>
    <w:rsid w:val="00F2384C"/>
    <w:rsid w:val="00F25405"/>
    <w:rsid w:val="00F2622B"/>
    <w:rsid w:val="00F2782F"/>
    <w:rsid w:val="00F32397"/>
    <w:rsid w:val="00F3268E"/>
    <w:rsid w:val="00F3581E"/>
    <w:rsid w:val="00F358B3"/>
    <w:rsid w:val="00F360A7"/>
    <w:rsid w:val="00F40827"/>
    <w:rsid w:val="00F447B0"/>
    <w:rsid w:val="00F50604"/>
    <w:rsid w:val="00F524D7"/>
    <w:rsid w:val="00F55AAB"/>
    <w:rsid w:val="00F63E8A"/>
    <w:rsid w:val="00F64E57"/>
    <w:rsid w:val="00F6625D"/>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4D61"/>
    <w:rsid w:val="00FA6804"/>
    <w:rsid w:val="00FA6E6C"/>
    <w:rsid w:val="00FA71B8"/>
    <w:rsid w:val="00FB1B04"/>
    <w:rsid w:val="00FB26A2"/>
    <w:rsid w:val="00FB2725"/>
    <w:rsid w:val="00FB7416"/>
    <w:rsid w:val="00FC1332"/>
    <w:rsid w:val="00FC3058"/>
    <w:rsid w:val="00FC465A"/>
    <w:rsid w:val="00FC5FE1"/>
    <w:rsid w:val="00FC7BA6"/>
    <w:rsid w:val="00FC7BD2"/>
    <w:rsid w:val="00FD155F"/>
    <w:rsid w:val="00FD187C"/>
    <w:rsid w:val="00FD2AE8"/>
    <w:rsid w:val="00FD4626"/>
    <w:rsid w:val="00FD5C50"/>
    <w:rsid w:val="00FD6B7B"/>
    <w:rsid w:val="00FD7135"/>
    <w:rsid w:val="00FE0A1C"/>
    <w:rsid w:val="00FE17E7"/>
    <w:rsid w:val="00FE224E"/>
    <w:rsid w:val="00FE324C"/>
    <w:rsid w:val="00FE3F11"/>
    <w:rsid w:val="00FE4235"/>
    <w:rsid w:val="00FF0B6F"/>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6BD04"/>
  <w15:docId w15:val="{C6C59549-44A8-40F5-BD5B-C0901D42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EA5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yperlink" Target="https://vi.wikipedia.org/wiki/Microsoft_Visual_Stud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7482F6D501CC47A075F3E1430326D6" ma:contentTypeVersion="11" ma:contentTypeDescription="Create a new document." ma:contentTypeScope="" ma:versionID="c6b35871ff1cf5b88e5734a808b16346">
  <xsd:schema xmlns:xsd="http://www.w3.org/2001/XMLSchema" xmlns:xs="http://www.w3.org/2001/XMLSchema" xmlns:p="http://schemas.microsoft.com/office/2006/metadata/properties" xmlns:ns3="deb7c6e3-bd43-42e8-bb61-ec5de9ce2eab" xmlns:ns4="b270f032-1ca2-401b-942e-8dcfb6ee8340" targetNamespace="http://schemas.microsoft.com/office/2006/metadata/properties" ma:root="true" ma:fieldsID="8fd8946e3a32a3c326565151e4594c8c" ns3:_="" ns4:_="">
    <xsd:import namespace="deb7c6e3-bd43-42e8-bb61-ec5de9ce2eab"/>
    <xsd:import namespace="b270f032-1ca2-401b-942e-8dcfb6ee83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7c6e3-bd43-42e8-bb61-ec5de9ce2e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70f032-1ca2-401b-942e-8dcfb6ee83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0329BA-1CF1-4AF8-8DA5-2A30784C2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7c6e3-bd43-42e8-bb61-ec5de9ce2eab"/>
    <ds:schemaRef ds:uri="b270f032-1ca2-401b-942e-8dcfb6ee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18A745-BA84-4E69-BE92-3CD080899C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6FC99E-877A-4E09-9EA6-8A9E2CD4E4BF}">
  <ds:schemaRefs>
    <ds:schemaRef ds:uri="http://schemas.openxmlformats.org/officeDocument/2006/bibliography"/>
  </ds:schemaRefs>
</ds:datastoreItem>
</file>

<file path=customXml/itemProps4.xml><?xml version="1.0" encoding="utf-8"?>
<ds:datastoreItem xmlns:ds="http://schemas.openxmlformats.org/officeDocument/2006/customXml" ds:itemID="{960F0A76-FB88-4B4B-99B5-80D9B90E99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237</TotalTime>
  <Pages>35</Pages>
  <Words>3986</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Nguyen Thi Oanh 20163104</cp:lastModifiedBy>
  <cp:revision>7</cp:revision>
  <cp:lastPrinted>2019-05-16T15:57:00Z</cp:lastPrinted>
  <dcterms:created xsi:type="dcterms:W3CDTF">2021-06-16T05:33:00Z</dcterms:created>
  <dcterms:modified xsi:type="dcterms:W3CDTF">2021-06-22T16:23:00Z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0x010100167482F6D501CC47A075F3E1430326D6</vt:lpwstr>
  </property>
</Properties>
</file>